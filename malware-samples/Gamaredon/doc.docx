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F80E96" w:rsidRPr="000616FA" w:rsidTr="00FC7754">
        <w:tc>
          <w:tcPr>
            <w:tcW w:w="9549" w:type="dxa"/>
          </w:tcPr>
          <w:p w:rsidR="00F80E96" w:rsidRPr="000616FA" w:rsidRDefault="00F80E96" w:rsidP="00FC7754">
            <w:pPr>
              <w:keepNext/>
              <w:ind w:right="113"/>
              <w:jc w:val="center"/>
              <w:outlineLvl w:val="6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 w:rsidRPr="000616FA">
              <w:rPr>
                <w:rFonts w:ascii="Times New Roman" w:eastAsia="Times New Roman" w:hAnsi="Times New Roman" w:cs="Times New Roman"/>
                <w:i/>
                <w:noProof/>
                <w:sz w:val="28"/>
                <w:lang w:eastAsia="uk-UA"/>
              </w:rPr>
              <w:drawing>
                <wp:inline distT="0" distB="0" distL="0" distR="0" wp14:anchorId="4236494C" wp14:editId="37A6CD2A">
                  <wp:extent cx="1457325" cy="1028700"/>
                  <wp:effectExtent l="0" t="0" r="9525" b="0"/>
                  <wp:docPr id="3" name="Рисунок 3" descr="12253c7944c916f4b2940c0a24970855_1449734833_wysiw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253c7944c916f4b2940c0a24970855_1449734833_wysiw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4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Головне управління Національної поліції </w:t>
            </w:r>
            <w:r w:rsidRPr="000616F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br/>
              <w:t xml:space="preserve">в Луганській області </w:t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</w:rPr>
            </w:pPr>
            <w:r w:rsidRPr="000616F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51994F5" wp14:editId="11744689">
                      <wp:simplePos x="0" y="0"/>
                      <wp:positionH relativeFrom="column">
                        <wp:posOffset>-74507</wp:posOffset>
                      </wp:positionH>
                      <wp:positionV relativeFrom="paragraph">
                        <wp:posOffset>24553</wp:posOffset>
                      </wp:positionV>
                      <wp:extent cx="6043930" cy="0"/>
                      <wp:effectExtent l="0" t="0" r="0" b="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393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FB55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.95pt" to="47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" o:allowincell="f" strokeweight="1.5pt"/>
                  </w:pict>
                </mc:Fallback>
              </mc:AlternateContent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Управління організаційно-аналітичного забезпечення та оперативного реагування</w:t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Чергова частина</w:t>
            </w:r>
          </w:p>
          <w:p w:rsidR="00F80E96" w:rsidRPr="000616FA" w:rsidRDefault="00F80E96" w:rsidP="00FC7754">
            <w:pPr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rPr>
                <w:rFonts w:ascii="Times New Roman" w:hAnsi="Times New Roman" w:cs="Times New Roman"/>
              </w:rPr>
            </w:pPr>
          </w:p>
          <w:p w:rsidR="00F80E96" w:rsidRPr="000616FA" w:rsidRDefault="00F80E96" w:rsidP="00FC7754">
            <w:pPr>
              <w:tabs>
                <w:tab w:val="left" w:pos="7920"/>
              </w:tabs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ЗВЕДЕННЯ</w:t>
            </w:r>
          </w:p>
          <w:p w:rsidR="00F80E96" w:rsidRPr="000616FA" w:rsidRDefault="00F80E96" w:rsidP="00FC7754">
            <w:pPr>
              <w:tabs>
                <w:tab w:val="left" w:pos="79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про кримінальні правопорушення та інші,</w:t>
            </w: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bookmarkStart w:id="0" w:name="OLE_LINK1"/>
            <w:bookmarkStart w:id="1" w:name="OLE_LINK2"/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не пов’язані з ними, події</w:t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ЗА </w:t>
            </w:r>
            <w:r w:rsidR="00AB774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  <w:lang w:val="en-US"/>
              </w:rPr>
              <w:t>20</w:t>
            </w: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6</w:t>
            </w: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.2021</w:t>
            </w: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F80E96" w:rsidRPr="000616FA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bookmarkEnd w:id="0"/>
          <w:bookmarkEnd w:id="1"/>
          <w:p w:rsidR="00F80E96" w:rsidRDefault="00F80E96" w:rsidP="00FC775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616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м. Сєвєродонецьк </w:t>
            </w:r>
          </w:p>
          <w:p w:rsidR="00F80E96" w:rsidRPr="000616FA" w:rsidRDefault="00F80E96" w:rsidP="00FC7754">
            <w:pPr>
              <w:keepNext/>
              <w:ind w:right="113"/>
              <w:jc w:val="center"/>
              <w:outlineLvl w:val="6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</w:tc>
      </w:tr>
    </w:tbl>
    <w:p w:rsidR="00F80E96" w:rsidRDefault="00F80E96" w:rsidP="00F80E96">
      <w:pPr>
        <w:tabs>
          <w:tab w:val="right" w:pos="9639"/>
        </w:tabs>
        <w:spacing w:after="0" w:line="23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80E96" w:rsidRPr="000616FA" w:rsidRDefault="00F80E96" w:rsidP="00F80E96">
      <w:pPr>
        <w:tabs>
          <w:tab w:val="right" w:pos="9639"/>
        </w:tabs>
        <w:spacing w:after="0" w:line="23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616FA">
        <w:rPr>
          <w:rFonts w:ascii="Times New Roman" w:hAnsi="Times New Roman"/>
          <w:b/>
          <w:bCs/>
          <w:sz w:val="28"/>
          <w:szCs w:val="28"/>
        </w:rPr>
        <w:t>ЛУГАНСЬКА ОБЛАСТЬ</w:t>
      </w:r>
    </w:p>
    <w:p w:rsidR="00F80E96" w:rsidRPr="000616FA" w:rsidRDefault="00F80E96" w:rsidP="00F80E96">
      <w:pPr>
        <w:tabs>
          <w:tab w:val="right" w:pos="9639"/>
        </w:tabs>
        <w:spacing w:after="0" w:line="23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616FA">
        <w:rPr>
          <w:rFonts w:ascii="Times New Roman" w:hAnsi="Times New Roman"/>
          <w:b/>
          <w:bCs/>
          <w:sz w:val="28"/>
          <w:szCs w:val="28"/>
        </w:rPr>
        <w:t xml:space="preserve">ВІДОМОСТІ ПРО ОБСТРІЛИ НАСЕЛЕНИХ ПУНКТІВ ЛУГАНСЬКОЇ ОБЛАСТІ </w:t>
      </w:r>
    </w:p>
    <w:p w:rsidR="00F80E96" w:rsidRPr="000616FA" w:rsidRDefault="00F80E96" w:rsidP="00F80E96">
      <w:pPr>
        <w:tabs>
          <w:tab w:val="right" w:pos="9639"/>
        </w:tabs>
        <w:spacing w:after="0" w:line="23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616FA">
        <w:rPr>
          <w:rFonts w:ascii="Times New Roman" w:hAnsi="Times New Roman"/>
          <w:b/>
          <w:bCs/>
          <w:sz w:val="28"/>
          <w:szCs w:val="28"/>
        </w:rPr>
        <w:t xml:space="preserve">з </w:t>
      </w:r>
      <w:r w:rsidR="00AB7745">
        <w:rPr>
          <w:rFonts w:ascii="Times New Roman" w:hAnsi="Times New Roman"/>
          <w:b/>
          <w:bCs/>
          <w:sz w:val="28"/>
          <w:szCs w:val="28"/>
        </w:rPr>
        <w:t>20</w:t>
      </w:r>
      <w:r w:rsidRPr="000616FA">
        <w:rPr>
          <w:rFonts w:ascii="Times New Roman" w:hAnsi="Times New Roman"/>
          <w:b/>
          <w:bCs/>
          <w:sz w:val="28"/>
          <w:szCs w:val="28"/>
        </w:rPr>
        <w:t>.0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6</w:t>
      </w:r>
      <w:r w:rsidRPr="000616FA">
        <w:rPr>
          <w:rFonts w:ascii="Times New Roman" w:hAnsi="Times New Roman"/>
          <w:b/>
          <w:bCs/>
          <w:sz w:val="28"/>
          <w:szCs w:val="28"/>
        </w:rPr>
        <w:t xml:space="preserve">.2021 по </w:t>
      </w:r>
      <w:r w:rsidR="00AB7745">
        <w:rPr>
          <w:rFonts w:ascii="Times New Roman" w:hAnsi="Times New Roman"/>
          <w:b/>
          <w:bCs/>
          <w:sz w:val="28"/>
          <w:szCs w:val="28"/>
        </w:rPr>
        <w:t>21</w:t>
      </w:r>
      <w:r>
        <w:rPr>
          <w:rFonts w:ascii="Times New Roman" w:hAnsi="Times New Roman"/>
          <w:b/>
          <w:bCs/>
          <w:sz w:val="28"/>
          <w:szCs w:val="28"/>
        </w:rPr>
        <w:t>.06</w:t>
      </w:r>
      <w:r w:rsidRPr="000616FA">
        <w:rPr>
          <w:rFonts w:ascii="Times New Roman" w:hAnsi="Times New Roman"/>
          <w:b/>
          <w:bCs/>
          <w:sz w:val="28"/>
          <w:szCs w:val="28"/>
        </w:rPr>
        <w:t>.2021</w:t>
      </w:r>
    </w:p>
    <w:tbl>
      <w:tblPr>
        <w:tblW w:w="1035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701"/>
        <w:gridCol w:w="2836"/>
        <w:gridCol w:w="2409"/>
        <w:gridCol w:w="1843"/>
      </w:tblGrid>
      <w:tr w:rsidR="008839E0" w:rsidTr="008839E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СЕКТОР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ТЕРИТОРІЯ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ВИД ЗБРОЇ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КІЛЬКІСТЬ</w:t>
            </w:r>
          </w:p>
        </w:tc>
      </w:tr>
      <w:tr w:rsidR="008839E0" w:rsidTr="008839E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«Північ»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AB77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19</w:t>
            </w:r>
            <w:r w:rsidR="008839E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.06.2021 </w:t>
            </w:r>
          </w:p>
          <w:p w:rsidR="008839E0" w:rsidRDefault="00AB77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19:30-20:01</w:t>
            </w:r>
          </w:p>
          <w:p w:rsidR="0014716A" w:rsidRDefault="0014716A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  <w:t>с. Новотошківське Сєвєродонецького району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AB77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РПГ, СПГ-9,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8839E0" w:rsidRPr="00AB7745">
              <w:rPr>
                <w:rFonts w:ascii="Times New Roman" w:hAnsi="Times New Roman"/>
                <w:sz w:val="28"/>
                <w:szCs w:val="28"/>
                <w:lang w:val="ru-RU"/>
              </w:rPr>
              <w:t>ГП-25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AB77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8839E0" w:rsidTr="008839E0">
        <w:trPr>
          <w:trHeight w:val="60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Всього по сектору «Північ»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9E0" w:rsidRDefault="008839E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39E0" w:rsidRDefault="00AB77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</w:t>
            </w:r>
          </w:p>
        </w:tc>
      </w:tr>
    </w:tbl>
    <w:p w:rsidR="00F80E96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E96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E96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E96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З В Е Д Е Н Н Я</w:t>
      </w: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ЩОДО ОКРЕМИХ ЗАЯВ ТА ПОВІДОМЛЕНЬ</w:t>
      </w: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ПРО ЗЛОЧИНИ ТА ПОДІЇ ПІД ЧАС ПРОВЕДЕННЯ</w:t>
      </w: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БОЙОВИХ ДІЙ</w:t>
      </w: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500255">
        <w:rPr>
          <w:rFonts w:ascii="Times New Roman" w:hAnsi="Times New Roman" w:cs="Times New Roman"/>
          <w:b/>
          <w:sz w:val="28"/>
          <w:szCs w:val="28"/>
        </w:rPr>
        <w:t>20</w:t>
      </w:r>
      <w:r w:rsidRPr="000616FA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616FA">
        <w:rPr>
          <w:rFonts w:ascii="Times New Roman" w:hAnsi="Times New Roman" w:cs="Times New Roman"/>
          <w:b/>
          <w:sz w:val="28"/>
          <w:szCs w:val="28"/>
        </w:rPr>
        <w:t>.2021</w:t>
      </w:r>
    </w:p>
    <w:p w:rsidR="00F80E96" w:rsidRPr="000616FA" w:rsidRDefault="00F80E96" w:rsidP="00F80E96">
      <w:pPr>
        <w:spacing w:after="0" w:line="23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80E96" w:rsidRPr="000616FA" w:rsidRDefault="00F80E96" w:rsidP="00F80E96">
      <w:pPr>
        <w:spacing w:after="0" w:line="230" w:lineRule="auto"/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Вбито – 0</w:t>
      </w:r>
      <w:r w:rsidRPr="000616FA">
        <w:rPr>
          <w:rFonts w:ascii="Times New Roman" w:hAnsi="Times New Roman" w:cs="Times New Roman"/>
          <w:b/>
          <w:sz w:val="28"/>
          <w:szCs w:val="28"/>
        </w:rPr>
        <w:t>;</w:t>
      </w:r>
    </w:p>
    <w:p w:rsidR="00F80E96" w:rsidRPr="000616FA" w:rsidRDefault="00500255" w:rsidP="00F80E96">
      <w:pPr>
        <w:tabs>
          <w:tab w:val="left" w:pos="1985"/>
        </w:tabs>
        <w:spacing w:after="0" w:line="228" w:lineRule="auto"/>
        <w:ind w:left="1701" w:hanging="170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Поранено – 0</w:t>
      </w:r>
      <w:r w:rsidR="00F80E96">
        <w:rPr>
          <w:rFonts w:ascii="Times New Roman" w:hAnsi="Times New Roman" w:cs="Times New Roman"/>
          <w:b/>
          <w:sz w:val="28"/>
          <w:szCs w:val="28"/>
        </w:rPr>
        <w:t>;</w:t>
      </w:r>
    </w:p>
    <w:p w:rsidR="00F80E96" w:rsidRPr="000616FA" w:rsidRDefault="00F80E96" w:rsidP="00F80E96">
      <w:pPr>
        <w:spacing w:after="0" w:line="230" w:lineRule="auto"/>
        <w:ind w:left="1985" w:hanging="198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Пошкоджено – 0</w:t>
      </w:r>
      <w:r w:rsidRPr="000616FA">
        <w:rPr>
          <w:rFonts w:ascii="Times New Roman" w:hAnsi="Times New Roman" w:cs="Times New Roman"/>
          <w:b/>
          <w:sz w:val="28"/>
          <w:szCs w:val="28"/>
        </w:rPr>
        <w:t>;</w:t>
      </w:r>
    </w:p>
    <w:p w:rsidR="00F80E96" w:rsidRPr="000616FA" w:rsidRDefault="00F80E96" w:rsidP="00F80E96">
      <w:pPr>
        <w:widowControl w:val="0"/>
        <w:suppressAutoHyphens/>
        <w:spacing w:after="0" w:line="230" w:lineRule="auto"/>
        <w:ind w:left="2268" w:hanging="22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Знищено – 0</w:t>
      </w:r>
      <w:r w:rsidRPr="000616FA">
        <w:rPr>
          <w:rFonts w:ascii="Times New Roman" w:hAnsi="Times New Roman" w:cs="Times New Roman"/>
          <w:b/>
          <w:sz w:val="28"/>
          <w:szCs w:val="28"/>
        </w:rPr>
        <w:t>.</w:t>
      </w:r>
      <w:r w:rsidRPr="00061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E96" w:rsidRPr="000616FA" w:rsidRDefault="00F80E96" w:rsidP="00F80E96">
      <w:pPr>
        <w:widowControl w:val="0"/>
        <w:suppressAutoHyphens/>
        <w:spacing w:after="0" w:line="230" w:lineRule="auto"/>
        <w:ind w:left="2268" w:hanging="2268"/>
        <w:jc w:val="both"/>
        <w:rPr>
          <w:rFonts w:ascii="Times New Roman" w:hAnsi="Times New Roman" w:cs="Times New Roman"/>
          <w:sz w:val="28"/>
          <w:szCs w:val="28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00255" w:rsidRDefault="00500255" w:rsidP="00F80E96">
      <w:pPr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F80E96" w:rsidRDefault="00F80E96" w:rsidP="00F80E96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uk-UA"/>
        </w:rPr>
      </w:pPr>
    </w:p>
    <w:p w:rsidR="00F80E96" w:rsidRDefault="00F80E96" w:rsidP="00F80E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sectPr w:rsidR="00F80E96" w:rsidSect="00B34FB1">
          <w:pgSz w:w="11906" w:h="16838"/>
          <w:pgMar w:top="426" w:right="851" w:bottom="568" w:left="1418" w:header="720" w:footer="720" w:gutter="0"/>
          <w:cols w:space="720"/>
          <w:titlePg/>
          <w:docGrid w:linePitch="272"/>
        </w:sectPr>
      </w:pPr>
    </w:p>
    <w:p w:rsidR="00F80E96" w:rsidRPr="00844BD2" w:rsidRDefault="00F80E96" w:rsidP="00F80E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8"/>
          <w:szCs w:val="6"/>
          <w:lang w:eastAsia="uk-UA"/>
        </w:rPr>
      </w:pPr>
    </w:p>
    <w:p w:rsidR="0032001B" w:rsidRPr="000616FA" w:rsidRDefault="0032001B" w:rsidP="004C6BB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З В Е Д Е Н Н Я</w:t>
      </w:r>
    </w:p>
    <w:p w:rsidR="0032001B" w:rsidRPr="000616FA" w:rsidRDefault="0032001B" w:rsidP="004C6BB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ЩОДО ОКРЕМИХ ЗАЯВ ТА ПОВІДОМЛЕНЬ</w:t>
      </w:r>
    </w:p>
    <w:p w:rsidR="00AC64B0" w:rsidRDefault="0032001B" w:rsidP="004C6BB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616FA">
        <w:rPr>
          <w:rFonts w:ascii="Times New Roman" w:hAnsi="Times New Roman" w:cs="Times New Roman"/>
          <w:b/>
          <w:sz w:val="28"/>
          <w:szCs w:val="28"/>
        </w:rPr>
        <w:t>ПРО ЗЛОЧИНИ ТА ПОДІЇ ЗАГАЛ</w:t>
      </w:r>
      <w:r w:rsidR="001E26C0" w:rsidRPr="000616FA">
        <w:rPr>
          <w:rFonts w:ascii="Times New Roman" w:hAnsi="Times New Roman" w:cs="Times New Roman"/>
          <w:b/>
          <w:sz w:val="28"/>
          <w:szCs w:val="28"/>
        </w:rPr>
        <w:t xml:space="preserve">ЬНОКРИМІНАЛЬНОГО ХАРАКТЕРУ ЗА </w:t>
      </w:r>
      <w:r w:rsidR="00500255">
        <w:rPr>
          <w:rFonts w:ascii="Times New Roman" w:hAnsi="Times New Roman" w:cs="Times New Roman"/>
          <w:b/>
          <w:sz w:val="28"/>
          <w:szCs w:val="28"/>
        </w:rPr>
        <w:t>20</w:t>
      </w:r>
      <w:r w:rsidR="004A7568" w:rsidRPr="000616FA">
        <w:rPr>
          <w:rFonts w:ascii="Times New Roman" w:hAnsi="Times New Roman" w:cs="Times New Roman"/>
          <w:b/>
          <w:sz w:val="28"/>
          <w:szCs w:val="28"/>
        </w:rPr>
        <w:t>.</w:t>
      </w:r>
      <w:r w:rsidR="003A7E66" w:rsidRPr="000616FA">
        <w:rPr>
          <w:rFonts w:ascii="Times New Roman" w:hAnsi="Times New Roman" w:cs="Times New Roman"/>
          <w:b/>
          <w:sz w:val="28"/>
          <w:szCs w:val="28"/>
        </w:rPr>
        <w:t>0</w:t>
      </w:r>
      <w:r w:rsidR="005C150C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303AC2" w:rsidRPr="000616FA">
        <w:rPr>
          <w:rFonts w:ascii="Times New Roman" w:hAnsi="Times New Roman" w:cs="Times New Roman"/>
          <w:b/>
          <w:sz w:val="28"/>
          <w:szCs w:val="28"/>
        </w:rPr>
        <w:t>.202</w:t>
      </w:r>
      <w:r w:rsidR="003A7E66" w:rsidRPr="000616FA">
        <w:rPr>
          <w:rFonts w:ascii="Times New Roman" w:hAnsi="Times New Roman" w:cs="Times New Roman"/>
          <w:b/>
          <w:sz w:val="28"/>
          <w:szCs w:val="28"/>
        </w:rPr>
        <w:t>1</w:t>
      </w:r>
    </w:p>
    <w:p w:rsidR="004252A5" w:rsidRDefault="004252A5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</w:p>
    <w:p w:rsidR="004252A5" w:rsidRDefault="00977CA3" w:rsidP="004C6BB1">
      <w:pPr>
        <w:spacing w:after="0" w:line="240" w:lineRule="auto"/>
        <w:ind w:left="2832" w:firstLine="708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>ТТУ (</w:t>
      </w:r>
      <w:r w:rsidR="004252A5"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 xml:space="preserve">РОЗКРИТО) </w:t>
      </w:r>
    </w:p>
    <w:p w:rsidR="004B45F9" w:rsidRPr="006957B2" w:rsidRDefault="004B45F9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F101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12668</w:t>
      </w:r>
    </w:p>
    <w:p w:rsidR="004B45F9" w:rsidRPr="004B45F9" w:rsidRDefault="004B45F9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ЄРДР </w:t>
      </w:r>
      <w:r w:rsidRPr="004B45F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№</w:t>
      </w:r>
      <w:r w:rsidRPr="00942B5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="00942B59" w:rsidRPr="00942B59">
        <w:rPr>
          <w:rStyle w:val="a7"/>
          <w:rFonts w:ascii="Times New Roman" w:hAnsi="Times New Roman" w:cs="Times New Roman"/>
          <w:sz w:val="28"/>
          <w:szCs w:val="28"/>
        </w:rPr>
        <w:t>12021131370000556</w:t>
      </w:r>
      <w:r w:rsidRPr="004B45F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ч. 1 ст. 121 КК України</w:t>
      </w:r>
    </w:p>
    <w:p w:rsidR="004B45F9" w:rsidRDefault="004B45F9" w:rsidP="004C6B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05-15</w:t>
      </w:r>
      <w:r w:rsidRPr="004B45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</w:t>
      </w:r>
      <w:r w:rsidRPr="004B45F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Сєвєродонецького РУП</w:t>
      </w:r>
      <w:r w:rsidRPr="004B45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лікаря ШМД про те, що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 </w:t>
      </w:r>
      <w:r w:rsidRPr="004B45F9">
        <w:rPr>
          <w:rFonts w:ascii="Times New Roman" w:hAnsi="Times New Roman" w:cs="Times New Roman"/>
          <w:sz w:val="28"/>
          <w:szCs w:val="28"/>
        </w:rPr>
        <w:t xml:space="preserve">реанімаційного відділення </w:t>
      </w:r>
      <w:r>
        <w:rPr>
          <w:rFonts w:ascii="Times New Roman" w:hAnsi="Times New Roman" w:cs="Times New Roman"/>
          <w:sz w:val="28"/>
          <w:szCs w:val="28"/>
        </w:rPr>
        <w:t>Сєвєродонецької ЦРЛ госпіталізовано Б</w:t>
      </w:r>
      <w:r w:rsidR="00A159AB">
        <w:rPr>
          <w:rFonts w:ascii="Times New Roman" w:hAnsi="Times New Roman" w:cs="Times New Roman"/>
          <w:sz w:val="28"/>
          <w:szCs w:val="28"/>
        </w:rPr>
        <w:t>.</w:t>
      </w:r>
      <w:r w:rsidRPr="004B45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непрацюючого</w:t>
      </w:r>
      <w:r w:rsidRPr="004B45F9">
        <w:rPr>
          <w:rFonts w:ascii="Times New Roman" w:hAnsi="Times New Roman" w:cs="Times New Roman"/>
          <w:sz w:val="28"/>
          <w:szCs w:val="28"/>
        </w:rPr>
        <w:t>, раніше не судим</w:t>
      </w:r>
      <w:r>
        <w:rPr>
          <w:rFonts w:ascii="Times New Roman" w:hAnsi="Times New Roman" w:cs="Times New Roman"/>
          <w:sz w:val="28"/>
          <w:szCs w:val="28"/>
        </w:rPr>
        <w:t>ого, де йому встановлено д/з</w:t>
      </w:r>
      <w:r w:rsidRPr="004B45F9">
        <w:rPr>
          <w:rFonts w:ascii="Times New Roman" w:hAnsi="Times New Roman" w:cs="Times New Roman"/>
          <w:sz w:val="28"/>
          <w:szCs w:val="28"/>
        </w:rPr>
        <w:t>: колото-різана рана грудної клітини справа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B45F9">
        <w:rPr>
          <w:rFonts w:ascii="Times New Roman" w:hAnsi="Times New Roman" w:cs="Times New Roman"/>
          <w:sz w:val="28"/>
          <w:szCs w:val="28"/>
        </w:rPr>
        <w:t xml:space="preserve"> проникаюча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B45F9">
        <w:rPr>
          <w:rFonts w:ascii="Times New Roman" w:hAnsi="Times New Roman" w:cs="Times New Roman"/>
          <w:sz w:val="28"/>
          <w:szCs w:val="28"/>
        </w:rPr>
        <w:t>плевральну по</w:t>
      </w:r>
      <w:r>
        <w:rPr>
          <w:rFonts w:ascii="Times New Roman" w:hAnsi="Times New Roman" w:cs="Times New Roman"/>
          <w:sz w:val="28"/>
          <w:szCs w:val="28"/>
        </w:rPr>
        <w:t>рожнину</w:t>
      </w:r>
      <w:r w:rsidRPr="004B45F9">
        <w:rPr>
          <w:rFonts w:ascii="Times New Roman" w:hAnsi="Times New Roman" w:cs="Times New Roman"/>
          <w:sz w:val="28"/>
          <w:szCs w:val="28"/>
        </w:rPr>
        <w:t>, пневмоторакс.</w:t>
      </w:r>
    </w:p>
    <w:p w:rsidR="00FD7114" w:rsidRDefault="004B45F9" w:rsidP="004C6B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Перевіркою встановлено, що </w:t>
      </w:r>
      <w:r w:rsidR="00FD7114">
        <w:rPr>
          <w:rFonts w:ascii="Times New Roman" w:hAnsi="Times New Roman" w:cs="Times New Roman"/>
          <w:sz w:val="28"/>
          <w:szCs w:val="28"/>
        </w:rPr>
        <w:t>вказані тілесні ушкодження Б</w:t>
      </w:r>
      <w:r w:rsidR="00A159AB">
        <w:rPr>
          <w:rFonts w:ascii="Times New Roman" w:hAnsi="Times New Roman" w:cs="Times New Roman"/>
          <w:sz w:val="28"/>
          <w:szCs w:val="28"/>
        </w:rPr>
        <w:t>.</w:t>
      </w:r>
      <w:r w:rsidR="00FD7114">
        <w:rPr>
          <w:rFonts w:ascii="Times New Roman" w:hAnsi="Times New Roman" w:cs="Times New Roman"/>
          <w:sz w:val="28"/>
          <w:szCs w:val="28"/>
        </w:rPr>
        <w:t xml:space="preserve"> спричинив невстановлений чоловік</w:t>
      </w:r>
      <w:r w:rsidR="00006F88">
        <w:rPr>
          <w:rFonts w:ascii="Times New Roman" w:hAnsi="Times New Roman" w:cs="Times New Roman"/>
          <w:sz w:val="28"/>
          <w:szCs w:val="28"/>
        </w:rPr>
        <w:t>,</w:t>
      </w:r>
      <w:r w:rsidR="00FD7114">
        <w:rPr>
          <w:rFonts w:ascii="Times New Roman" w:hAnsi="Times New Roman" w:cs="Times New Roman"/>
          <w:sz w:val="28"/>
          <w:szCs w:val="28"/>
        </w:rPr>
        <w:t xml:space="preserve"> під час спільного вживання алкогольних напоїв</w:t>
      </w:r>
      <w:r w:rsidR="004B5068">
        <w:rPr>
          <w:rFonts w:ascii="Times New Roman" w:hAnsi="Times New Roman" w:cs="Times New Roman"/>
          <w:sz w:val="28"/>
          <w:szCs w:val="28"/>
        </w:rPr>
        <w:t xml:space="preserve"> з </w:t>
      </w:r>
      <w:r w:rsidR="005D5BB5">
        <w:rPr>
          <w:rFonts w:ascii="Times New Roman" w:hAnsi="Times New Roman" w:cs="Times New Roman"/>
          <w:sz w:val="28"/>
          <w:szCs w:val="28"/>
        </w:rPr>
        <w:t>останнім</w:t>
      </w:r>
      <w:r w:rsidR="004B5068">
        <w:rPr>
          <w:rFonts w:ascii="Times New Roman" w:hAnsi="Times New Roman" w:cs="Times New Roman"/>
          <w:sz w:val="28"/>
          <w:szCs w:val="28"/>
        </w:rPr>
        <w:t xml:space="preserve"> та невстановленою жінкою</w:t>
      </w:r>
      <w:r w:rsidR="00FD7114">
        <w:rPr>
          <w:rFonts w:ascii="Times New Roman" w:hAnsi="Times New Roman" w:cs="Times New Roman"/>
          <w:sz w:val="28"/>
          <w:szCs w:val="28"/>
        </w:rPr>
        <w:t xml:space="preserve">, внаслідок раптово виниклого конфлікту </w:t>
      </w:r>
      <w:r>
        <w:rPr>
          <w:rFonts w:ascii="Times New Roman" w:hAnsi="Times New Roman" w:cs="Times New Roman"/>
          <w:sz w:val="28"/>
          <w:szCs w:val="28"/>
        </w:rPr>
        <w:t>в період часу з 22-00</w:t>
      </w:r>
      <w:r w:rsidR="00FD7114">
        <w:rPr>
          <w:rFonts w:ascii="Times New Roman" w:hAnsi="Times New Roman" w:cs="Times New Roman"/>
          <w:sz w:val="28"/>
          <w:szCs w:val="28"/>
        </w:rPr>
        <w:t xml:space="preserve"> 19.06.2021 до 04-00 20.06.2021</w:t>
      </w:r>
      <w:r w:rsidR="00FD7114" w:rsidRPr="004B45F9">
        <w:rPr>
          <w:rFonts w:ascii="Times New Roman" w:hAnsi="Times New Roman" w:cs="Times New Roman"/>
          <w:sz w:val="28"/>
          <w:szCs w:val="28"/>
        </w:rPr>
        <w:t xml:space="preserve"> біля ринку </w:t>
      </w:r>
      <w:r w:rsidR="00FD7114">
        <w:rPr>
          <w:rFonts w:ascii="Times New Roman" w:hAnsi="Times New Roman" w:cs="Times New Roman"/>
          <w:sz w:val="28"/>
          <w:szCs w:val="28"/>
        </w:rPr>
        <w:t>«</w:t>
      </w:r>
      <w:r w:rsidR="00FD7114" w:rsidRPr="004B45F9">
        <w:rPr>
          <w:rFonts w:ascii="Times New Roman" w:hAnsi="Times New Roman" w:cs="Times New Roman"/>
          <w:sz w:val="28"/>
          <w:szCs w:val="28"/>
        </w:rPr>
        <w:t>Центральний</w:t>
      </w:r>
      <w:r w:rsidR="00FD7114">
        <w:rPr>
          <w:rFonts w:ascii="Times New Roman" w:hAnsi="Times New Roman" w:cs="Times New Roman"/>
          <w:sz w:val="28"/>
          <w:szCs w:val="28"/>
        </w:rPr>
        <w:t>», розташованого</w:t>
      </w:r>
      <w:r w:rsidR="00FD7114" w:rsidRPr="004B45F9">
        <w:rPr>
          <w:rFonts w:ascii="Times New Roman" w:hAnsi="Times New Roman" w:cs="Times New Roman"/>
          <w:sz w:val="28"/>
          <w:szCs w:val="28"/>
        </w:rPr>
        <w:t xml:space="preserve"> за адресою:</w:t>
      </w:r>
      <w:r w:rsidR="00FD7114">
        <w:rPr>
          <w:rFonts w:ascii="Times New Roman" w:hAnsi="Times New Roman" w:cs="Times New Roman"/>
          <w:sz w:val="28"/>
          <w:szCs w:val="28"/>
        </w:rPr>
        <w:t xml:space="preserve"> </w:t>
      </w:r>
      <w:r w:rsidR="00FD7114" w:rsidRPr="004B45F9">
        <w:rPr>
          <w:rFonts w:ascii="Times New Roman" w:hAnsi="Times New Roman" w:cs="Times New Roman"/>
          <w:sz w:val="28"/>
          <w:szCs w:val="28"/>
        </w:rPr>
        <w:t>м</w:t>
      </w:r>
      <w:r w:rsidR="00006F88">
        <w:rPr>
          <w:rFonts w:ascii="Times New Roman" w:hAnsi="Times New Roman" w:cs="Times New Roman"/>
          <w:sz w:val="28"/>
          <w:szCs w:val="28"/>
        </w:rPr>
        <w:t>.</w:t>
      </w:r>
      <w:r w:rsidR="00FD7114" w:rsidRPr="004B45F9">
        <w:rPr>
          <w:rFonts w:ascii="Times New Roman" w:hAnsi="Times New Roman" w:cs="Times New Roman"/>
          <w:sz w:val="28"/>
          <w:szCs w:val="28"/>
        </w:rPr>
        <w:t xml:space="preserve"> Сєвєродонецьк</w:t>
      </w:r>
      <w:r w:rsidR="00FD7114">
        <w:rPr>
          <w:rFonts w:ascii="Times New Roman" w:hAnsi="Times New Roman" w:cs="Times New Roman"/>
          <w:sz w:val="28"/>
          <w:szCs w:val="28"/>
        </w:rPr>
        <w:t>,</w:t>
      </w:r>
      <w:r w:rsidR="00FD7114" w:rsidRPr="004B45F9">
        <w:rPr>
          <w:rFonts w:ascii="Times New Roman" w:hAnsi="Times New Roman" w:cs="Times New Roman"/>
          <w:sz w:val="28"/>
          <w:szCs w:val="28"/>
        </w:rPr>
        <w:t xml:space="preserve"> пр</w:t>
      </w:r>
      <w:r w:rsidR="00FD7114">
        <w:rPr>
          <w:rFonts w:ascii="Times New Roman" w:hAnsi="Times New Roman" w:cs="Times New Roman"/>
          <w:sz w:val="28"/>
          <w:szCs w:val="28"/>
        </w:rPr>
        <w:t>осп</w:t>
      </w:r>
      <w:r w:rsidR="00FD7114" w:rsidRPr="004B45F9">
        <w:rPr>
          <w:rFonts w:ascii="Times New Roman" w:hAnsi="Times New Roman" w:cs="Times New Roman"/>
          <w:sz w:val="28"/>
          <w:szCs w:val="28"/>
        </w:rPr>
        <w:t>.</w:t>
      </w:r>
      <w:r w:rsidR="00FD7114">
        <w:rPr>
          <w:rFonts w:ascii="Times New Roman" w:hAnsi="Times New Roman" w:cs="Times New Roman"/>
          <w:sz w:val="28"/>
          <w:szCs w:val="28"/>
        </w:rPr>
        <w:t xml:space="preserve"> </w:t>
      </w:r>
      <w:r w:rsidR="00FD7114" w:rsidRPr="004B45F9">
        <w:rPr>
          <w:rFonts w:ascii="Times New Roman" w:hAnsi="Times New Roman" w:cs="Times New Roman"/>
          <w:sz w:val="28"/>
          <w:szCs w:val="28"/>
        </w:rPr>
        <w:t>Хіміков</w:t>
      </w:r>
      <w:r w:rsidR="00FD7114">
        <w:rPr>
          <w:rFonts w:ascii="Times New Roman" w:hAnsi="Times New Roman" w:cs="Times New Roman"/>
          <w:sz w:val="28"/>
          <w:szCs w:val="28"/>
        </w:rPr>
        <w:t>, 27 (де саме не пам’ятає</w:t>
      </w:r>
      <w:r w:rsidR="00FD7114" w:rsidRPr="004B45F9">
        <w:rPr>
          <w:rFonts w:ascii="Times New Roman" w:hAnsi="Times New Roman" w:cs="Times New Roman"/>
          <w:sz w:val="28"/>
          <w:szCs w:val="28"/>
        </w:rPr>
        <w:t>)</w:t>
      </w:r>
      <w:r w:rsidR="00FD7114">
        <w:rPr>
          <w:rFonts w:ascii="Times New Roman" w:hAnsi="Times New Roman" w:cs="Times New Roman"/>
          <w:sz w:val="28"/>
          <w:szCs w:val="28"/>
        </w:rPr>
        <w:t>.</w:t>
      </w:r>
    </w:p>
    <w:p w:rsidR="00E129B1" w:rsidRDefault="00E129B1" w:rsidP="00E129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977CA3" w:rsidRDefault="00977CA3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Проведеними оперативно-розшуковими заходами працівниками ВКП РУП спільно з УКР та КОРД ГУНП у скоєнні вказаного кримінального правопорушення викрито </w:t>
      </w:r>
      <w:r w:rsidRPr="00977CA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Р</w:t>
      </w:r>
      <w:r w:rsidR="00E14AB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непрацюючого, раніше не судимого.</w:t>
      </w:r>
    </w:p>
    <w:p w:rsidR="00977CA3" w:rsidRDefault="00977CA3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977CA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 ході огляду місця мешкання Рубана Т.Б. було вилучено 5 кухонних ножів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</w:p>
    <w:p w:rsidR="00977CA3" w:rsidRPr="007B200B" w:rsidRDefault="00977CA3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Направлення вилученого до НДЕКЦ заплановане на </w:t>
      </w:r>
      <w:r w:rsidR="00F96E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22</w:t>
      </w:r>
      <w:r w:rsidRPr="007B200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.06.2021.</w:t>
      </w:r>
    </w:p>
    <w:p w:rsidR="003623D5" w:rsidRDefault="003623D5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Останнього затримано в порядку ст. 208 КПК України.</w:t>
      </w:r>
    </w:p>
    <w:p w:rsidR="00977CA3" w:rsidRDefault="00977CA3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CC5B7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Орієнтовна дата виставлення </w:t>
      </w:r>
      <w:r w:rsidR="00F96E17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Ф-2 21.06</w:t>
      </w:r>
      <w:r w:rsidRPr="00CC5B7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.2021.</w:t>
      </w:r>
    </w:p>
    <w:p w:rsidR="004B45F9" w:rsidRPr="004B45F9" w:rsidRDefault="004B45F9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</w:p>
    <w:p w:rsidR="001F6733" w:rsidRDefault="001F6733" w:rsidP="004C6BB1">
      <w:pPr>
        <w:spacing w:after="0" w:line="240" w:lineRule="auto"/>
        <w:ind w:left="2832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 xml:space="preserve">КРАДІЖКИ (НЕ РОЗКРИТІ) </w:t>
      </w:r>
    </w:p>
    <w:p w:rsidR="008E6024" w:rsidRPr="006957B2" w:rsidRDefault="008E6024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1A12C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2786</w:t>
      </w:r>
    </w:p>
    <w:p w:rsidR="008E6024" w:rsidRPr="006957B2" w:rsidRDefault="008E6024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ЄРДР № </w:t>
      </w:r>
      <w:r w:rsidRPr="008E6024">
        <w:rPr>
          <w:rStyle w:val="a7"/>
          <w:rFonts w:ascii="Times New Roman" w:hAnsi="Times New Roman" w:cs="Times New Roman"/>
          <w:sz w:val="28"/>
          <w:szCs w:val="28"/>
        </w:rPr>
        <w:t>12021136530000139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ч.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</w:t>
      </w:r>
      <w:r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ст. 185 КК України</w:t>
      </w:r>
    </w:p>
    <w:p w:rsidR="00263E0C" w:rsidRDefault="0086721B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02</w:t>
      </w:r>
      <w:r w:rsidR="008E6024"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>-1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="008E6024"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ВП № 4</w:t>
      </w:r>
      <w:r w:rsidR="008E6024"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(м.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Попасна</w:t>
      </w:r>
      <w:r w:rsidR="008E6024"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) Сєвєродонецького РУП</w:t>
      </w:r>
      <w:r w:rsidR="008E6024"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</w:t>
      </w:r>
      <w:r w:rsidRPr="0086721B">
        <w:rPr>
          <w:rFonts w:ascii="Times New Roman" w:hAnsi="Times New Roman" w:cs="Times New Roman"/>
          <w:sz w:val="28"/>
          <w:szCs w:val="28"/>
        </w:rPr>
        <w:t>Ч</w:t>
      </w:r>
      <w:r w:rsidR="00E56F3A">
        <w:rPr>
          <w:rFonts w:ascii="Times New Roman" w:hAnsi="Times New Roman" w:cs="Times New Roman"/>
          <w:sz w:val="28"/>
          <w:szCs w:val="28"/>
        </w:rPr>
        <w:t>.</w:t>
      </w:r>
      <w:r w:rsidRPr="0086721B">
        <w:rPr>
          <w:rFonts w:ascii="Times New Roman" w:hAnsi="Times New Roman" w:cs="Times New Roman"/>
          <w:sz w:val="28"/>
          <w:szCs w:val="28"/>
        </w:rPr>
        <w:t>, пр</w:t>
      </w:r>
      <w:r>
        <w:rPr>
          <w:rFonts w:ascii="Times New Roman" w:hAnsi="Times New Roman" w:cs="Times New Roman"/>
          <w:sz w:val="28"/>
          <w:szCs w:val="28"/>
        </w:rPr>
        <w:t xml:space="preserve">ацює </w:t>
      </w:r>
      <w:r w:rsidRPr="0086721B">
        <w:rPr>
          <w:rFonts w:ascii="Times New Roman" w:hAnsi="Times New Roman" w:cs="Times New Roman"/>
          <w:sz w:val="28"/>
          <w:szCs w:val="28"/>
        </w:rPr>
        <w:t xml:space="preserve">менеджером </w:t>
      </w:r>
      <w:r w:rsidR="00D4566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ТОВ «Попаснянський хлібокомбінат», раніше не судимої</w:t>
      </w:r>
      <w:r w:rsidR="008E6024" w:rsidRPr="004051C8">
        <w:rPr>
          <w:rFonts w:ascii="Times New Roman" w:hAnsi="Times New Roman" w:cs="Times New Roman"/>
          <w:sz w:val="28"/>
          <w:szCs w:val="28"/>
        </w:rPr>
        <w:t xml:space="preserve"> про те</w:t>
      </w:r>
      <w:r w:rsidR="008E6024">
        <w:rPr>
          <w:rFonts w:ascii="Times New Roman" w:hAnsi="Times New Roman" w:cs="Times New Roman"/>
          <w:sz w:val="28"/>
          <w:szCs w:val="28"/>
        </w:rPr>
        <w:t>,</w:t>
      </w:r>
      <w:r w:rsidR="008E6024" w:rsidRPr="004051C8">
        <w:rPr>
          <w:rFonts w:ascii="Times New Roman" w:hAnsi="Times New Roman" w:cs="Times New Roman"/>
          <w:sz w:val="28"/>
          <w:szCs w:val="28"/>
        </w:rPr>
        <w:t xml:space="preserve"> що </w:t>
      </w:r>
      <w:r w:rsidR="008E60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="00263E0C">
        <w:rPr>
          <w:rFonts w:ascii="Times New Roman" w:hAnsi="Times New Roman" w:cs="Times New Roman"/>
          <w:sz w:val="28"/>
          <w:szCs w:val="28"/>
        </w:rPr>
        <w:t xml:space="preserve">.06.2021 </w:t>
      </w:r>
      <w:r w:rsidR="008E6024">
        <w:rPr>
          <w:rFonts w:ascii="Times New Roman" w:hAnsi="Times New Roman" w:cs="Times New Roman"/>
          <w:sz w:val="28"/>
          <w:szCs w:val="28"/>
        </w:rPr>
        <w:t xml:space="preserve">о </w:t>
      </w:r>
      <w:r w:rsidR="00263E0C">
        <w:rPr>
          <w:rFonts w:ascii="Times New Roman" w:hAnsi="Times New Roman" w:cs="Times New Roman"/>
          <w:sz w:val="28"/>
          <w:szCs w:val="28"/>
        </w:rPr>
        <w:t xml:space="preserve">22-30 </w:t>
      </w:r>
      <w:r w:rsidR="00584198">
        <w:rPr>
          <w:rFonts w:ascii="Times New Roman" w:hAnsi="Times New Roman" w:cs="Times New Roman"/>
          <w:sz w:val="28"/>
          <w:szCs w:val="28"/>
        </w:rPr>
        <w:t xml:space="preserve">вона </w:t>
      </w:r>
      <w:r w:rsidR="00263E0C">
        <w:rPr>
          <w:rFonts w:ascii="Times New Roman" w:hAnsi="Times New Roman" w:cs="Times New Roman"/>
          <w:sz w:val="28"/>
          <w:szCs w:val="28"/>
        </w:rPr>
        <w:t>виявила відсутність своєї банківської картки АТ «Ощадбанк» (номер не пам’ятає). В подальшому за допомогою мобільного додатку «Ощад24»</w:t>
      </w:r>
      <w:r w:rsidR="00584198">
        <w:rPr>
          <w:rFonts w:ascii="Times New Roman" w:hAnsi="Times New Roman" w:cs="Times New Roman"/>
          <w:sz w:val="28"/>
          <w:szCs w:val="28"/>
        </w:rPr>
        <w:t xml:space="preserve"> вона з’ясувала</w:t>
      </w:r>
      <w:r w:rsidR="00263E0C">
        <w:rPr>
          <w:rFonts w:ascii="Times New Roman" w:hAnsi="Times New Roman" w:cs="Times New Roman"/>
          <w:sz w:val="28"/>
          <w:szCs w:val="28"/>
        </w:rPr>
        <w:t>, що в період часу з 20-24 до 21-55 19.06.2021 невстановлена особа розплатилась за допомогою її банківської картки за покупки в магазинах м. Попасна</w:t>
      </w:r>
      <w:r w:rsidR="008E6024">
        <w:rPr>
          <w:rFonts w:ascii="Times New Roman" w:hAnsi="Times New Roman" w:cs="Times New Roman"/>
          <w:sz w:val="28"/>
          <w:szCs w:val="28"/>
        </w:rPr>
        <w:t xml:space="preserve"> </w:t>
      </w:r>
      <w:r w:rsidR="002E3C6E">
        <w:rPr>
          <w:rFonts w:ascii="Times New Roman" w:hAnsi="Times New Roman" w:cs="Times New Roman"/>
          <w:sz w:val="28"/>
          <w:szCs w:val="28"/>
        </w:rPr>
        <w:t>(«Ли</w:t>
      </w:r>
      <w:r w:rsidR="00263E0C">
        <w:rPr>
          <w:rFonts w:ascii="Times New Roman" w:hAnsi="Times New Roman" w:cs="Times New Roman"/>
          <w:sz w:val="28"/>
          <w:szCs w:val="28"/>
        </w:rPr>
        <w:t>мон», «АТБ», ФОП «Гладкова»).</w:t>
      </w:r>
    </w:p>
    <w:p w:rsidR="008E6024" w:rsidRPr="00A614FA" w:rsidRDefault="008E6024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Сума </w:t>
      </w:r>
      <w:r w:rsidRPr="00A614FA">
        <w:rPr>
          <w:rFonts w:ascii="Times New Roman" w:eastAsia="Calibri" w:hAnsi="Times New Roman" w:cs="Times New Roman"/>
          <w:sz w:val="28"/>
          <w:szCs w:val="28"/>
          <w:lang w:eastAsia="en-US"/>
        </w:rPr>
        <w:t>мат</w:t>
      </w:r>
      <w:r w:rsidR="00263E0C">
        <w:rPr>
          <w:rFonts w:ascii="Times New Roman" w:eastAsia="Calibri" w:hAnsi="Times New Roman" w:cs="Times New Roman"/>
          <w:sz w:val="28"/>
          <w:szCs w:val="28"/>
          <w:lang w:eastAsia="en-US"/>
        </w:rPr>
        <w:t>еріального збитку становить 1582 грн</w:t>
      </w:r>
      <w:r w:rsidRPr="00A614FA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6600FE" w:rsidRPr="00584198" w:rsidRDefault="008E6024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614FA">
        <w:rPr>
          <w:rFonts w:ascii="Times New Roman" w:eastAsia="Calibri" w:hAnsi="Times New Roman" w:cs="Times New Roman"/>
          <w:sz w:val="28"/>
          <w:szCs w:val="28"/>
          <w:lang w:eastAsia="en-US"/>
        </w:rPr>
        <w:t>На МП виїжджала СОГ у повному складі.</w:t>
      </w:r>
    </w:p>
    <w:p w:rsidR="008E6024" w:rsidRDefault="008E6024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50074E" w:rsidRPr="006957B2" w:rsidRDefault="00F604E6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143F21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1657</w:t>
      </w:r>
    </w:p>
    <w:p w:rsidR="0050074E" w:rsidRPr="006957B2" w:rsidRDefault="00143F21" w:rsidP="004C6BB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Попередня кваліфікація</w:t>
      </w:r>
      <w:r w:rsidR="0050074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="0050074E"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ч. </w:t>
      </w:r>
      <w:r w:rsidR="00F604E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</w:t>
      </w:r>
      <w:r w:rsidR="0050074E"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ст. 185 КК України</w:t>
      </w:r>
    </w:p>
    <w:p w:rsidR="00143FDA" w:rsidRDefault="00F604E6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14-28</w:t>
      </w:r>
      <w:r w:rsidR="0050074E"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ВП № 1 (смт</w:t>
      </w:r>
      <w:r w:rsidR="0050074E"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Новопсков) Старобільського</w:t>
      </w:r>
      <w:r w:rsidR="0050074E"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РУП</w:t>
      </w:r>
      <w:r w:rsidR="0050074E"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</w:t>
      </w:r>
      <w:r w:rsidRPr="00F604E6">
        <w:rPr>
          <w:rFonts w:ascii="Times New Roman" w:hAnsi="Times New Roman" w:cs="Times New Roman"/>
          <w:sz w:val="28"/>
          <w:szCs w:val="28"/>
        </w:rPr>
        <w:t>Д</w:t>
      </w:r>
      <w:r w:rsidR="00D64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0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непрацюючого, раніше не судимого</w:t>
      </w:r>
      <w:r w:rsidRPr="00F604E6">
        <w:rPr>
          <w:rFonts w:ascii="Times New Roman" w:hAnsi="Times New Roman" w:cs="Times New Roman"/>
          <w:sz w:val="28"/>
          <w:szCs w:val="28"/>
        </w:rPr>
        <w:t xml:space="preserve"> про те</w:t>
      </w:r>
      <w:r w:rsidR="00DA549C">
        <w:rPr>
          <w:rFonts w:ascii="Times New Roman" w:hAnsi="Times New Roman" w:cs="Times New Roman"/>
          <w:sz w:val="28"/>
          <w:szCs w:val="28"/>
        </w:rPr>
        <w:t>,</w:t>
      </w:r>
      <w:r w:rsidRPr="00F604E6">
        <w:rPr>
          <w:rFonts w:ascii="Times New Roman" w:hAnsi="Times New Roman" w:cs="Times New Roman"/>
          <w:sz w:val="28"/>
          <w:szCs w:val="28"/>
        </w:rPr>
        <w:t xml:space="preserve"> що </w:t>
      </w:r>
      <w:r>
        <w:rPr>
          <w:rFonts w:ascii="Times New Roman" w:hAnsi="Times New Roman" w:cs="Times New Roman"/>
          <w:sz w:val="28"/>
          <w:szCs w:val="28"/>
        </w:rPr>
        <w:t xml:space="preserve">в період часу з 18-00 19.06.2021 до 13-30 20.06.2021 </w:t>
      </w:r>
      <w:r w:rsidRPr="00F604E6">
        <w:rPr>
          <w:rFonts w:ascii="Times New Roman" w:hAnsi="Times New Roman" w:cs="Times New Roman"/>
          <w:sz w:val="28"/>
          <w:szCs w:val="28"/>
        </w:rPr>
        <w:t>його співмешканка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4E6">
        <w:rPr>
          <w:rFonts w:ascii="Times New Roman" w:hAnsi="Times New Roman" w:cs="Times New Roman"/>
          <w:sz w:val="28"/>
          <w:szCs w:val="28"/>
        </w:rPr>
        <w:t>Ш</w:t>
      </w:r>
      <w:r w:rsidR="00D64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646E1">
        <w:rPr>
          <w:rFonts w:ascii="Times New Roman" w:hAnsi="Times New Roman" w:cs="Times New Roman"/>
          <w:sz w:val="28"/>
          <w:szCs w:val="28"/>
        </w:rPr>
        <w:lastRenderedPageBreak/>
        <w:t>непрацююча, раніше не судим</w:t>
      </w:r>
      <w:r w:rsidR="00D646E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D646E1">
        <w:rPr>
          <w:rFonts w:ascii="Times New Roman" w:hAnsi="Times New Roman" w:cs="Times New Roman"/>
          <w:sz w:val="28"/>
          <w:szCs w:val="28"/>
        </w:rPr>
        <w:t>місцем мешкання,</w:t>
      </w:r>
      <w:r>
        <w:rPr>
          <w:rFonts w:ascii="Times New Roman" w:hAnsi="Times New Roman" w:cs="Times New Roman"/>
          <w:sz w:val="28"/>
          <w:szCs w:val="28"/>
        </w:rPr>
        <w:t xml:space="preserve"> шляхом вільного доступу скоїла крадіжку грошових коштів в сумі </w:t>
      </w:r>
      <w:r w:rsidR="00143FDA" w:rsidRPr="00F604E6">
        <w:rPr>
          <w:rFonts w:ascii="Times New Roman" w:hAnsi="Times New Roman" w:cs="Times New Roman"/>
          <w:sz w:val="28"/>
          <w:szCs w:val="28"/>
        </w:rPr>
        <w:t>387000</w:t>
      </w:r>
      <w:r w:rsidR="00143FDA">
        <w:rPr>
          <w:rFonts w:ascii="Times New Roman" w:hAnsi="Times New Roman" w:cs="Times New Roman"/>
          <w:sz w:val="28"/>
          <w:szCs w:val="28"/>
        </w:rPr>
        <w:t xml:space="preserve"> грн. та</w:t>
      </w:r>
      <w:r w:rsidRPr="00F604E6">
        <w:rPr>
          <w:rFonts w:ascii="Times New Roman" w:hAnsi="Times New Roman" w:cs="Times New Roman"/>
          <w:sz w:val="28"/>
          <w:szCs w:val="28"/>
        </w:rPr>
        <w:t xml:space="preserve"> велосипед</w:t>
      </w:r>
      <w:r w:rsidR="00143FDA">
        <w:rPr>
          <w:rFonts w:ascii="Times New Roman" w:hAnsi="Times New Roman" w:cs="Times New Roman"/>
          <w:sz w:val="28"/>
          <w:szCs w:val="28"/>
        </w:rPr>
        <w:t>у</w:t>
      </w:r>
      <w:r w:rsidRPr="00F604E6">
        <w:rPr>
          <w:rFonts w:ascii="Times New Roman" w:hAnsi="Times New Roman" w:cs="Times New Roman"/>
          <w:sz w:val="28"/>
          <w:szCs w:val="28"/>
        </w:rPr>
        <w:t xml:space="preserve"> </w:t>
      </w:r>
      <w:r w:rsidR="00143FDA">
        <w:rPr>
          <w:rFonts w:ascii="Times New Roman" w:hAnsi="Times New Roman" w:cs="Times New Roman"/>
          <w:sz w:val="28"/>
          <w:szCs w:val="28"/>
        </w:rPr>
        <w:t>«Україна»</w:t>
      </w:r>
      <w:r w:rsidRPr="00F604E6">
        <w:rPr>
          <w:rFonts w:ascii="Times New Roman" w:hAnsi="Times New Roman" w:cs="Times New Roman"/>
          <w:sz w:val="28"/>
          <w:szCs w:val="28"/>
        </w:rPr>
        <w:t>,</w:t>
      </w:r>
      <w:r w:rsidR="00143FDA">
        <w:rPr>
          <w:rFonts w:ascii="Times New Roman" w:hAnsi="Times New Roman" w:cs="Times New Roman"/>
          <w:sz w:val="28"/>
          <w:szCs w:val="28"/>
        </w:rPr>
        <w:t xml:space="preserve"> </w:t>
      </w:r>
      <w:r w:rsidRPr="00F604E6">
        <w:rPr>
          <w:rFonts w:ascii="Times New Roman" w:hAnsi="Times New Roman" w:cs="Times New Roman"/>
          <w:sz w:val="28"/>
          <w:szCs w:val="28"/>
        </w:rPr>
        <w:t>червоного кольору з сірою к</w:t>
      </w:r>
      <w:r w:rsidR="00143FDA">
        <w:rPr>
          <w:rFonts w:ascii="Times New Roman" w:hAnsi="Times New Roman" w:cs="Times New Roman"/>
          <w:sz w:val="28"/>
          <w:szCs w:val="28"/>
        </w:rPr>
        <w:t>орзиною і</w:t>
      </w:r>
      <w:r w:rsidRPr="00F604E6">
        <w:rPr>
          <w:rFonts w:ascii="Times New Roman" w:hAnsi="Times New Roman" w:cs="Times New Roman"/>
          <w:sz w:val="28"/>
          <w:szCs w:val="28"/>
        </w:rPr>
        <w:t xml:space="preserve"> червоним дитячим сидінням</w:t>
      </w:r>
      <w:r w:rsidR="00143FDA">
        <w:rPr>
          <w:rFonts w:ascii="Times New Roman" w:hAnsi="Times New Roman" w:cs="Times New Roman"/>
          <w:sz w:val="28"/>
          <w:szCs w:val="28"/>
        </w:rPr>
        <w:t>.</w:t>
      </w:r>
    </w:p>
    <w:p w:rsidR="00143FDA" w:rsidRDefault="00143FDA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Працівниками ВП м</w:t>
      </w:r>
      <w:r w:rsidRPr="00F604E6">
        <w:rPr>
          <w:rFonts w:ascii="Times New Roman" w:hAnsi="Times New Roman" w:cs="Times New Roman"/>
          <w:sz w:val="28"/>
          <w:szCs w:val="28"/>
        </w:rPr>
        <w:t>ісцезнаходження</w:t>
      </w:r>
      <w:r w:rsidR="00F604E6" w:rsidRPr="00F60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 w:rsidR="00DE6BCB">
        <w:rPr>
          <w:rFonts w:ascii="Times New Roman" w:hAnsi="Times New Roman" w:cs="Times New Roman"/>
          <w:sz w:val="28"/>
          <w:szCs w:val="28"/>
        </w:rPr>
        <w:t>.</w:t>
      </w:r>
      <w:r w:rsidR="00F604E6" w:rsidRPr="00F604E6">
        <w:rPr>
          <w:rFonts w:ascii="Times New Roman" w:hAnsi="Times New Roman" w:cs="Times New Roman"/>
          <w:sz w:val="28"/>
          <w:szCs w:val="28"/>
        </w:rPr>
        <w:t xml:space="preserve"> встановлено</w:t>
      </w:r>
      <w:r>
        <w:rPr>
          <w:rFonts w:ascii="Times New Roman" w:hAnsi="Times New Roman" w:cs="Times New Roman"/>
          <w:sz w:val="28"/>
          <w:szCs w:val="28"/>
        </w:rPr>
        <w:t>, але остання факт крадіжки заперечує.</w:t>
      </w:r>
    </w:p>
    <w:p w:rsidR="0050074E" w:rsidRDefault="0050074E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D52A64" w:rsidRPr="00D52A64" w:rsidRDefault="0008160E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F2069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10005</w:t>
      </w:r>
    </w:p>
    <w:p w:rsidR="00D52A64" w:rsidRPr="00D52A64" w:rsidRDefault="00D52A64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ЄРДР № </w:t>
      </w:r>
      <w:r w:rsidR="007633D2" w:rsidRPr="007633D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12021136240000285</w:t>
      </w:r>
      <w:r w:rsidRPr="00D52A64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ч. 1 ст. 185 КК України</w:t>
      </w:r>
    </w:p>
    <w:p w:rsidR="0008160E" w:rsidRDefault="0008160E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14-42</w:t>
      </w:r>
      <w:r w:rsidR="00D52A64"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</w:t>
      </w:r>
      <w:r w:rsidR="00D52A64" w:rsidRPr="00D52A64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ВП № 3 (м. Лисичанськ) Сєвєродонецького РУП </w:t>
      </w:r>
      <w:r w:rsidR="000F4ED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надійшло повідомлення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DE6BC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пр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ацює комерційним директором ТОВ «АВАЛАРІС»,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розташованого за адресою: м. Лисичанськ, вул. Незалежності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128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раніше не судимого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 те, що в період часу з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15-00 19.06.2021 д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14-30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20.06.2021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невстановлена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особа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шляхом вільного доступу скоїла крадіжку металевих мідних деталей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електродвигуна зовнішньої вентиляції цеху з виробництва резино технічних виробів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вказаного ТОВ.</w:t>
      </w:r>
    </w:p>
    <w:p w:rsidR="00D52A64" w:rsidRPr="00D52A64" w:rsidRDefault="00D52A64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ума матеріального збитку </w:t>
      </w:r>
      <w:r w:rsidR="00BD4D2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складає </w:t>
      </w:r>
      <w:r w:rsidR="0008160E">
        <w:rPr>
          <w:rFonts w:ascii="Times New Roman" w:eastAsia="Calibri" w:hAnsi="Times New Roman" w:cs="Times New Roman"/>
          <w:sz w:val="28"/>
          <w:szCs w:val="28"/>
          <w:lang w:eastAsia="en-US"/>
        </w:rPr>
        <w:t>10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>000 грн.</w:t>
      </w:r>
    </w:p>
    <w:p w:rsidR="00D52A64" w:rsidRDefault="003D44F2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="00D52A64"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08160E" w:rsidRDefault="0008160E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 місця події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вилучено: 2 ліпкі стрічки зі слідами папілярних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ліній, пара рукавичок</w:t>
      </w:r>
      <w:r w:rsidR="005C459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 тканини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кофта, 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слід взуття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(фотофіксація)</w:t>
      </w:r>
      <w:r w:rsidRPr="0008160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8160E" w:rsidRDefault="0008160E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90CE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Направлення вилученого до НДЕКЦ заплановане на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22</w:t>
      </w:r>
      <w:r w:rsidRPr="00690CEA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.06.2021</w:t>
      </w:r>
      <w:r w:rsidRPr="00690CEA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B63A2E" w:rsidRDefault="00B63A2E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63A2E" w:rsidRPr="006957B2" w:rsidRDefault="00B63A2E" w:rsidP="00B63A2E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BE6BA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1663</w:t>
      </w:r>
    </w:p>
    <w:p w:rsidR="00B63A2E" w:rsidRPr="006957B2" w:rsidRDefault="00416818" w:rsidP="00B63A2E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Попередня кваліфікація</w:t>
      </w:r>
      <w:r w:rsidR="00B63A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="00B63A2E"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ч. </w:t>
      </w:r>
      <w:r w:rsidR="00B63A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</w:t>
      </w:r>
      <w:r w:rsidR="00B63A2E" w:rsidRPr="006957B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ст. 185 КК України</w:t>
      </w:r>
    </w:p>
    <w:p w:rsidR="00B63A2E" w:rsidRPr="00B63A2E" w:rsidRDefault="00B63A2E" w:rsidP="00B63A2E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20-52</w:t>
      </w:r>
      <w:r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ВП № 1 (смт</w:t>
      </w:r>
      <w:r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Новопсков) Старобільського</w:t>
      </w:r>
      <w:r w:rsidRPr="004051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РУП</w:t>
      </w:r>
      <w:r w:rsidRPr="004051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r w:rsidR="002F437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F0ABF">
        <w:rPr>
          <w:rFonts w:ascii="Times New Roman" w:eastAsia="Calibri" w:hAnsi="Times New Roman" w:cs="Times New Roman"/>
          <w:sz w:val="28"/>
          <w:szCs w:val="28"/>
          <w:lang w:eastAsia="en-US"/>
        </w:rPr>
        <w:t>, непрацююч</w:t>
      </w:r>
      <w:r w:rsidR="002F4376">
        <w:rPr>
          <w:rFonts w:ascii="Times New Roman" w:eastAsia="Calibri" w:hAnsi="Times New Roman" w:cs="Times New Roman"/>
          <w:sz w:val="28"/>
          <w:szCs w:val="28"/>
          <w:lang w:eastAsia="en-US"/>
        </w:rPr>
        <w:t>ого</w:t>
      </w:r>
      <w:r w:rsidR="00BF0ABF">
        <w:rPr>
          <w:rFonts w:ascii="Times New Roman" w:eastAsia="Calibri" w:hAnsi="Times New Roman" w:cs="Times New Roman"/>
          <w:sz w:val="28"/>
          <w:szCs w:val="28"/>
          <w:lang w:eastAsia="en-US"/>
        </w:rPr>
        <w:t>, раніше не судим</w:t>
      </w:r>
      <w:r w:rsidR="002F4376">
        <w:rPr>
          <w:rFonts w:ascii="Times New Roman" w:eastAsia="Calibri" w:hAnsi="Times New Roman" w:cs="Times New Roman"/>
          <w:sz w:val="28"/>
          <w:szCs w:val="28"/>
          <w:lang w:eastAsia="en-US"/>
        </w:rPr>
        <w:t>ого</w:t>
      </w:r>
      <w:r w:rsidR="00BF0AB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про те, що в період часу з 20-00 до 20-30 20.06.2021 невстановлена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особа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шляхом вільного доступу скоїла крадіжку 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риболовних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вудок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 катушками, 2 сті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під вудки, 1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сигналізатор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у (марки та моделі встановлюються)</w:t>
      </w:r>
      <w:r w:rsidR="00BF0ABF">
        <w:rPr>
          <w:rFonts w:ascii="Times New Roman" w:eastAsia="Calibri" w:hAnsi="Times New Roman" w:cs="Times New Roman"/>
          <w:sz w:val="28"/>
          <w:szCs w:val="28"/>
          <w:lang w:eastAsia="en-US"/>
        </w:rPr>
        <w:t>, які належать його знайомому Г</w:t>
      </w:r>
      <w:r w:rsidR="002F437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BF0ABF">
        <w:rPr>
          <w:rFonts w:ascii="Times New Roman" w:eastAsia="Calibri" w:hAnsi="Times New Roman" w:cs="Times New Roman"/>
          <w:sz w:val="28"/>
          <w:szCs w:val="28"/>
          <w:lang w:eastAsia="en-US"/>
        </w:rPr>
        <w:t>непрацюючому, раніше не судимому та які останній залишив без нагляду на березі ставку, розташованого в с. Кам’янка Старобільського району.</w:t>
      </w:r>
    </w:p>
    <w:p w:rsidR="00B63A2E" w:rsidRDefault="00B63A2E" w:rsidP="00B63A2E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63A2E">
        <w:rPr>
          <w:rFonts w:ascii="Times New Roman" w:eastAsia="Calibri" w:hAnsi="Times New Roman" w:cs="Times New Roman"/>
          <w:sz w:val="28"/>
          <w:szCs w:val="28"/>
          <w:lang w:eastAsia="en-US"/>
        </w:rPr>
        <w:t>Сума матеріального збитку встановлюється.</w:t>
      </w:r>
    </w:p>
    <w:p w:rsidR="00BF0ABF" w:rsidRDefault="00BF0ABF" w:rsidP="00BF0AB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377763" w:rsidRDefault="00377763" w:rsidP="00BF0AB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377763" w:rsidRPr="007A6882" w:rsidRDefault="00377763" w:rsidP="0037776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2879</w:t>
      </w:r>
    </w:p>
    <w:p w:rsidR="00377763" w:rsidRPr="007A6882" w:rsidRDefault="00377763" w:rsidP="0037776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Попередня кваліфікація ч. 1 ст. 185 КК України</w:t>
      </w: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377763" w:rsidRPr="007A6882" w:rsidRDefault="00377763" w:rsidP="003777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20.06.2021 о 21-28 до </w:t>
      </w:r>
      <w:r w:rsidRPr="007A688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Сватівського РВП</w:t>
      </w: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К</w:t>
      </w:r>
      <w:r w:rsidR="008523A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непрацюючої, раніше не судимої про те, що 20.06.2021 в період з 17-00 до 21-00 під час вживання алкогольних напоїв в компанії знайомих на подвір’ї адреси свого мешкання, невстановлена особа шляхом вільного доступу потрапила до будинку, де з </w:t>
      </w:r>
      <w:r w:rsidR="007A6882"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її </w:t>
      </w: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>гаманця скоїла крадіжку грошових коштів в сумі 350 грн.</w:t>
      </w:r>
    </w:p>
    <w:p w:rsidR="00377763" w:rsidRPr="007A6882" w:rsidRDefault="00377763" w:rsidP="003777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>Сума матеріального збитку 350 грн.</w:t>
      </w:r>
    </w:p>
    <w:p w:rsidR="00377763" w:rsidRPr="007A6882" w:rsidRDefault="00377763" w:rsidP="003777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 СОГ у повному складі.</w:t>
      </w:r>
    </w:p>
    <w:p w:rsidR="00377763" w:rsidRPr="007A6882" w:rsidRDefault="00377763" w:rsidP="003777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>З місця події вилучено: гаманець.</w:t>
      </w:r>
    </w:p>
    <w:p w:rsidR="00377763" w:rsidRPr="007A6882" w:rsidRDefault="00377763" w:rsidP="003777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7A688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Направлення вилученого до НДЕКЦ заплановане на </w:t>
      </w:r>
      <w:r w:rsidRPr="007A6882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22.06.2021.</w:t>
      </w:r>
    </w:p>
    <w:p w:rsidR="0008160E" w:rsidRPr="007A6882" w:rsidRDefault="0008160E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A1214C" w:rsidRPr="0093427C" w:rsidRDefault="00250F7F" w:rsidP="004C6BB1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ШАХРАЙСТВА</w:t>
      </w:r>
      <w:r w:rsidR="00A1214C" w:rsidRPr="0093427C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 xml:space="preserve"> (НЕ РОЗКРИТ</w:t>
      </w:r>
      <w:r w:rsidR="00692623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І</w:t>
      </w:r>
      <w:r w:rsidR="00A1214C" w:rsidRPr="0093427C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)</w:t>
      </w:r>
    </w:p>
    <w:p w:rsidR="00FB0AF9" w:rsidRPr="00250F7F" w:rsidRDefault="00FB0AF9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1455E7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ЄО № </w:t>
      </w:r>
      <w:r w:rsidRPr="00FB0AF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12687</w:t>
      </w: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</w:p>
    <w:p w:rsidR="00FB0AF9" w:rsidRPr="00250F7F" w:rsidRDefault="00FB0AF9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ЄРДР № </w:t>
      </w:r>
      <w:r w:rsidR="00A1068B" w:rsidRPr="00A1068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12021136370000577</w:t>
      </w: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ч. 1 ст. 190 КК України</w:t>
      </w:r>
    </w:p>
    <w:p w:rsidR="00B456E8" w:rsidRDefault="00FB0AF9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0A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20</w:t>
      </w:r>
      <w:r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>.06.202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 о 13-40 до </w:t>
      </w: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Сєвєродонецького РУП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</w:t>
      </w:r>
      <w:r w:rsidRPr="00FB0AF9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непрацюючого,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раніше не судимого про те, що 01</w:t>
      </w:r>
      <w:r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.06.2021 в мережі інтернет, на сайті оголошень «OLX»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він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подав </w:t>
      </w:r>
      <w:r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оголошення про продаж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двигуна для човна.</w:t>
      </w:r>
    </w:p>
    <w:p w:rsidR="00B456E8" w:rsidRDefault="00A06DAB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подальшому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на мобільний телефон Б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B0AF9"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а/н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095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895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78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98 </w:t>
      </w:r>
      <w:r w:rsidR="00B456E8"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>зателефонував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невідомий чоловік 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0953475671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 виказав бажання купити двигун і запропонував перерахувати грошові кошти на банківську картку продавця. 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телефонному режимі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повідомив 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невідомому чоловіку номер своєї банківської картки АТ «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ПриватБанк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>» № 5198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755435782723.</w:t>
      </w:r>
      <w:r w:rsid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B456E8" w:rsidRPr="00B456E8" w:rsidRDefault="00B456E8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20.06.2021 о 8-30 на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мобільний 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телефон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Бабарикіна В.В. зателефонував невідомий чоловік 056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797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6010, який представився працівником 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вказаного банку і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повідомив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, що на його вказану банківську картку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здійснюється переказ коштів від юридичної особи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, але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того </w:t>
      </w:r>
      <w:r w:rsidR="00A06DAB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щоб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отримати цей переказ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необхідно </w:t>
      </w:r>
      <w:r w:rsidR="00A06DAB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збільшити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ліміт картки до 7000 грн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, на що останній погодився т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а за допомогою мобільного додатку «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Приват24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збільшив кредитний ліміт до 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вказаної суми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B456E8" w:rsidRPr="00B456E8" w:rsidRDefault="00B456E8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20.06.2021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12-50 з вказаної банківської карти 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було знято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грошові кошти в </w:t>
      </w:r>
      <w:r w:rsidR="00A06DAB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сумі</w:t>
      </w:r>
      <w:r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6999 грн. </w:t>
      </w:r>
    </w:p>
    <w:p w:rsidR="00BB4E06" w:rsidRDefault="00BB4E06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Після чого 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зі </w:t>
      </w:r>
      <w:r w:rsidR="00A06DAB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свого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моб</w:t>
      </w:r>
      <w:r w:rsidR="00A06DAB">
        <w:rPr>
          <w:rFonts w:ascii="Times New Roman" w:eastAsia="Calibri" w:hAnsi="Times New Roman" w:cs="Times New Roman"/>
          <w:sz w:val="28"/>
          <w:szCs w:val="28"/>
          <w:lang w:eastAsia="en-US"/>
        </w:rPr>
        <w:t>ільного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телефону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зателефонував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покупцю двигуна</w:t>
      </w:r>
      <w:r w:rsidR="004765E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 останній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телефонній розмові 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повідомив</w:t>
      </w:r>
      <w:r w:rsidR="00E9278B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що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його </w:t>
      </w:r>
      <w:r w:rsidR="00B456E8" w:rsidRPr="00B456E8">
        <w:rPr>
          <w:rFonts w:ascii="Times New Roman" w:eastAsia="Calibri" w:hAnsi="Times New Roman" w:cs="Times New Roman"/>
          <w:sz w:val="28"/>
          <w:szCs w:val="28"/>
          <w:lang w:eastAsia="en-US"/>
        </w:rPr>
        <w:t>обдурив.</w:t>
      </w:r>
    </w:p>
    <w:p w:rsidR="00FB0AF9" w:rsidRPr="0093427C" w:rsidRDefault="00FB0AF9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FB0AF9" w:rsidRDefault="00FB0AF9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214C" w:rsidRPr="00EE16D0" w:rsidRDefault="00473F23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132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ЄО № 9990</w:t>
      </w:r>
    </w:p>
    <w:p w:rsidR="00A1214C" w:rsidRPr="00EE16D0" w:rsidRDefault="00955B74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ЄРДР № </w:t>
      </w:r>
      <w:r w:rsidR="009258D9" w:rsidRPr="009258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12021136240000287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ч. 1</w:t>
      </w:r>
      <w:r w:rsidR="00A12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ст. 190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КК України</w:t>
      </w:r>
    </w:p>
    <w:p w:rsidR="00473F23" w:rsidRDefault="00473F23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="00A1214C">
        <w:rPr>
          <w:rFonts w:ascii="Times New Roman" w:hAnsi="Times New Roman" w:cs="Times New Roman"/>
          <w:bCs/>
          <w:color w:val="000000"/>
          <w:sz w:val="28"/>
          <w:szCs w:val="28"/>
        </w:rPr>
        <w:t>.06.2021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 11-22</w:t>
      </w:r>
      <w:r w:rsidR="00A1214C"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ВП № </w:t>
      </w:r>
      <w:r w:rsidR="00A12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A12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A12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Лисичанськ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A12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Сєвєродонецького РУ</w:t>
      </w:r>
      <w:r w:rsidR="00A1214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A121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надійшло повідомлення 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Я</w:t>
      </w:r>
      <w:r w:rsidR="00C4192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пра</w:t>
      </w:r>
      <w:r w:rsidR="00F0206F">
        <w:rPr>
          <w:rFonts w:ascii="Times New Roman" w:hAnsi="Times New Roman" w:cs="Times New Roman"/>
          <w:bCs/>
          <w:color w:val="000000"/>
          <w:sz w:val="28"/>
          <w:szCs w:val="28"/>
        </w:rPr>
        <w:t>цює сторожем ЛКСП «Лисичанськ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водоканал»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раніше не судимої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 те, що 20.06.2021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10 на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її 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мобільний телефон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05002669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11 зателефонував невідомий чоловік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0951434303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, який пр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едставився її племінником на ім’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я Андрій та повідомив, що перебуває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лікарні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зламав ногу</w:t>
      </w:r>
      <w:r w:rsidR="00F0206F">
        <w:rPr>
          <w:rFonts w:ascii="Times New Roman" w:hAnsi="Times New Roman" w:cs="Times New Roman"/>
          <w:bCs/>
          <w:color w:val="000000"/>
          <w:sz w:val="28"/>
          <w:szCs w:val="28"/>
        </w:rPr>
        <w:t>) і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206F">
        <w:rPr>
          <w:rFonts w:ascii="Times New Roman" w:hAnsi="Times New Roman" w:cs="Times New Roman"/>
          <w:bCs/>
          <w:color w:val="000000"/>
          <w:sz w:val="28"/>
          <w:szCs w:val="28"/>
        </w:rPr>
        <w:t>на лікування йому потрібні грошові кошти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сумі 700 гр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н.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206F" w:rsidRPr="00F0206F">
        <w:rPr>
          <w:rFonts w:ascii="Times New Roman" w:hAnsi="Times New Roman" w:cs="Times New Roman"/>
          <w:bCs/>
          <w:color w:val="000000"/>
          <w:sz w:val="28"/>
          <w:szCs w:val="28"/>
        </w:rPr>
        <w:t>та 400 гр</w:t>
      </w:r>
      <w:r w:rsidR="006C74B5"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 w:rsidR="0035557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F0206F" w:rsidRPr="00F020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поповнення мобільного рахунку</w:t>
      </w:r>
    </w:p>
    <w:p w:rsidR="00473F23" w:rsidRDefault="00473F23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20.06.2021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иблизно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 11-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30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її 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чоловік Я</w:t>
      </w:r>
      <w:r w:rsidR="00C41927">
        <w:rPr>
          <w:rFonts w:ascii="Times New Roman" w:hAnsi="Times New Roman" w:cs="Times New Roman"/>
          <w:bCs/>
          <w:color w:val="000000"/>
          <w:sz w:val="28"/>
          <w:szCs w:val="28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пенсіонер, раніше не судимий</w:t>
      </w:r>
      <w:r w:rsidR="003555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через термінал «</w:t>
      </w:r>
      <w:r w:rsidR="0035557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Vodafon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розташований на ц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ентральному ринку м. Лисичанськ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 перерахував грошові кошти в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сумі 1100 гр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н.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вказаний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>номер телефону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473F23" w:rsidRDefault="00473F23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Через деякий час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Я</w:t>
      </w:r>
      <w:r w:rsidR="00C4192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зателефонувала племіннику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</w:t>
      </w:r>
      <w:r w:rsidRPr="00473F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останній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їй </w:t>
      </w:r>
      <w:r w:rsidR="003555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телефонній розмові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пояснив, що він не в лікарні і з ним все гаразд.</w:t>
      </w:r>
    </w:p>
    <w:p w:rsidR="00E129B1" w:rsidRDefault="00E129B1" w:rsidP="00E129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5235F5" w:rsidRDefault="005235F5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</w:pPr>
    </w:p>
    <w:p w:rsidR="00D323B7" w:rsidRPr="00EE16D0" w:rsidRDefault="00D323B7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ЄО № 9985</w:t>
      </w:r>
    </w:p>
    <w:p w:rsidR="00D323B7" w:rsidRPr="00EE16D0" w:rsidRDefault="00D323B7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ЄРДР № </w:t>
      </w:r>
      <w:r w:rsidR="00FB56BC" w:rsidRPr="00FB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12021136240000286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ч. 1 ст. 190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КК України</w:t>
      </w:r>
    </w:p>
    <w:p w:rsidR="00D323B7" w:rsidRPr="00D323B7" w:rsidRDefault="00D323B7" w:rsidP="004C6BB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20.06.2021 о 10-38</w:t>
      </w:r>
      <w:r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ВП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Лисичанськ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Сєвєродонецького РУ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надійшло повідомлення 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="00F6385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не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працюючо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ї, раніше не судимої 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про те, що 18.06.2021 на сайті «Tabakur.com.ua»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вона замовила 5 блоків тютюнових виробів </w:t>
      </w:r>
      <w:r w:rsidR="0045449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Heets</w:t>
      </w:r>
      <w:r w:rsidR="0045449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накладеним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платежем. </w:t>
      </w:r>
    </w:p>
    <w:p w:rsidR="00D323B7" w:rsidRPr="00D323B7" w:rsidRDefault="00D323B7" w:rsidP="004C6BB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20.06.2021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отримавши вк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азаний товар у відділенні № 2 «Нова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пошт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розташованому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адресою: м. Лисичанськ, 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кв. Східний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5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переконавшись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що у посилці знаход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ились 5 блоків вказаних тютюнових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виробів, </w:t>
      </w:r>
      <w:r w:rsidR="0045449C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="00F6385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454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платила </w:t>
      </w:r>
      <w:r w:rsidR="00454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 отриманий товар 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через касу грошові кошти в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сумі 2125 гр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н., але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коли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вона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вийшла з приміщення 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пошти і 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ід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крила 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вказані блоки то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B4FD1">
        <w:rPr>
          <w:rFonts w:ascii="Times New Roman" w:hAnsi="Times New Roman" w:cs="Times New Roman"/>
          <w:bCs/>
          <w:color w:val="000000"/>
          <w:sz w:val="28"/>
          <w:szCs w:val="28"/>
        </w:rPr>
        <w:t>виявила в них</w:t>
      </w:r>
      <w:r w:rsidRPr="00D32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фрагменти пінопласту та гіпсокартону.</w:t>
      </w:r>
    </w:p>
    <w:p w:rsidR="00D323B7" w:rsidRDefault="00D323B7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250F7F" w:rsidRPr="00250F7F" w:rsidRDefault="007D7D6E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DA6EA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ЄО № 3524</w:t>
      </w:r>
      <w:r w:rsidR="00250F7F"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</w:p>
    <w:p w:rsidR="00250F7F" w:rsidRPr="00250F7F" w:rsidRDefault="00250F7F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ЄРДР №</w:t>
      </w:r>
      <w:r w:rsidRPr="007D7D6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="007D7D6E" w:rsidRPr="007D7D6E">
        <w:rPr>
          <w:rStyle w:val="a7"/>
          <w:rFonts w:ascii="Times New Roman" w:hAnsi="Times New Roman" w:cs="Times New Roman"/>
          <w:sz w:val="28"/>
          <w:szCs w:val="28"/>
        </w:rPr>
        <w:t>12021136490000075</w:t>
      </w:r>
      <w:r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ч. 1 ст. 190 КК України</w:t>
      </w:r>
    </w:p>
    <w:p w:rsidR="007D7D6E" w:rsidRPr="007D7D6E" w:rsidRDefault="007D7D6E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20.06.2021 о 03-04</w:t>
      </w:r>
      <w:r w:rsidR="00250F7F"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ВП № 2 (смт.</w:t>
      </w:r>
      <w:r w:rsidR="00250F7F"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Мілове</w:t>
      </w:r>
      <w:r w:rsidR="00250F7F"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) С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таробільського</w:t>
      </w:r>
      <w:r w:rsidR="00250F7F" w:rsidRPr="00250F7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РУП</w:t>
      </w:r>
      <w:r w:rsidR="008D453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заява Р</w:t>
      </w:r>
      <w:r w:rsidR="005E0E6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працює директором з логістики в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ТОВ «Фенікс Дистрибюшин»,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раніше не судимого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 те, що місцеві мешканці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смт. Мілове Старобільського району 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то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ргують чергою на КПВВ, розташованому 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по вул. Дружби Народів смт. Мілове.</w:t>
      </w:r>
    </w:p>
    <w:p w:rsidR="00A86C23" w:rsidRDefault="00A86C23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Перевіркою встановлено, що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19.06.2021 о 22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30 в черзі до пункту пропуску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вказаного КПВВ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 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5E0E6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підійшов невідомий чоловік, який запропонував помінятися місцями у черзі за 1000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грн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 що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він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погодився</w:t>
      </w:r>
      <w:r w:rsidR="00977C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(дуже поспішав)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 віддав невідомому чоловіку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вказану суму грошових коштів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Після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чого працівники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прикордонного наряду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повернули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його в кінець черги.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Куди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ішов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невідомий </w:t>
      </w:r>
      <w:r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5E0E6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 бачив. </w:t>
      </w:r>
    </w:p>
    <w:p w:rsidR="00A86C23" w:rsidRDefault="00A86C23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Також б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уло встановлено, що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невідомим чоловіком 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можливо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є</w:t>
      </w:r>
      <w:r w:rsidR="005E0E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місцевий мешканець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</w:t>
      </w:r>
      <w:r w:rsidR="005E0E6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A86C23" w:rsidRDefault="00A86C23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даний час місце</w:t>
      </w:r>
      <w:r w:rsidR="007D7D6E" w:rsidRPr="007D7D6E">
        <w:rPr>
          <w:rFonts w:ascii="Times New Roman" w:eastAsia="Calibri" w:hAnsi="Times New Roman" w:cs="Times New Roman"/>
          <w:sz w:val="28"/>
          <w:szCs w:val="28"/>
          <w:lang w:eastAsia="en-US"/>
        </w:rPr>
        <w:t>знаходження останнього встановлюється.</w:t>
      </w:r>
    </w:p>
    <w:p w:rsidR="00250F7F" w:rsidRPr="0093427C" w:rsidRDefault="00A41B2A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місце події виїжджали: начальник ВП, відповідальний по ВП, </w:t>
      </w:r>
      <w:r w:rsidR="00250F7F" w:rsidRPr="00250F7F">
        <w:rPr>
          <w:rFonts w:ascii="Times New Roman" w:eastAsia="Calibri" w:hAnsi="Times New Roman" w:cs="Times New Roman"/>
          <w:sz w:val="28"/>
          <w:szCs w:val="28"/>
          <w:lang w:eastAsia="en-US"/>
        </w:rPr>
        <w:t>СОГ у повному складі.</w:t>
      </w:r>
    </w:p>
    <w:p w:rsidR="008D4536" w:rsidRDefault="008D4536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</w:pPr>
    </w:p>
    <w:p w:rsidR="00FC5F19" w:rsidRDefault="001870A5" w:rsidP="004C6BB1">
      <w:pPr>
        <w:spacing w:after="0" w:line="240" w:lineRule="auto"/>
        <w:ind w:left="2832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КРАДІЖКА</w:t>
      </w:r>
      <w:r w:rsidR="00FC5F19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 xml:space="preserve"> (</w:t>
      </w:r>
      <w:r w:rsidR="00FC5F19" w:rsidRPr="006C7746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РОЗКРИТ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О</w:t>
      </w:r>
      <w:r w:rsidR="00FC5F19" w:rsidRPr="006C7746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  <w:t>)</w:t>
      </w:r>
    </w:p>
    <w:p w:rsidR="00020265" w:rsidRDefault="00020265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2322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ЄО № 1081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</w:p>
    <w:p w:rsidR="00020265" w:rsidRDefault="00020265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ЄРДР № </w:t>
      </w:r>
      <w:r w:rsidR="00DB196A" w:rsidRPr="00DB196A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12021131590000045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ч. </w:t>
      </w:r>
      <w:r w:rsidR="00DB196A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ст. 185 КК України</w:t>
      </w:r>
    </w:p>
    <w:p w:rsidR="00020265" w:rsidRPr="004252A5" w:rsidRDefault="00020265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20.06.2021 о 15-05 до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ВП № 2 (смт. Троїцьке) Сватівського РВП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надійшло повідомлення 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CD31F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, не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працюючого, раніше не судимого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про те, що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період часу з 07-00 до 20-00 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19.06.21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його співмешканка Б</w:t>
      </w:r>
      <w:r w:rsidR="00CD31F3">
        <w:rPr>
          <w:rFonts w:ascii="Times New Roman" w:eastAsia="Calibri" w:hAnsi="Times New Roman" w:cs="Times New Roman"/>
          <w:sz w:val="28"/>
          <w:szCs w:val="28"/>
          <w:lang w:eastAsia="en-US"/>
        </w:rPr>
        <w:t>.,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непрацююча, раніше судима за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ч. 3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ст. 185 КК України, перебуває під адміністративним наглядом, за час його відсутності за місцем мешкання, шляхом вільного доступу, скоїла крадіжку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його 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гаманця чорного кольору в якому знаходились грошові кошти в сумі 1600 грн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 посвідчен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ня тракториста на </w:t>
      </w:r>
      <w:r w:rsidR="000573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його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ім’я</w:t>
      </w:r>
      <w:r w:rsidR="0005738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20265" w:rsidRDefault="00020265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Проведеними розшукуваними заходами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працівниками ДОП СП ВП місце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знаходження Б</w:t>
      </w:r>
      <w:r w:rsidR="00057384">
        <w:rPr>
          <w:rFonts w:ascii="Times New Roman" w:eastAsia="Calibri" w:hAnsi="Times New Roman" w:cs="Times New Roman"/>
          <w:sz w:val="28"/>
          <w:szCs w:val="28"/>
          <w:lang w:eastAsia="en-US"/>
        </w:rPr>
        <w:t>. бу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>ло встановлено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20265" w:rsidRDefault="00020265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Вилучено речові докази: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230 гр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н.,</w:t>
      </w:r>
      <w:r w:rsidRPr="004252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гаманець чорного кольору в якому знаходились особисті документи </w:t>
      </w:r>
      <w:r w:rsidR="00057384">
        <w:rPr>
          <w:rFonts w:ascii="Times New Roman" w:eastAsia="Calibri" w:hAnsi="Times New Roman" w:cs="Times New Roman"/>
          <w:sz w:val="28"/>
          <w:szCs w:val="28"/>
          <w:lang w:eastAsia="en-US"/>
        </w:rPr>
        <w:t>П.</w:t>
      </w:r>
    </w:p>
    <w:p w:rsidR="00020265" w:rsidRDefault="00020265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МП виїжджали: відповідальний по ВП, працівники ДОП СП ВП,</w:t>
      </w:r>
      <w:r w:rsidRPr="006F2E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СОГ у повному складі</w:t>
      </w:r>
      <w:r w:rsidRPr="006F2E6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20265" w:rsidRDefault="00020265" w:rsidP="004C6B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CC5B7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Орієнтовна дата виставлення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Ф-2 25.06</w:t>
      </w:r>
      <w:r w:rsidRPr="00CC5B7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.2021.</w:t>
      </w:r>
    </w:p>
    <w:p w:rsidR="00020265" w:rsidRDefault="00020265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33672" w:rsidRPr="009225B6" w:rsidRDefault="00033672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НЕЗАКОННЕ ПОВОДЖЕННЯ З БОЄПРИПАСАМИ</w:t>
      </w:r>
    </w:p>
    <w:p w:rsidR="00033672" w:rsidRPr="00377763" w:rsidRDefault="00DC7A34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7763">
        <w:rPr>
          <w:rFonts w:ascii="Times New Roman" w:hAnsi="Times New Roman" w:cs="Times New Roman"/>
          <w:b/>
          <w:bCs/>
          <w:sz w:val="28"/>
          <w:szCs w:val="28"/>
        </w:rPr>
        <w:t>ЄО № 2789</w:t>
      </w:r>
    </w:p>
    <w:p w:rsidR="00033672" w:rsidRPr="00EE16D0" w:rsidRDefault="00DC7A34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ЄРДР № </w:t>
      </w:r>
      <w:r w:rsidR="00377763" w:rsidRPr="003777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12021131530000160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ч. 1 ст. 263 КК України</w:t>
      </w:r>
    </w:p>
    <w:p w:rsidR="00033672" w:rsidRPr="007B200B" w:rsidRDefault="00DC7A34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20.06.2021 о 09-36</w:t>
      </w:r>
      <w:r w:rsidR="00033672"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ВП № </w:t>
      </w:r>
      <w:r w:rsidR="000336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0336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0336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Попасна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0336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Сєвєродонецького РУ</w:t>
      </w:r>
      <w:r w:rsidR="00033672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033672"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надійшла інформація про те, що</w:t>
      </w:r>
      <w:r w:rsidR="0003367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працівниками </w:t>
      </w:r>
      <w:r w:rsid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СКП ВП спільно з </w:t>
      </w:r>
      <w:r>
        <w:rPr>
          <w:rFonts w:ascii="Times New Roman" w:hAnsi="Times New Roman" w:cs="Times New Roman"/>
          <w:sz w:val="28"/>
          <w:szCs w:val="28"/>
        </w:rPr>
        <w:t>РПСПОП «Святослав» в Кіровоградській області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 w:rsidR="0025452C">
        <w:rPr>
          <w:rFonts w:ascii="Times New Roman" w:eastAsia="Times New Roman" w:hAnsi="Times New Roman" w:cs="Times New Roman"/>
          <w:sz w:val="28"/>
          <w:szCs w:val="28"/>
          <w:lang w:eastAsia="uk-UA"/>
        </w:rPr>
        <w:t>іля будинку № 1 по вул. Квітковій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5452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Золоте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Сєвєродонецького району у </w:t>
      </w:r>
      <w:r w:rsidRPr="00DC7A34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A35F8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C7A34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непрацюючого,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раніше судимого за ч. 1 ст. 263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України </w:t>
      </w:r>
      <w:r w:rsidR="000C7F2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="00033672" w:rsidRP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виявлено та</w:t>
      </w:r>
      <w:r w:rsid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вилучено гранату РГД-5 без запалу</w:t>
      </w:r>
      <w:r w:rsidR="00033672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33672" w:rsidRPr="00E129B1" w:rsidRDefault="00E129B1" w:rsidP="00E129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033672" w:rsidRPr="007B200B" w:rsidRDefault="00033672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Направлення вилученого до НДЕКЦ заплановане на </w:t>
      </w:r>
      <w:r w:rsidR="00DC7A3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22</w:t>
      </w:r>
      <w:r w:rsidRPr="007B200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.06.2021.</w:t>
      </w:r>
    </w:p>
    <w:p w:rsidR="00033672" w:rsidRPr="007B200B" w:rsidRDefault="00033672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Орієнтовна дата виставлення</w:t>
      </w:r>
      <w:r w:rsidR="00DC7A3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Ф-2 03.07</w:t>
      </w:r>
      <w:r w:rsidRPr="007B200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.2021.</w:t>
      </w:r>
    </w:p>
    <w:p w:rsidR="00033672" w:rsidRDefault="00033672" w:rsidP="004C6BB1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eastAsia="en-US"/>
        </w:rPr>
      </w:pPr>
    </w:p>
    <w:p w:rsidR="00D8641C" w:rsidRPr="009225B6" w:rsidRDefault="00D8641C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lastRenderedPageBreak/>
        <w:t>НЕЗ</w:t>
      </w:r>
      <w:r w:rsidR="001D2E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АКОННЕ ПОВОДЖЕННЯ З ХОЛОДНОЮ ЗБРОЄЮ</w:t>
      </w:r>
    </w:p>
    <w:p w:rsidR="00D8641C" w:rsidRPr="00EE16D0" w:rsidRDefault="001D2E12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5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ЄО № 9977</w:t>
      </w:r>
    </w:p>
    <w:p w:rsidR="00D8641C" w:rsidRPr="00EE16D0" w:rsidRDefault="00D8641C" w:rsidP="004C6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ЄРДР № </w:t>
      </w:r>
      <w:r w:rsidR="007A5BCC">
        <w:rPr>
          <w:rStyle w:val="a7"/>
          <w:rFonts w:ascii="Times New Roman" w:hAnsi="Times New Roman" w:cs="Times New Roman"/>
          <w:sz w:val="28"/>
          <w:szCs w:val="28"/>
        </w:rPr>
        <w:t>12021131240000503</w:t>
      </w:r>
      <w:r w:rsidR="001D2E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ч. 2</w:t>
      </w:r>
      <w:r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ст. 263 КК України</w:t>
      </w:r>
    </w:p>
    <w:p w:rsidR="00D8641C" w:rsidRPr="007B200B" w:rsidRDefault="001D2E12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20.06.2021 о 06-07</w:t>
      </w:r>
      <w:r w:rsidR="00D8641C"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</w:t>
      </w:r>
      <w:r w:rsidR="00D8641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ВП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D8641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D864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D8641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Лисичанськ</w:t>
      </w:r>
      <w:r w:rsidR="00D8641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D864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Сєвєродонецького РУ</w:t>
      </w:r>
      <w:r w:rsidR="00D8641C" w:rsidRPr="00EE1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D8641C" w:rsidRPr="00EE16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надійшла інформація про те, що</w:t>
      </w:r>
      <w:r w:rsidR="00D864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8641C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працівниками </w:t>
      </w:r>
      <w:r w:rsidRPr="005F6CCC">
        <w:rPr>
          <w:rFonts w:ascii="Times New Roman" w:hAnsi="Times New Roman" w:cs="Times New Roman"/>
          <w:sz w:val="28"/>
          <w:szCs w:val="28"/>
        </w:rPr>
        <w:t>БП</w:t>
      </w:r>
      <w:r>
        <w:rPr>
          <w:rFonts w:ascii="Times New Roman" w:hAnsi="Times New Roman" w:cs="Times New Roman"/>
          <w:sz w:val="28"/>
          <w:szCs w:val="28"/>
        </w:rPr>
        <w:t>СП</w:t>
      </w:r>
      <w:r w:rsidRPr="005F6CCC">
        <w:rPr>
          <w:rFonts w:ascii="Times New Roman" w:hAnsi="Times New Roman" w:cs="Times New Roman"/>
          <w:sz w:val="28"/>
          <w:szCs w:val="28"/>
        </w:rPr>
        <w:t>ОП «Скіф» ГУНП в Запорізькій області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території залізничного вокзалу м. Лисичанська </w:t>
      </w:r>
      <w:r w:rsidR="00D8641C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військовослужбовця ЗСУ Б</w:t>
      </w:r>
      <w:r w:rsidR="004067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864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D8641C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раніше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r w:rsidR="00D8641C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>судимого</w:t>
      </w:r>
      <w:r w:rsidR="000E0A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641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="00D8641C" w:rsidRPr="000336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виявлено та</w:t>
      </w:r>
      <w:r w:rsidR="00D864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илучено саморобний ніж</w:t>
      </w:r>
      <w:r w:rsidR="00D8641C"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641C" w:rsidRPr="007B200B" w:rsidRDefault="00D8641C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МП виїжджала</w:t>
      </w: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СОГ у повному складі.</w:t>
      </w:r>
    </w:p>
    <w:p w:rsidR="00D8641C" w:rsidRPr="007B200B" w:rsidRDefault="00D8641C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Направлення вилученого до НДЕКЦ заплановане на </w:t>
      </w:r>
      <w:r w:rsidR="001D2E1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22</w:t>
      </w:r>
      <w:r w:rsidRPr="007B200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.06.2021.</w:t>
      </w:r>
    </w:p>
    <w:p w:rsidR="00D8641C" w:rsidRPr="007B200B" w:rsidRDefault="00D8641C" w:rsidP="004C6B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B200B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Орієнтовна дата виставлення</w:t>
      </w:r>
      <w:r w:rsidR="002B68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Ф-1.1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2B68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30</w:t>
      </w:r>
      <w:r w:rsidRPr="002B68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</w:t>
      </w:r>
      <w:r w:rsidRPr="007B200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</w:p>
    <w:p w:rsidR="00D8641C" w:rsidRDefault="00D8641C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</w:pPr>
    </w:p>
    <w:p w:rsidR="004F3A52" w:rsidRDefault="004F3A52" w:rsidP="004C6BB1">
      <w:pPr>
        <w:shd w:val="clear" w:color="auto" w:fill="FFFFFF"/>
        <w:spacing w:after="0" w:line="240" w:lineRule="auto"/>
        <w:ind w:left="141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ІНШІ НАРКОЗЛОЧИНИ</w:t>
      </w:r>
      <w:r w:rsidRPr="006E5A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(РОЗКРИТО)</w:t>
      </w:r>
    </w:p>
    <w:p w:rsidR="004F3A52" w:rsidRPr="003A002F" w:rsidRDefault="00AE34EF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F54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ЄО № 2953</w:t>
      </w:r>
    </w:p>
    <w:p w:rsidR="004F3A52" w:rsidRPr="003A002F" w:rsidRDefault="004F3A52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ЄРДР № </w:t>
      </w:r>
      <w:r w:rsidR="00806209" w:rsidRPr="00AE34EF">
        <w:rPr>
          <w:rStyle w:val="a7"/>
          <w:rFonts w:ascii="Times New Roman" w:hAnsi="Times New Roman" w:cs="Times New Roman"/>
          <w:sz w:val="28"/>
          <w:szCs w:val="28"/>
        </w:rPr>
        <w:t>12021136580000137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ч. 1 ст. 310</w:t>
      </w:r>
      <w:r w:rsidRPr="003A002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КК України</w:t>
      </w:r>
    </w:p>
    <w:p w:rsidR="008A2CA2" w:rsidRDefault="00AE34EF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20</w:t>
      </w:r>
      <w:r w:rsidR="004F3A52" w:rsidRP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.06.2021 </w:t>
      </w:r>
      <w:r w:rsidR="007D7402">
        <w:rPr>
          <w:rFonts w:ascii="Times New Roman" w:eastAsia="Times New Roman" w:hAnsi="Times New Roman" w:cs="Times New Roman"/>
          <w:sz w:val="28"/>
          <w:szCs w:val="28"/>
          <w:lang w:eastAsia="uk-UA"/>
        </w:rPr>
        <w:t>о 09-20</w:t>
      </w:r>
      <w:r w:rsidR="00F46FEE" w:rsidRP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262FC" w:rsidRP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</w:t>
      </w:r>
      <w:r w:rsidR="000262FC" w:rsidRPr="000262F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Старобільського РУП</w:t>
      </w:r>
      <w:r w:rsidR="000262FC" w:rsidRP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надійшла інформація про те, що </w:t>
      </w:r>
      <w:r w:rsidR="00FF6D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період часу з 08-00 до 10-00 </w:t>
      </w:r>
      <w:r w:rsidR="007D7402" w:rsidRPr="00FF6D0C">
        <w:rPr>
          <w:rFonts w:ascii="Times New Roman" w:eastAsia="Times New Roman" w:hAnsi="Times New Roman" w:cs="Times New Roman"/>
          <w:sz w:val="28"/>
          <w:szCs w:val="28"/>
          <w:lang w:eastAsia="uk-UA"/>
        </w:rPr>
        <w:t>19.06.2021</w:t>
      </w:r>
      <w:r w:rsidR="007D74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46FEE" w:rsidRPr="000262F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працівниками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6D48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4F3A52" w:rsidRPr="00ED6D48">
        <w:rPr>
          <w:rFonts w:ascii="Times New Roman" w:eastAsia="Times New Roman" w:hAnsi="Times New Roman" w:cs="Times New Roman"/>
          <w:sz w:val="28"/>
          <w:szCs w:val="28"/>
          <w:lang w:eastAsia="uk-UA"/>
        </w:rPr>
        <w:t>КП РУП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>в ході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проведення санкціонованого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обшуку за місцем мешкання К</w:t>
      </w:r>
      <w:r w:rsidR="00CC6D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>ючого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раніше судимого за ч. </w:t>
      </w:r>
      <w:r w:rsidR="00F46FEE" w:rsidRPr="00ED6D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ст. </w:t>
      </w:r>
      <w:r w:rsidR="00ED6D48">
        <w:rPr>
          <w:rFonts w:ascii="Times New Roman" w:eastAsia="Times New Roman" w:hAnsi="Times New Roman" w:cs="Times New Roman"/>
          <w:sz w:val="28"/>
          <w:szCs w:val="28"/>
          <w:lang w:eastAsia="uk-UA"/>
        </w:rPr>
        <w:t>309, ч. 1 ст. 164, ч. 1 ст. 125, ч. 1 ст. 296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КК Украї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ни було виявлено та вилучено </w:t>
      </w:r>
      <w:r w:rsidR="00ED6D48">
        <w:rPr>
          <w:rFonts w:ascii="Times New Roman" w:eastAsia="Times New Roman" w:hAnsi="Times New Roman" w:cs="Times New Roman"/>
          <w:sz w:val="28"/>
          <w:szCs w:val="28"/>
          <w:lang w:eastAsia="uk-UA"/>
        </w:rPr>
        <w:t>249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рослин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F3A52" w:rsidRPr="004F3A5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коноп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>лі</w:t>
      </w:r>
      <w:r w:rsidR="0004648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ознаками </w:t>
      </w:r>
      <w:r w:rsidR="00EE3FF1">
        <w:rPr>
          <w:rFonts w:ascii="Times New Roman" w:eastAsia="Times New Roman" w:hAnsi="Times New Roman" w:cs="Times New Roman"/>
          <w:sz w:val="28"/>
          <w:szCs w:val="28"/>
          <w:lang w:eastAsia="uk-UA"/>
        </w:rPr>
        <w:t>культивації</w:t>
      </w:r>
      <w:r w:rsidR="00F46FE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46FEE" w:rsidRPr="00201F78" w:rsidRDefault="00F46FEE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01F7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Направлення вилученого до НДЕКЦ заплановане на</w:t>
      </w:r>
      <w:r w:rsidR="00AE34E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22</w:t>
      </w:r>
      <w:r w:rsidRPr="00201F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.06.2021.</w:t>
      </w:r>
    </w:p>
    <w:p w:rsidR="00F46FEE" w:rsidRDefault="00F46FEE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1077">
        <w:rPr>
          <w:rFonts w:ascii="Times New Roman" w:hAnsi="Times New Roman" w:cs="Times New Roman"/>
          <w:color w:val="000000"/>
          <w:sz w:val="28"/>
          <w:szCs w:val="28"/>
        </w:rPr>
        <w:t xml:space="preserve">Орієнтовна дата виставлення </w:t>
      </w:r>
      <w:r w:rsidR="00AE34EF">
        <w:rPr>
          <w:rFonts w:ascii="Times New Roman" w:hAnsi="Times New Roman" w:cs="Times New Roman"/>
          <w:b/>
          <w:color w:val="000000"/>
          <w:sz w:val="28"/>
          <w:szCs w:val="28"/>
        </w:rPr>
        <w:t>Ф-2 30</w:t>
      </w:r>
      <w:r w:rsidRPr="00AA2460">
        <w:rPr>
          <w:rFonts w:ascii="Times New Roman" w:hAnsi="Times New Roman" w:cs="Times New Roman"/>
          <w:b/>
          <w:color w:val="000000"/>
          <w:sz w:val="28"/>
          <w:szCs w:val="28"/>
        </w:rPr>
        <w:t>.06.2021.</w:t>
      </w:r>
    </w:p>
    <w:p w:rsidR="00535032" w:rsidRDefault="00535032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highlight w:val="yellow"/>
          <w:lang w:eastAsia="en-US"/>
        </w:rPr>
      </w:pPr>
    </w:p>
    <w:p w:rsidR="00692BE7" w:rsidRDefault="00467FC4" w:rsidP="004C6BB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>БЕЗВІСНО ВІ</w:t>
      </w:r>
      <w:r w:rsidR="00455D41"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>ДСУТНІЙ</w:t>
      </w:r>
      <w:r w:rsidR="00692BE7"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 xml:space="preserve"> (НЕ ВСТАНОВЛЕНО)</w:t>
      </w:r>
    </w:p>
    <w:p w:rsidR="00E31DD8" w:rsidRDefault="00455D41" w:rsidP="004C6BB1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4A76">
        <w:rPr>
          <w:rFonts w:ascii="Times New Roman" w:hAnsi="Times New Roman" w:cs="Times New Roman"/>
          <w:b/>
          <w:sz w:val="28"/>
          <w:szCs w:val="28"/>
        </w:rPr>
        <w:t>ЄО № 3829</w:t>
      </w:r>
      <w:r w:rsidR="00F600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2BE7" w:rsidRDefault="004426DF" w:rsidP="004C6BB1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ЄРДР № </w:t>
      </w:r>
      <w:r w:rsidRPr="004426DF">
        <w:rPr>
          <w:rStyle w:val="a7"/>
          <w:rFonts w:ascii="Times New Roman" w:hAnsi="Times New Roman" w:cs="Times New Roman"/>
          <w:sz w:val="28"/>
          <w:szCs w:val="28"/>
        </w:rPr>
        <w:t>12021131500000127</w:t>
      </w:r>
      <w:r w:rsidR="00692BE7">
        <w:rPr>
          <w:rFonts w:ascii="Times New Roman" w:hAnsi="Times New Roman" w:cs="Times New Roman"/>
          <w:b/>
          <w:sz w:val="28"/>
          <w:szCs w:val="28"/>
        </w:rPr>
        <w:t xml:space="preserve"> ч. 1 ст. 115 КК України</w:t>
      </w:r>
    </w:p>
    <w:p w:rsidR="00455D41" w:rsidRDefault="00455D41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20.06.2021 о 03-28</w:t>
      </w:r>
      <w:r w:rsidR="00692BE7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Щастинського РВ</w:t>
      </w:r>
      <w:r w:rsidR="00692BE7" w:rsidRPr="003A002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</w:t>
      </w:r>
      <w:r w:rsidR="00692BE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692BE7">
        <w:rPr>
          <w:rFonts w:ascii="Times New Roman" w:hAnsi="Times New Roman" w:cs="Times New Roman"/>
          <w:sz w:val="28"/>
          <w:szCs w:val="28"/>
        </w:rPr>
        <w:t xml:space="preserve">надійшло повідомлення </w:t>
      </w:r>
      <w:r w:rsidRPr="00455D41">
        <w:rPr>
          <w:rFonts w:ascii="Times New Roman" w:hAnsi="Times New Roman" w:cs="Times New Roman"/>
          <w:sz w:val="28"/>
          <w:szCs w:val="28"/>
        </w:rPr>
        <w:t>І</w:t>
      </w:r>
      <w:r w:rsidR="00CC5814">
        <w:rPr>
          <w:rFonts w:ascii="Times New Roman" w:hAnsi="Times New Roman" w:cs="Times New Roman"/>
          <w:sz w:val="28"/>
          <w:szCs w:val="28"/>
        </w:rPr>
        <w:t>.</w:t>
      </w:r>
      <w:r w:rsidR="00692BE7">
        <w:rPr>
          <w:rFonts w:ascii="Times New Roman" w:hAnsi="Times New Roman" w:cs="Times New Roman"/>
          <w:sz w:val="28"/>
          <w:szCs w:val="28"/>
        </w:rPr>
        <w:t xml:space="preserve">, непрацюючого, </w:t>
      </w:r>
      <w:r>
        <w:rPr>
          <w:rFonts w:ascii="Times New Roman" w:hAnsi="Times New Roman" w:cs="Times New Roman"/>
          <w:sz w:val="28"/>
          <w:szCs w:val="28"/>
        </w:rPr>
        <w:t>раніше не судимого про те, що 19</w:t>
      </w:r>
      <w:r w:rsidR="00692BE7">
        <w:rPr>
          <w:rFonts w:ascii="Times New Roman" w:hAnsi="Times New Roman" w:cs="Times New Roman"/>
          <w:sz w:val="28"/>
          <w:szCs w:val="28"/>
        </w:rPr>
        <w:t xml:space="preserve">.06.2021 </w:t>
      </w:r>
      <w:r>
        <w:rPr>
          <w:rFonts w:ascii="Times New Roman" w:hAnsi="Times New Roman" w:cs="Times New Roman"/>
          <w:sz w:val="28"/>
          <w:szCs w:val="28"/>
        </w:rPr>
        <w:t xml:space="preserve">о 10-00 </w:t>
      </w:r>
      <w:r w:rsidR="00692BE7">
        <w:rPr>
          <w:rFonts w:ascii="Times New Roman" w:hAnsi="Times New Roman" w:cs="Times New Roman"/>
          <w:sz w:val="28"/>
          <w:szCs w:val="28"/>
        </w:rPr>
        <w:t>піш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92BE7">
        <w:rPr>
          <w:rFonts w:ascii="Times New Roman" w:hAnsi="Times New Roman" w:cs="Times New Roman"/>
          <w:sz w:val="28"/>
          <w:szCs w:val="28"/>
        </w:rPr>
        <w:t xml:space="preserve"> з дому та до теперішнього часу не поверну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92BE7">
        <w:rPr>
          <w:rFonts w:ascii="Times New Roman" w:hAnsi="Times New Roman" w:cs="Times New Roman"/>
          <w:sz w:val="28"/>
          <w:szCs w:val="28"/>
        </w:rPr>
        <w:t xml:space="preserve">ся його </w:t>
      </w:r>
      <w:r>
        <w:rPr>
          <w:rFonts w:ascii="Times New Roman" w:hAnsi="Times New Roman" w:cs="Times New Roman"/>
          <w:sz w:val="28"/>
          <w:szCs w:val="28"/>
        </w:rPr>
        <w:t xml:space="preserve">брат </w:t>
      </w:r>
      <w:r w:rsidRPr="00455D41">
        <w:rPr>
          <w:rFonts w:ascii="Times New Roman" w:hAnsi="Times New Roman" w:cs="Times New Roman"/>
          <w:sz w:val="28"/>
          <w:szCs w:val="28"/>
        </w:rPr>
        <w:t>Ш</w:t>
      </w:r>
      <w:r w:rsidR="00CC5814">
        <w:rPr>
          <w:rFonts w:ascii="Times New Roman" w:hAnsi="Times New Roman" w:cs="Times New Roman"/>
          <w:sz w:val="28"/>
          <w:szCs w:val="28"/>
        </w:rPr>
        <w:t xml:space="preserve">. мешкає </w:t>
      </w:r>
      <w:r w:rsidR="00692BE7">
        <w:rPr>
          <w:rFonts w:ascii="Times New Roman" w:hAnsi="Times New Roman" w:cs="Times New Roman"/>
          <w:sz w:val="28"/>
          <w:szCs w:val="28"/>
        </w:rPr>
        <w:t xml:space="preserve">за вказаною адресою.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92BE7">
        <w:rPr>
          <w:rFonts w:ascii="Times New Roman" w:hAnsi="Times New Roman" w:cs="Times New Roman"/>
          <w:sz w:val="28"/>
          <w:szCs w:val="28"/>
        </w:rPr>
        <w:t>обільн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692BE7">
        <w:rPr>
          <w:rFonts w:ascii="Times New Roman" w:hAnsi="Times New Roman" w:cs="Times New Roman"/>
          <w:sz w:val="28"/>
          <w:szCs w:val="28"/>
        </w:rPr>
        <w:t xml:space="preserve"> телефон</w:t>
      </w:r>
      <w:r>
        <w:rPr>
          <w:rFonts w:ascii="Times New Roman" w:hAnsi="Times New Roman" w:cs="Times New Roman"/>
          <w:sz w:val="28"/>
          <w:szCs w:val="28"/>
        </w:rPr>
        <w:t>у при собі не мав.</w:t>
      </w:r>
      <w:r w:rsidR="00692BE7">
        <w:rPr>
          <w:rFonts w:ascii="Times New Roman" w:hAnsi="Times New Roman" w:cs="Times New Roman"/>
          <w:sz w:val="28"/>
          <w:szCs w:val="28"/>
        </w:rPr>
        <w:t xml:space="preserve"> </w:t>
      </w:r>
      <w:r w:rsidR="00356938">
        <w:rPr>
          <w:rFonts w:ascii="Times New Roman" w:hAnsi="Times New Roman" w:cs="Times New Roman"/>
          <w:sz w:val="28"/>
          <w:szCs w:val="28"/>
        </w:rPr>
        <w:t>Страждає на втрату пам’яті.</w:t>
      </w:r>
    </w:p>
    <w:p w:rsidR="00455D41" w:rsidRPr="00455D41" w:rsidRDefault="00692BE7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Прикме</w:t>
      </w:r>
      <w:r w:rsidR="00455D41">
        <w:rPr>
          <w:rFonts w:ascii="Times New Roman" w:hAnsi="Times New Roman" w:cs="Times New Roman"/>
          <w:sz w:val="28"/>
          <w:szCs w:val="28"/>
        </w:rPr>
        <w:t>ти: зріст 165-170 см, щільної статури, волосся коротке сиве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55D41" w:rsidRPr="00455D41">
        <w:rPr>
          <w:rFonts w:ascii="Times New Roman" w:hAnsi="Times New Roman" w:cs="Times New Roman"/>
          <w:sz w:val="28"/>
          <w:szCs w:val="28"/>
        </w:rPr>
        <w:t>пересувається дуже повільно, на обох щелепах відсутні зуби.</w:t>
      </w:r>
    </w:p>
    <w:p w:rsidR="00455D41" w:rsidRDefault="00455D41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Був одягнений: пальто</w:t>
      </w:r>
      <w:r w:rsidRPr="00455D41">
        <w:rPr>
          <w:rFonts w:ascii="Times New Roman" w:hAnsi="Times New Roman" w:cs="Times New Roman"/>
          <w:sz w:val="28"/>
          <w:szCs w:val="28"/>
        </w:rPr>
        <w:t xml:space="preserve"> коричневого кольору, сорочка в клітинку з коротким рукавом синього кольору, брюки чорного кольору, колоші, кепка червоного кольору з білими вставками.</w:t>
      </w:r>
    </w:p>
    <w:p w:rsidR="00E129B1" w:rsidRDefault="00E129B1" w:rsidP="00E129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місце події виїжджала</w:t>
      </w:r>
      <w:r w:rsidRPr="00D52A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СОГ у повному складі.</w:t>
      </w:r>
    </w:p>
    <w:p w:rsidR="006D188E" w:rsidRDefault="00455D41" w:rsidP="004C6BB1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місця події вилучено:</w:t>
      </w:r>
      <w:r w:rsidRPr="00455D41">
        <w:rPr>
          <w:rFonts w:ascii="Times New Roman" w:hAnsi="Times New Roman" w:cs="Times New Roman"/>
          <w:sz w:val="28"/>
          <w:szCs w:val="28"/>
        </w:rPr>
        <w:t xml:space="preserve"> станок для гоління, щітка для гоління, </w:t>
      </w:r>
      <w:r w:rsidR="00F307BB">
        <w:rPr>
          <w:rFonts w:ascii="Times New Roman" w:hAnsi="Times New Roman" w:cs="Times New Roman"/>
          <w:sz w:val="28"/>
          <w:szCs w:val="28"/>
        </w:rPr>
        <w:t>гребінець.</w:t>
      </w:r>
    </w:p>
    <w:p w:rsidR="00F947E7" w:rsidRPr="00201F78" w:rsidRDefault="00F947E7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01F7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Направлення вилученого до НДЕКЦ заплановане 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22</w:t>
      </w:r>
      <w:r w:rsidRPr="00201F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.06.2021.</w:t>
      </w:r>
    </w:p>
    <w:p w:rsidR="00502399" w:rsidRDefault="00502399" w:rsidP="00CC5814">
      <w:pPr>
        <w:widowControl w:val="0"/>
        <w:suppressAutoHyphens/>
        <w:spacing w:after="0" w:line="240" w:lineRule="auto"/>
        <w:ind w:firstLine="14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02399" w:rsidRDefault="00502399" w:rsidP="00CC5814">
      <w:pPr>
        <w:widowControl w:val="0"/>
        <w:suppressAutoHyphens/>
        <w:spacing w:after="0" w:line="240" w:lineRule="auto"/>
        <w:ind w:firstLine="14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71846" w:rsidRPr="000616FA" w:rsidRDefault="00A71846" w:rsidP="00CC5814">
      <w:pPr>
        <w:widowControl w:val="0"/>
        <w:suppressAutoHyphens/>
        <w:spacing w:after="0" w:line="240" w:lineRule="auto"/>
        <w:ind w:firstLine="14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ЩОДО СТАНУ АВАРІЙНОСТІ НА АВТОШЛЯХАХ</w:t>
      </w:r>
    </w:p>
    <w:p w:rsidR="00A71846" w:rsidRPr="000616FA" w:rsidRDefault="00A71846" w:rsidP="004C6BB1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A71846" w:rsidRPr="000616FA" w:rsidRDefault="00A71846" w:rsidP="004C6BB1">
      <w:pPr>
        <w:widowControl w:val="0"/>
        <w:tabs>
          <w:tab w:val="left" w:pos="4253"/>
        </w:tabs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Кількість ДТП</w:t>
      </w: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– </w:t>
      </w:r>
      <w:r w:rsidR="00A153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:rsidR="00A71846" w:rsidRPr="000616FA" w:rsidRDefault="00A71846" w:rsidP="004C6BB1">
      <w:pPr>
        <w:widowControl w:val="0"/>
        <w:tabs>
          <w:tab w:val="left" w:pos="4253"/>
        </w:tabs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 них з постраждалими</w:t>
      </w: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– </w:t>
      </w:r>
      <w:r w:rsidR="00A55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:rsidR="00A71846" w:rsidRPr="000616FA" w:rsidRDefault="00A55DEE" w:rsidP="004C6BB1">
      <w:pPr>
        <w:widowControl w:val="0"/>
        <w:tabs>
          <w:tab w:val="left" w:pos="4253"/>
        </w:tabs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Загинуло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– 0</w:t>
      </w:r>
      <w:r w:rsidR="00A71846"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:rsidR="00A71846" w:rsidRDefault="00F52369" w:rsidP="004C6BB1">
      <w:pPr>
        <w:widowControl w:val="0"/>
        <w:tabs>
          <w:tab w:val="left" w:pos="4253"/>
        </w:tabs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Травмовано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– </w:t>
      </w:r>
      <w:r w:rsidR="00A55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="00A71846" w:rsidRPr="0006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0C0331" w:rsidRDefault="000C0331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</w:p>
    <w:p w:rsidR="00502399" w:rsidRDefault="00502399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</w:p>
    <w:p w:rsidR="00502399" w:rsidRDefault="00502399" w:rsidP="004C6B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</w:p>
    <w:p w:rsidR="00A104FC" w:rsidRDefault="00A104FC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РОЗКРИТТЯ РАНІШЕ СКОЄНИХ </w:t>
      </w:r>
    </w:p>
    <w:p w:rsidR="00CC04D1" w:rsidRDefault="00CC04D1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КРИМІНАЛЬНИХ ПРАВОПОРУШЕНЬ</w:t>
      </w:r>
    </w:p>
    <w:p w:rsidR="00CC04D1" w:rsidRDefault="00CC04D1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C04D1" w:rsidRPr="00CC04D1" w:rsidRDefault="00CC04D1" w:rsidP="004C6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НЕЗАКОННЕ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>ЗАВОЛОДІННЯ ТРАНСПОРТНИМ ЗАСОБОМ</w:t>
      </w:r>
    </w:p>
    <w:p w:rsidR="00CC04D1" w:rsidRPr="00CC04D1" w:rsidRDefault="00CC04D1" w:rsidP="004C6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58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ЄО № 9942</w:t>
      </w:r>
    </w:p>
    <w:p w:rsidR="00CC04D1" w:rsidRPr="00CC04D1" w:rsidRDefault="00CC04D1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ЄРДР № 12021131240000501 ч. 2 ст. 289 КК України</w:t>
      </w:r>
    </w:p>
    <w:p w:rsidR="00CC04D1" w:rsidRPr="00CC04D1" w:rsidRDefault="00CC04D1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19.06.2021 о 18-59 до</w:t>
      </w:r>
      <w:r w:rsidRPr="00CC0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ВП № 3 (м. Лисичанськ) Сєвєродонецького РУП 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надійшло повідомлення П</w:t>
      </w:r>
      <w:r w:rsidR="005023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., 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непрацюючої,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раніше не судимої про те, що в 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період часу з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6.06.2021 по 19.06.2021 невстановлена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особа шляхом пошкодження навісних замків до її гаражів № 44 та 45, які розташовані у гаражному масиві на кв. Молодіжному м. Лисичанськ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скоїла крадіжку розібраного «ВАЗ 2101»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316A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р/н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3031 ВГВ.</w:t>
      </w:r>
    </w:p>
    <w:p w:rsidR="00CC04D1" w:rsidRPr="00CC04D1" w:rsidRDefault="00CC04D1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Сума матеріального збитку встановлюється.</w:t>
      </w:r>
    </w:p>
    <w:p w:rsidR="00CC04D1" w:rsidRPr="00CC04D1" w:rsidRDefault="00CC04D1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Проведеними заходами працівниками СКП ВП у скоєнні вказаного кримінального правопорушення обґрунтовано підозрюються:</w:t>
      </w:r>
    </w:p>
    <w:p w:rsidR="00CC04D1" w:rsidRPr="00CC04D1" w:rsidRDefault="00CC04D1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</w:t>
      </w:r>
      <w:r w:rsidR="005023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.,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непрацююча, раніше судима за ст. 307, 309, 185 ч. 2 КК України;</w:t>
      </w:r>
    </w:p>
    <w:p w:rsidR="00CC04D1" w:rsidRPr="00CC04D1" w:rsidRDefault="00CC04D1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</w:t>
      </w:r>
      <w:r w:rsidR="005023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непрацюючий, раніше судимий за ч. 1 ст. 185 КК України;</w:t>
      </w:r>
    </w:p>
    <w:p w:rsidR="00CC04D1" w:rsidRPr="00CC04D1" w:rsidRDefault="00CC04D1" w:rsidP="004C6B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Б</w:t>
      </w:r>
      <w:r w:rsidR="005023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D34BB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A5469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непрацюючий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раніше не судимий. </w:t>
      </w:r>
    </w:p>
    <w:p w:rsidR="00CC04D1" w:rsidRPr="00CC04D1" w:rsidRDefault="00CC04D1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 </w:t>
      </w:r>
      <w:r w:rsidR="003E11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МП вилучено: слід взуття, слід протектору </w:t>
      </w: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транспортного засобу.</w:t>
      </w:r>
    </w:p>
    <w:p w:rsidR="00A05507" w:rsidRDefault="00CC04D1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C04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місце події виїжджали: СОГ у повному складі.</w:t>
      </w:r>
    </w:p>
    <w:p w:rsidR="00D34BB3" w:rsidRDefault="00D34BB3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20.06.2021 проведеними оперативно-розшуковими заходами працівниками ВП спільно з УКР, УОТЗ ГУНП місцезнаходження </w:t>
      </w:r>
      <w:r w:rsidR="00052F94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К</w:t>
      </w:r>
      <w:r w:rsidR="0050239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  <w:r w:rsidR="00052F94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К</w:t>
      </w:r>
      <w:r w:rsidR="0050239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та Б</w:t>
      </w:r>
      <w:r w:rsidR="0050239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  <w:bookmarkStart w:id="2" w:name="_GoBack"/>
      <w:bookmarkEnd w:id="2"/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було</w:t>
      </w:r>
      <w:r w:rsidRPr="00A104F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встановлено</w:t>
      </w:r>
      <w:r w:rsid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</w:p>
    <w:p w:rsidR="00F44FA9" w:rsidRDefault="00052F94" w:rsidP="004C6B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Вилучено речовий доказ</w:t>
      </w:r>
      <w:r w:rsid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:</w:t>
      </w:r>
      <w:r w:rsidR="00F44FA9" w:rsidRP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</w:t>
      </w:r>
      <w:r w:rsid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а</w:t>
      </w:r>
      <w:r w:rsidR="00F44FA9" w:rsidRP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втомобіль </w:t>
      </w:r>
      <w:r w:rsid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«</w:t>
      </w:r>
      <w:r w:rsidR="00F44FA9" w:rsidRP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ВАЗ 2101</w:t>
      </w:r>
      <w:r w:rsid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(повернуто власнику під розписку)</w:t>
      </w:r>
      <w:r w:rsidR="00F44FA9" w:rsidRPr="00F44F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.</w:t>
      </w:r>
    </w:p>
    <w:p w:rsidR="00D34BB3" w:rsidRDefault="00D34BB3" w:rsidP="004C6B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Останнім повідомлено про підозру у скоєнні вказаного кримінального правопорушення та затримано в порядку ст. 208 КПК України.</w:t>
      </w:r>
    </w:p>
    <w:p w:rsidR="004E1415" w:rsidRPr="004E1415" w:rsidRDefault="004E1415" w:rsidP="004C6B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C567FB" w:rsidRDefault="00C567FB" w:rsidP="004C6B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3010" w:rsidRPr="000616FA" w:rsidRDefault="00401A77" w:rsidP="004C6B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Старший інспектор </w:t>
      </w:r>
      <w:r w:rsidR="00401929"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1929"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>черговий</w:t>
      </w:r>
    </w:p>
    <w:p w:rsidR="00977894" w:rsidRPr="00A33905" w:rsidRDefault="00401929" w:rsidP="004C6B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>ГУНП в Луганс</w:t>
      </w:r>
      <w:r w:rsidR="00401A77"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>ькій обл</w:t>
      </w:r>
      <w:r w:rsidR="00CF7B3C"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>асті</w:t>
      </w:r>
      <w:r w:rsidR="00CF7B3C" w:rsidRPr="000616F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156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156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156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1562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Олександр ЛАВРЕНКО</w:t>
      </w:r>
    </w:p>
    <w:sectPr w:rsidR="00977894" w:rsidRPr="00A33905" w:rsidSect="00DC17F0">
      <w:pgSz w:w="11906" w:h="16838"/>
      <w:pgMar w:top="425" w:right="851" w:bottom="567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277" w:rsidRDefault="00493277">
      <w:pPr>
        <w:spacing w:after="0" w:line="240" w:lineRule="auto"/>
      </w:pPr>
      <w:r>
        <w:separator/>
      </w:r>
    </w:p>
  </w:endnote>
  <w:endnote w:type="continuationSeparator" w:id="0">
    <w:p w:rsidR="00493277" w:rsidRDefault="004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277" w:rsidRDefault="00493277">
      <w:pPr>
        <w:spacing w:after="0" w:line="240" w:lineRule="auto"/>
      </w:pPr>
      <w:r>
        <w:separator/>
      </w:r>
    </w:p>
  </w:footnote>
  <w:footnote w:type="continuationSeparator" w:id="0">
    <w:p w:rsidR="00493277" w:rsidRDefault="00493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906BF"/>
    <w:multiLevelType w:val="hybridMultilevel"/>
    <w:tmpl w:val="02FCEAEE"/>
    <w:lvl w:ilvl="0" w:tplc="AE068FB2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2C4020"/>
    <w:multiLevelType w:val="hybridMultilevel"/>
    <w:tmpl w:val="35A8D3A6"/>
    <w:lvl w:ilvl="0" w:tplc="FFF4DA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002F71"/>
    <w:multiLevelType w:val="hybridMultilevel"/>
    <w:tmpl w:val="88BC0962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BD12CE3"/>
    <w:multiLevelType w:val="hybridMultilevel"/>
    <w:tmpl w:val="B488509C"/>
    <w:lvl w:ilvl="0" w:tplc="D5AEFA2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6954F9"/>
    <w:multiLevelType w:val="hybridMultilevel"/>
    <w:tmpl w:val="745C7B60"/>
    <w:lvl w:ilvl="0" w:tplc="50F667A4">
      <w:start w:val="16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3F8339DE"/>
    <w:multiLevelType w:val="hybridMultilevel"/>
    <w:tmpl w:val="FA58C8F8"/>
    <w:lvl w:ilvl="0" w:tplc="4EC66C44">
      <w:start w:val="2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B0027B"/>
    <w:multiLevelType w:val="hybridMultilevel"/>
    <w:tmpl w:val="5684891C"/>
    <w:lvl w:ilvl="0" w:tplc="DFC05D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B76279"/>
    <w:multiLevelType w:val="hybridMultilevel"/>
    <w:tmpl w:val="B76654EA"/>
    <w:lvl w:ilvl="0" w:tplc="3872E070">
      <w:start w:val="10"/>
      <w:numFmt w:val="bullet"/>
      <w:lvlText w:val="-"/>
      <w:lvlJc w:val="left"/>
      <w:pPr>
        <w:ind w:left="121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BA2827"/>
    <w:multiLevelType w:val="hybridMultilevel"/>
    <w:tmpl w:val="DABCF092"/>
    <w:lvl w:ilvl="0" w:tplc="AC9A16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C61EE1"/>
    <w:multiLevelType w:val="hybridMultilevel"/>
    <w:tmpl w:val="C586192C"/>
    <w:lvl w:ilvl="0" w:tplc="DE32B91E">
      <w:start w:val="1"/>
      <w:numFmt w:val="decimal"/>
      <w:lvlText w:val="%1."/>
      <w:lvlJc w:val="left"/>
      <w:pPr>
        <w:ind w:left="1830" w:hanging="111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143241"/>
    <w:multiLevelType w:val="hybridMultilevel"/>
    <w:tmpl w:val="635AD188"/>
    <w:lvl w:ilvl="0" w:tplc="AC9A16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4475CC"/>
    <w:multiLevelType w:val="hybridMultilevel"/>
    <w:tmpl w:val="D8E0A44E"/>
    <w:lvl w:ilvl="0" w:tplc="2FA8B4AC">
      <w:start w:val="7"/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C20509"/>
    <w:multiLevelType w:val="hybridMultilevel"/>
    <w:tmpl w:val="6B7AAFE6"/>
    <w:lvl w:ilvl="0" w:tplc="6C6A83CA">
      <w:start w:val="10"/>
      <w:numFmt w:val="bullet"/>
      <w:lvlText w:val="-"/>
      <w:lvlJc w:val="left"/>
      <w:pPr>
        <w:ind w:left="1211" w:hanging="360"/>
      </w:pPr>
      <w:rPr>
        <w:rFonts w:ascii="Times New Roman" w:eastAsia="Arial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8"/>
  </w:num>
  <w:num w:numId="5">
    <w:abstractNumId w:val="11"/>
  </w:num>
  <w:num w:numId="6">
    <w:abstractNumId w:val="20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15"/>
  </w:num>
  <w:num w:numId="13">
    <w:abstractNumId w:val="17"/>
  </w:num>
  <w:num w:numId="14">
    <w:abstractNumId w:val="12"/>
  </w:num>
  <w:num w:numId="15">
    <w:abstractNumId w:val="7"/>
  </w:num>
  <w:num w:numId="16">
    <w:abstractNumId w:val="3"/>
  </w:num>
  <w:num w:numId="17">
    <w:abstractNumId w:val="6"/>
  </w:num>
  <w:num w:numId="18">
    <w:abstractNumId w:val="16"/>
  </w:num>
  <w:num w:numId="19">
    <w:abstractNumId w:val="19"/>
  </w:num>
  <w:num w:numId="20">
    <w:abstractNumId w:val="8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BB"/>
    <w:rsid w:val="00000354"/>
    <w:rsid w:val="00000541"/>
    <w:rsid w:val="000007D6"/>
    <w:rsid w:val="00000E2A"/>
    <w:rsid w:val="00000E4A"/>
    <w:rsid w:val="000011D1"/>
    <w:rsid w:val="000014C4"/>
    <w:rsid w:val="000016B9"/>
    <w:rsid w:val="000018C7"/>
    <w:rsid w:val="00001F9C"/>
    <w:rsid w:val="0000232C"/>
    <w:rsid w:val="00002375"/>
    <w:rsid w:val="000023F4"/>
    <w:rsid w:val="0000262F"/>
    <w:rsid w:val="00002A94"/>
    <w:rsid w:val="00002BE6"/>
    <w:rsid w:val="00002C4B"/>
    <w:rsid w:val="00002CB5"/>
    <w:rsid w:val="00002D4F"/>
    <w:rsid w:val="00003202"/>
    <w:rsid w:val="00003213"/>
    <w:rsid w:val="000032DA"/>
    <w:rsid w:val="000033D5"/>
    <w:rsid w:val="00003577"/>
    <w:rsid w:val="000035F3"/>
    <w:rsid w:val="0000378D"/>
    <w:rsid w:val="0000380F"/>
    <w:rsid w:val="0000384B"/>
    <w:rsid w:val="000039FB"/>
    <w:rsid w:val="0000412D"/>
    <w:rsid w:val="000042A6"/>
    <w:rsid w:val="0000461F"/>
    <w:rsid w:val="00004B4E"/>
    <w:rsid w:val="000056BF"/>
    <w:rsid w:val="000057E2"/>
    <w:rsid w:val="00005A8E"/>
    <w:rsid w:val="00006459"/>
    <w:rsid w:val="000065E0"/>
    <w:rsid w:val="00006D90"/>
    <w:rsid w:val="00006F88"/>
    <w:rsid w:val="0000727C"/>
    <w:rsid w:val="0000771C"/>
    <w:rsid w:val="00007A3E"/>
    <w:rsid w:val="00007B14"/>
    <w:rsid w:val="00007C38"/>
    <w:rsid w:val="00007F1F"/>
    <w:rsid w:val="000101FD"/>
    <w:rsid w:val="000105FE"/>
    <w:rsid w:val="00010A81"/>
    <w:rsid w:val="0001120C"/>
    <w:rsid w:val="00011298"/>
    <w:rsid w:val="0001147A"/>
    <w:rsid w:val="00011555"/>
    <w:rsid w:val="00011789"/>
    <w:rsid w:val="00011B4D"/>
    <w:rsid w:val="00011DD2"/>
    <w:rsid w:val="00012029"/>
    <w:rsid w:val="000120E2"/>
    <w:rsid w:val="00012295"/>
    <w:rsid w:val="000122CD"/>
    <w:rsid w:val="0001232A"/>
    <w:rsid w:val="000125A1"/>
    <w:rsid w:val="00012689"/>
    <w:rsid w:val="00012818"/>
    <w:rsid w:val="00012A3A"/>
    <w:rsid w:val="00012ABC"/>
    <w:rsid w:val="00013030"/>
    <w:rsid w:val="000134B0"/>
    <w:rsid w:val="0001359E"/>
    <w:rsid w:val="0001369F"/>
    <w:rsid w:val="000136E4"/>
    <w:rsid w:val="0001390C"/>
    <w:rsid w:val="000139D5"/>
    <w:rsid w:val="00013FA9"/>
    <w:rsid w:val="000140C6"/>
    <w:rsid w:val="0001437C"/>
    <w:rsid w:val="000145A8"/>
    <w:rsid w:val="0001471A"/>
    <w:rsid w:val="000148A1"/>
    <w:rsid w:val="000148B2"/>
    <w:rsid w:val="00014B63"/>
    <w:rsid w:val="00014D5F"/>
    <w:rsid w:val="00014EEA"/>
    <w:rsid w:val="00014F37"/>
    <w:rsid w:val="000153B6"/>
    <w:rsid w:val="000154BC"/>
    <w:rsid w:val="0001550F"/>
    <w:rsid w:val="00015680"/>
    <w:rsid w:val="00015866"/>
    <w:rsid w:val="00015BDE"/>
    <w:rsid w:val="00015CBF"/>
    <w:rsid w:val="00015E88"/>
    <w:rsid w:val="00015FB3"/>
    <w:rsid w:val="00016170"/>
    <w:rsid w:val="000162D2"/>
    <w:rsid w:val="00016321"/>
    <w:rsid w:val="00016765"/>
    <w:rsid w:val="00016A44"/>
    <w:rsid w:val="00016B56"/>
    <w:rsid w:val="00016B6C"/>
    <w:rsid w:val="00016D6D"/>
    <w:rsid w:val="00017648"/>
    <w:rsid w:val="000177C5"/>
    <w:rsid w:val="00017967"/>
    <w:rsid w:val="00017CAB"/>
    <w:rsid w:val="000201E9"/>
    <w:rsid w:val="00020265"/>
    <w:rsid w:val="00020451"/>
    <w:rsid w:val="000205FC"/>
    <w:rsid w:val="00020F73"/>
    <w:rsid w:val="00021152"/>
    <w:rsid w:val="0002126F"/>
    <w:rsid w:val="00021282"/>
    <w:rsid w:val="0002170C"/>
    <w:rsid w:val="00021721"/>
    <w:rsid w:val="00021996"/>
    <w:rsid w:val="000219AF"/>
    <w:rsid w:val="00021BEB"/>
    <w:rsid w:val="00021E26"/>
    <w:rsid w:val="00021F3F"/>
    <w:rsid w:val="0002201A"/>
    <w:rsid w:val="0002224F"/>
    <w:rsid w:val="0002242A"/>
    <w:rsid w:val="00022464"/>
    <w:rsid w:val="000224D4"/>
    <w:rsid w:val="0002266C"/>
    <w:rsid w:val="00022730"/>
    <w:rsid w:val="00022766"/>
    <w:rsid w:val="000227EF"/>
    <w:rsid w:val="00022885"/>
    <w:rsid w:val="00022951"/>
    <w:rsid w:val="0002345C"/>
    <w:rsid w:val="000239A4"/>
    <w:rsid w:val="00023DD9"/>
    <w:rsid w:val="000242C2"/>
    <w:rsid w:val="000243A4"/>
    <w:rsid w:val="00024474"/>
    <w:rsid w:val="000247B4"/>
    <w:rsid w:val="000248A5"/>
    <w:rsid w:val="00024B5E"/>
    <w:rsid w:val="00024DD6"/>
    <w:rsid w:val="00024F40"/>
    <w:rsid w:val="00025114"/>
    <w:rsid w:val="00025236"/>
    <w:rsid w:val="0002551C"/>
    <w:rsid w:val="000255C7"/>
    <w:rsid w:val="00025DD0"/>
    <w:rsid w:val="00025E19"/>
    <w:rsid w:val="000262FC"/>
    <w:rsid w:val="0002643E"/>
    <w:rsid w:val="00026B29"/>
    <w:rsid w:val="00026C6F"/>
    <w:rsid w:val="00026EE6"/>
    <w:rsid w:val="0002712B"/>
    <w:rsid w:val="0002756F"/>
    <w:rsid w:val="00030358"/>
    <w:rsid w:val="00030514"/>
    <w:rsid w:val="000305C7"/>
    <w:rsid w:val="000307EA"/>
    <w:rsid w:val="00030B8B"/>
    <w:rsid w:val="00030D04"/>
    <w:rsid w:val="00031200"/>
    <w:rsid w:val="000315DC"/>
    <w:rsid w:val="0003165A"/>
    <w:rsid w:val="00031752"/>
    <w:rsid w:val="00031769"/>
    <w:rsid w:val="0003189C"/>
    <w:rsid w:val="00032120"/>
    <w:rsid w:val="0003222B"/>
    <w:rsid w:val="000326AA"/>
    <w:rsid w:val="0003276F"/>
    <w:rsid w:val="00032818"/>
    <w:rsid w:val="00032878"/>
    <w:rsid w:val="00032885"/>
    <w:rsid w:val="000329D6"/>
    <w:rsid w:val="00032B50"/>
    <w:rsid w:val="00032C66"/>
    <w:rsid w:val="00032E4B"/>
    <w:rsid w:val="0003302D"/>
    <w:rsid w:val="0003310C"/>
    <w:rsid w:val="000332E2"/>
    <w:rsid w:val="00033672"/>
    <w:rsid w:val="00033A0E"/>
    <w:rsid w:val="00033AC2"/>
    <w:rsid w:val="00034197"/>
    <w:rsid w:val="000344E2"/>
    <w:rsid w:val="00034537"/>
    <w:rsid w:val="000346C7"/>
    <w:rsid w:val="0003486C"/>
    <w:rsid w:val="00034A61"/>
    <w:rsid w:val="00034B1B"/>
    <w:rsid w:val="00034C77"/>
    <w:rsid w:val="00034DA7"/>
    <w:rsid w:val="00034FC9"/>
    <w:rsid w:val="0003502C"/>
    <w:rsid w:val="00035248"/>
    <w:rsid w:val="000353D2"/>
    <w:rsid w:val="000354DC"/>
    <w:rsid w:val="00035807"/>
    <w:rsid w:val="00035826"/>
    <w:rsid w:val="00035A44"/>
    <w:rsid w:val="00035B4D"/>
    <w:rsid w:val="00035D4C"/>
    <w:rsid w:val="00035E59"/>
    <w:rsid w:val="000360BD"/>
    <w:rsid w:val="000363B8"/>
    <w:rsid w:val="0003686C"/>
    <w:rsid w:val="000368B0"/>
    <w:rsid w:val="00036919"/>
    <w:rsid w:val="00036933"/>
    <w:rsid w:val="00036E86"/>
    <w:rsid w:val="00036EC5"/>
    <w:rsid w:val="00036F08"/>
    <w:rsid w:val="00037133"/>
    <w:rsid w:val="00037791"/>
    <w:rsid w:val="00037839"/>
    <w:rsid w:val="00037CCA"/>
    <w:rsid w:val="000400A0"/>
    <w:rsid w:val="000403F9"/>
    <w:rsid w:val="00040488"/>
    <w:rsid w:val="000406DC"/>
    <w:rsid w:val="000406F2"/>
    <w:rsid w:val="00040704"/>
    <w:rsid w:val="00040CAA"/>
    <w:rsid w:val="00040FA2"/>
    <w:rsid w:val="00041404"/>
    <w:rsid w:val="000416EE"/>
    <w:rsid w:val="0004183E"/>
    <w:rsid w:val="00041867"/>
    <w:rsid w:val="00041DA4"/>
    <w:rsid w:val="00041E7A"/>
    <w:rsid w:val="0004239F"/>
    <w:rsid w:val="0004250B"/>
    <w:rsid w:val="000426E0"/>
    <w:rsid w:val="00042AA2"/>
    <w:rsid w:val="00042C3B"/>
    <w:rsid w:val="00042CD2"/>
    <w:rsid w:val="00042E52"/>
    <w:rsid w:val="00042ECD"/>
    <w:rsid w:val="00042FF3"/>
    <w:rsid w:val="000430E0"/>
    <w:rsid w:val="00043173"/>
    <w:rsid w:val="0004326E"/>
    <w:rsid w:val="0004341F"/>
    <w:rsid w:val="00043992"/>
    <w:rsid w:val="00043C94"/>
    <w:rsid w:val="00043E13"/>
    <w:rsid w:val="00043F48"/>
    <w:rsid w:val="00043FAB"/>
    <w:rsid w:val="000441D1"/>
    <w:rsid w:val="0004436C"/>
    <w:rsid w:val="00044BC8"/>
    <w:rsid w:val="00044C13"/>
    <w:rsid w:val="00044D80"/>
    <w:rsid w:val="00044F9F"/>
    <w:rsid w:val="00045086"/>
    <w:rsid w:val="000450D9"/>
    <w:rsid w:val="0004537B"/>
    <w:rsid w:val="00045831"/>
    <w:rsid w:val="00045AB2"/>
    <w:rsid w:val="00045D95"/>
    <w:rsid w:val="00046230"/>
    <w:rsid w:val="00046485"/>
    <w:rsid w:val="000466A8"/>
    <w:rsid w:val="000466C1"/>
    <w:rsid w:val="000466C4"/>
    <w:rsid w:val="000467B2"/>
    <w:rsid w:val="000469DF"/>
    <w:rsid w:val="00046A72"/>
    <w:rsid w:val="00046AFF"/>
    <w:rsid w:val="00046CE1"/>
    <w:rsid w:val="00046FF3"/>
    <w:rsid w:val="000470B8"/>
    <w:rsid w:val="00047309"/>
    <w:rsid w:val="0004750E"/>
    <w:rsid w:val="00047809"/>
    <w:rsid w:val="00047CD2"/>
    <w:rsid w:val="00047D3F"/>
    <w:rsid w:val="00047EC7"/>
    <w:rsid w:val="00050028"/>
    <w:rsid w:val="00050128"/>
    <w:rsid w:val="000505AB"/>
    <w:rsid w:val="000507EE"/>
    <w:rsid w:val="000509EA"/>
    <w:rsid w:val="00050A38"/>
    <w:rsid w:val="00050AF2"/>
    <w:rsid w:val="00050EEE"/>
    <w:rsid w:val="00050FAE"/>
    <w:rsid w:val="000512AC"/>
    <w:rsid w:val="00051392"/>
    <w:rsid w:val="0005147C"/>
    <w:rsid w:val="00051B74"/>
    <w:rsid w:val="00051FDA"/>
    <w:rsid w:val="000526E8"/>
    <w:rsid w:val="00052B12"/>
    <w:rsid w:val="00052BBA"/>
    <w:rsid w:val="00052DB2"/>
    <w:rsid w:val="00052F94"/>
    <w:rsid w:val="00052F9E"/>
    <w:rsid w:val="000544B9"/>
    <w:rsid w:val="00054522"/>
    <w:rsid w:val="000545BE"/>
    <w:rsid w:val="00054AD4"/>
    <w:rsid w:val="00054D66"/>
    <w:rsid w:val="00054E7A"/>
    <w:rsid w:val="00054F01"/>
    <w:rsid w:val="000552CB"/>
    <w:rsid w:val="00055393"/>
    <w:rsid w:val="000553D0"/>
    <w:rsid w:val="000553D8"/>
    <w:rsid w:val="00055587"/>
    <w:rsid w:val="000556A7"/>
    <w:rsid w:val="000558D6"/>
    <w:rsid w:val="00055998"/>
    <w:rsid w:val="000559C6"/>
    <w:rsid w:val="00055A94"/>
    <w:rsid w:val="00055B24"/>
    <w:rsid w:val="00055E5E"/>
    <w:rsid w:val="00056036"/>
    <w:rsid w:val="000560A0"/>
    <w:rsid w:val="0005629B"/>
    <w:rsid w:val="000564C1"/>
    <w:rsid w:val="00056576"/>
    <w:rsid w:val="0005658C"/>
    <w:rsid w:val="00056705"/>
    <w:rsid w:val="0005691E"/>
    <w:rsid w:val="0005709E"/>
    <w:rsid w:val="00057384"/>
    <w:rsid w:val="00057655"/>
    <w:rsid w:val="000578BB"/>
    <w:rsid w:val="00057CC7"/>
    <w:rsid w:val="000601C6"/>
    <w:rsid w:val="0006025A"/>
    <w:rsid w:val="00060452"/>
    <w:rsid w:val="00060D1D"/>
    <w:rsid w:val="00060FEC"/>
    <w:rsid w:val="00061279"/>
    <w:rsid w:val="0006128D"/>
    <w:rsid w:val="000612C8"/>
    <w:rsid w:val="000616EB"/>
    <w:rsid w:val="000616FA"/>
    <w:rsid w:val="000618B0"/>
    <w:rsid w:val="00061937"/>
    <w:rsid w:val="00061B63"/>
    <w:rsid w:val="00061C7D"/>
    <w:rsid w:val="00061F77"/>
    <w:rsid w:val="00062410"/>
    <w:rsid w:val="000626A3"/>
    <w:rsid w:val="00062A11"/>
    <w:rsid w:val="00062A75"/>
    <w:rsid w:val="00062C89"/>
    <w:rsid w:val="00062D44"/>
    <w:rsid w:val="00062E0D"/>
    <w:rsid w:val="00063069"/>
    <w:rsid w:val="00063092"/>
    <w:rsid w:val="000630EB"/>
    <w:rsid w:val="000631FE"/>
    <w:rsid w:val="0006320A"/>
    <w:rsid w:val="000633D4"/>
    <w:rsid w:val="000634D5"/>
    <w:rsid w:val="00063744"/>
    <w:rsid w:val="00063887"/>
    <w:rsid w:val="00063ACC"/>
    <w:rsid w:val="00063B0E"/>
    <w:rsid w:val="00063C42"/>
    <w:rsid w:val="00063F09"/>
    <w:rsid w:val="00064280"/>
    <w:rsid w:val="00064544"/>
    <w:rsid w:val="000646FF"/>
    <w:rsid w:val="00064738"/>
    <w:rsid w:val="00064D57"/>
    <w:rsid w:val="0006510F"/>
    <w:rsid w:val="00065318"/>
    <w:rsid w:val="000653F4"/>
    <w:rsid w:val="00065468"/>
    <w:rsid w:val="0006547B"/>
    <w:rsid w:val="000656D9"/>
    <w:rsid w:val="00065C1D"/>
    <w:rsid w:val="00065CFA"/>
    <w:rsid w:val="00065D8E"/>
    <w:rsid w:val="00065E05"/>
    <w:rsid w:val="00065E5E"/>
    <w:rsid w:val="000660DA"/>
    <w:rsid w:val="000662E5"/>
    <w:rsid w:val="00066458"/>
    <w:rsid w:val="000665E2"/>
    <w:rsid w:val="00066D48"/>
    <w:rsid w:val="00066D56"/>
    <w:rsid w:val="00066E68"/>
    <w:rsid w:val="000670B5"/>
    <w:rsid w:val="00067274"/>
    <w:rsid w:val="00067465"/>
    <w:rsid w:val="000675CB"/>
    <w:rsid w:val="0006774C"/>
    <w:rsid w:val="000679E5"/>
    <w:rsid w:val="00067C42"/>
    <w:rsid w:val="00067F3D"/>
    <w:rsid w:val="000700B5"/>
    <w:rsid w:val="00070146"/>
    <w:rsid w:val="00070389"/>
    <w:rsid w:val="00070483"/>
    <w:rsid w:val="000704C8"/>
    <w:rsid w:val="00070681"/>
    <w:rsid w:val="0007071C"/>
    <w:rsid w:val="00070830"/>
    <w:rsid w:val="00070C6A"/>
    <w:rsid w:val="00070C8C"/>
    <w:rsid w:val="00070F34"/>
    <w:rsid w:val="00070F9F"/>
    <w:rsid w:val="0007102D"/>
    <w:rsid w:val="0007102F"/>
    <w:rsid w:val="000711A4"/>
    <w:rsid w:val="000713CC"/>
    <w:rsid w:val="000713D7"/>
    <w:rsid w:val="0007144A"/>
    <w:rsid w:val="0007194D"/>
    <w:rsid w:val="00071987"/>
    <w:rsid w:val="00071B20"/>
    <w:rsid w:val="00071ED5"/>
    <w:rsid w:val="000726E1"/>
    <w:rsid w:val="00072ACC"/>
    <w:rsid w:val="00072B02"/>
    <w:rsid w:val="00072B49"/>
    <w:rsid w:val="0007301D"/>
    <w:rsid w:val="00073240"/>
    <w:rsid w:val="00073980"/>
    <w:rsid w:val="00073ABC"/>
    <w:rsid w:val="00073DFC"/>
    <w:rsid w:val="00073F55"/>
    <w:rsid w:val="00074031"/>
    <w:rsid w:val="000743FF"/>
    <w:rsid w:val="000746F1"/>
    <w:rsid w:val="000747BD"/>
    <w:rsid w:val="00074808"/>
    <w:rsid w:val="00074EA1"/>
    <w:rsid w:val="000751BC"/>
    <w:rsid w:val="000752A0"/>
    <w:rsid w:val="00075727"/>
    <w:rsid w:val="000759AA"/>
    <w:rsid w:val="00075ABC"/>
    <w:rsid w:val="00075E70"/>
    <w:rsid w:val="000763CB"/>
    <w:rsid w:val="00076894"/>
    <w:rsid w:val="00076AA3"/>
    <w:rsid w:val="00077351"/>
    <w:rsid w:val="0007765D"/>
    <w:rsid w:val="000778CB"/>
    <w:rsid w:val="00077BEE"/>
    <w:rsid w:val="00077D56"/>
    <w:rsid w:val="00077DC2"/>
    <w:rsid w:val="00077DFC"/>
    <w:rsid w:val="00077E20"/>
    <w:rsid w:val="00077F32"/>
    <w:rsid w:val="00080232"/>
    <w:rsid w:val="00080233"/>
    <w:rsid w:val="000806EC"/>
    <w:rsid w:val="000807B4"/>
    <w:rsid w:val="000808E3"/>
    <w:rsid w:val="00080EE9"/>
    <w:rsid w:val="00081040"/>
    <w:rsid w:val="0008160E"/>
    <w:rsid w:val="000819E9"/>
    <w:rsid w:val="00082814"/>
    <w:rsid w:val="000828BB"/>
    <w:rsid w:val="00082931"/>
    <w:rsid w:val="000829A2"/>
    <w:rsid w:val="00082A06"/>
    <w:rsid w:val="00082AE2"/>
    <w:rsid w:val="00082E9B"/>
    <w:rsid w:val="00082FF4"/>
    <w:rsid w:val="00083B52"/>
    <w:rsid w:val="00083D08"/>
    <w:rsid w:val="00083DD5"/>
    <w:rsid w:val="00084005"/>
    <w:rsid w:val="0008406B"/>
    <w:rsid w:val="0008406C"/>
    <w:rsid w:val="00084337"/>
    <w:rsid w:val="00084657"/>
    <w:rsid w:val="00084A48"/>
    <w:rsid w:val="00084A99"/>
    <w:rsid w:val="00084D44"/>
    <w:rsid w:val="00084F24"/>
    <w:rsid w:val="00084FC1"/>
    <w:rsid w:val="000851F6"/>
    <w:rsid w:val="00085293"/>
    <w:rsid w:val="000852C6"/>
    <w:rsid w:val="000855E9"/>
    <w:rsid w:val="00085AA7"/>
    <w:rsid w:val="00086091"/>
    <w:rsid w:val="000861DB"/>
    <w:rsid w:val="00086224"/>
    <w:rsid w:val="00086473"/>
    <w:rsid w:val="00086595"/>
    <w:rsid w:val="000867F3"/>
    <w:rsid w:val="000869B1"/>
    <w:rsid w:val="00086B46"/>
    <w:rsid w:val="00086D57"/>
    <w:rsid w:val="000870DD"/>
    <w:rsid w:val="0008736A"/>
    <w:rsid w:val="00087463"/>
    <w:rsid w:val="0008766F"/>
    <w:rsid w:val="00087736"/>
    <w:rsid w:val="000877A8"/>
    <w:rsid w:val="00087E6C"/>
    <w:rsid w:val="0009006E"/>
    <w:rsid w:val="0009011C"/>
    <w:rsid w:val="000902DE"/>
    <w:rsid w:val="000904E4"/>
    <w:rsid w:val="00090805"/>
    <w:rsid w:val="00090C73"/>
    <w:rsid w:val="00090E3A"/>
    <w:rsid w:val="00091295"/>
    <w:rsid w:val="000913C8"/>
    <w:rsid w:val="00091660"/>
    <w:rsid w:val="0009180A"/>
    <w:rsid w:val="00091BCC"/>
    <w:rsid w:val="00091C68"/>
    <w:rsid w:val="00091EE6"/>
    <w:rsid w:val="000920F3"/>
    <w:rsid w:val="0009216E"/>
    <w:rsid w:val="00092579"/>
    <w:rsid w:val="000926F6"/>
    <w:rsid w:val="00092D62"/>
    <w:rsid w:val="00092E07"/>
    <w:rsid w:val="0009309A"/>
    <w:rsid w:val="000931A1"/>
    <w:rsid w:val="000931EA"/>
    <w:rsid w:val="000932F2"/>
    <w:rsid w:val="000932FF"/>
    <w:rsid w:val="00093991"/>
    <w:rsid w:val="000939D5"/>
    <w:rsid w:val="00093AEE"/>
    <w:rsid w:val="00093D71"/>
    <w:rsid w:val="00093D97"/>
    <w:rsid w:val="000941CD"/>
    <w:rsid w:val="00094223"/>
    <w:rsid w:val="00094BBE"/>
    <w:rsid w:val="00094D5E"/>
    <w:rsid w:val="00094F6B"/>
    <w:rsid w:val="00094F99"/>
    <w:rsid w:val="00095068"/>
    <w:rsid w:val="00095079"/>
    <w:rsid w:val="000950D6"/>
    <w:rsid w:val="000950DD"/>
    <w:rsid w:val="00095608"/>
    <w:rsid w:val="00095894"/>
    <w:rsid w:val="00095B77"/>
    <w:rsid w:val="00095E78"/>
    <w:rsid w:val="00095FD8"/>
    <w:rsid w:val="00096022"/>
    <w:rsid w:val="0009686A"/>
    <w:rsid w:val="0009715F"/>
    <w:rsid w:val="000977AE"/>
    <w:rsid w:val="00097920"/>
    <w:rsid w:val="00097CEC"/>
    <w:rsid w:val="00097F55"/>
    <w:rsid w:val="000A010F"/>
    <w:rsid w:val="000A0267"/>
    <w:rsid w:val="000A0361"/>
    <w:rsid w:val="000A0514"/>
    <w:rsid w:val="000A0656"/>
    <w:rsid w:val="000A06EE"/>
    <w:rsid w:val="000A0802"/>
    <w:rsid w:val="000A09C0"/>
    <w:rsid w:val="000A0D9B"/>
    <w:rsid w:val="000A0F13"/>
    <w:rsid w:val="000A0F2A"/>
    <w:rsid w:val="000A0FED"/>
    <w:rsid w:val="000A1097"/>
    <w:rsid w:val="000A112B"/>
    <w:rsid w:val="000A114C"/>
    <w:rsid w:val="000A1330"/>
    <w:rsid w:val="000A1460"/>
    <w:rsid w:val="000A14F5"/>
    <w:rsid w:val="000A18B4"/>
    <w:rsid w:val="000A1B95"/>
    <w:rsid w:val="000A1D63"/>
    <w:rsid w:val="000A1DDD"/>
    <w:rsid w:val="000A2265"/>
    <w:rsid w:val="000A27BB"/>
    <w:rsid w:val="000A296E"/>
    <w:rsid w:val="000A2CD8"/>
    <w:rsid w:val="000A313A"/>
    <w:rsid w:val="000A3291"/>
    <w:rsid w:val="000A333E"/>
    <w:rsid w:val="000A365C"/>
    <w:rsid w:val="000A4084"/>
    <w:rsid w:val="000A42CF"/>
    <w:rsid w:val="000A435F"/>
    <w:rsid w:val="000A4454"/>
    <w:rsid w:val="000A4598"/>
    <w:rsid w:val="000A4F38"/>
    <w:rsid w:val="000A54A4"/>
    <w:rsid w:val="000A54E4"/>
    <w:rsid w:val="000A567D"/>
    <w:rsid w:val="000A56AF"/>
    <w:rsid w:val="000A5DF7"/>
    <w:rsid w:val="000A68AE"/>
    <w:rsid w:val="000A6938"/>
    <w:rsid w:val="000A6A20"/>
    <w:rsid w:val="000A7153"/>
    <w:rsid w:val="000A7325"/>
    <w:rsid w:val="000A78A7"/>
    <w:rsid w:val="000A78EC"/>
    <w:rsid w:val="000A79EB"/>
    <w:rsid w:val="000B021C"/>
    <w:rsid w:val="000B0326"/>
    <w:rsid w:val="000B03DE"/>
    <w:rsid w:val="000B087F"/>
    <w:rsid w:val="000B09A0"/>
    <w:rsid w:val="000B0A3F"/>
    <w:rsid w:val="000B105B"/>
    <w:rsid w:val="000B1114"/>
    <w:rsid w:val="000B1180"/>
    <w:rsid w:val="000B1271"/>
    <w:rsid w:val="000B14A5"/>
    <w:rsid w:val="000B1593"/>
    <w:rsid w:val="000B19C2"/>
    <w:rsid w:val="000B1A82"/>
    <w:rsid w:val="000B2127"/>
    <w:rsid w:val="000B22E4"/>
    <w:rsid w:val="000B2398"/>
    <w:rsid w:val="000B24A9"/>
    <w:rsid w:val="000B24D0"/>
    <w:rsid w:val="000B257F"/>
    <w:rsid w:val="000B26B4"/>
    <w:rsid w:val="000B27A0"/>
    <w:rsid w:val="000B291D"/>
    <w:rsid w:val="000B2966"/>
    <w:rsid w:val="000B2A65"/>
    <w:rsid w:val="000B2CD5"/>
    <w:rsid w:val="000B2EAE"/>
    <w:rsid w:val="000B30F6"/>
    <w:rsid w:val="000B3303"/>
    <w:rsid w:val="000B3366"/>
    <w:rsid w:val="000B36F2"/>
    <w:rsid w:val="000B3A00"/>
    <w:rsid w:val="000B3E2F"/>
    <w:rsid w:val="000B3F56"/>
    <w:rsid w:val="000B4080"/>
    <w:rsid w:val="000B42C4"/>
    <w:rsid w:val="000B4371"/>
    <w:rsid w:val="000B476E"/>
    <w:rsid w:val="000B4E31"/>
    <w:rsid w:val="000B5391"/>
    <w:rsid w:val="000B5A11"/>
    <w:rsid w:val="000B5F2F"/>
    <w:rsid w:val="000B5F45"/>
    <w:rsid w:val="000B5F4A"/>
    <w:rsid w:val="000B6080"/>
    <w:rsid w:val="000B61CB"/>
    <w:rsid w:val="000B6585"/>
    <w:rsid w:val="000B665E"/>
    <w:rsid w:val="000B6917"/>
    <w:rsid w:val="000B6AA7"/>
    <w:rsid w:val="000B6AF5"/>
    <w:rsid w:val="000B6C2F"/>
    <w:rsid w:val="000B6E29"/>
    <w:rsid w:val="000B7278"/>
    <w:rsid w:val="000B7365"/>
    <w:rsid w:val="000B7774"/>
    <w:rsid w:val="000B7D5E"/>
    <w:rsid w:val="000B7D6B"/>
    <w:rsid w:val="000B7DF7"/>
    <w:rsid w:val="000B7E3A"/>
    <w:rsid w:val="000C01BC"/>
    <w:rsid w:val="000C02AB"/>
    <w:rsid w:val="000C0331"/>
    <w:rsid w:val="000C0521"/>
    <w:rsid w:val="000C063B"/>
    <w:rsid w:val="000C0961"/>
    <w:rsid w:val="000C0A3E"/>
    <w:rsid w:val="000C0EB6"/>
    <w:rsid w:val="000C0F22"/>
    <w:rsid w:val="000C11E1"/>
    <w:rsid w:val="000C1596"/>
    <w:rsid w:val="000C15F1"/>
    <w:rsid w:val="000C1742"/>
    <w:rsid w:val="000C179A"/>
    <w:rsid w:val="000C1827"/>
    <w:rsid w:val="000C2152"/>
    <w:rsid w:val="000C2703"/>
    <w:rsid w:val="000C2BB4"/>
    <w:rsid w:val="000C3505"/>
    <w:rsid w:val="000C3543"/>
    <w:rsid w:val="000C37E4"/>
    <w:rsid w:val="000C408D"/>
    <w:rsid w:val="000C443A"/>
    <w:rsid w:val="000C45EA"/>
    <w:rsid w:val="000C4642"/>
    <w:rsid w:val="000C46FA"/>
    <w:rsid w:val="000C4832"/>
    <w:rsid w:val="000C4A5E"/>
    <w:rsid w:val="000C4B26"/>
    <w:rsid w:val="000C4BCA"/>
    <w:rsid w:val="000C4F38"/>
    <w:rsid w:val="000C4FE3"/>
    <w:rsid w:val="000C5047"/>
    <w:rsid w:val="000C5294"/>
    <w:rsid w:val="000C540B"/>
    <w:rsid w:val="000C596E"/>
    <w:rsid w:val="000C5BCF"/>
    <w:rsid w:val="000C5BFC"/>
    <w:rsid w:val="000C631E"/>
    <w:rsid w:val="000C6579"/>
    <w:rsid w:val="000C6602"/>
    <w:rsid w:val="000C662D"/>
    <w:rsid w:val="000C68FA"/>
    <w:rsid w:val="000C69C9"/>
    <w:rsid w:val="000C6AD2"/>
    <w:rsid w:val="000C6B22"/>
    <w:rsid w:val="000C7348"/>
    <w:rsid w:val="000C77A0"/>
    <w:rsid w:val="000C7820"/>
    <w:rsid w:val="000C7AB7"/>
    <w:rsid w:val="000C7DAB"/>
    <w:rsid w:val="000C7DBC"/>
    <w:rsid w:val="000C7F26"/>
    <w:rsid w:val="000D01A9"/>
    <w:rsid w:val="000D01C9"/>
    <w:rsid w:val="000D0208"/>
    <w:rsid w:val="000D072D"/>
    <w:rsid w:val="000D0766"/>
    <w:rsid w:val="000D08C5"/>
    <w:rsid w:val="000D0B91"/>
    <w:rsid w:val="000D0CBA"/>
    <w:rsid w:val="000D0DFE"/>
    <w:rsid w:val="000D1115"/>
    <w:rsid w:val="000D1410"/>
    <w:rsid w:val="000D1706"/>
    <w:rsid w:val="000D1D60"/>
    <w:rsid w:val="000D1EC1"/>
    <w:rsid w:val="000D2171"/>
    <w:rsid w:val="000D239C"/>
    <w:rsid w:val="000D2567"/>
    <w:rsid w:val="000D2B24"/>
    <w:rsid w:val="000D2F33"/>
    <w:rsid w:val="000D3198"/>
    <w:rsid w:val="000D3329"/>
    <w:rsid w:val="000D3649"/>
    <w:rsid w:val="000D3796"/>
    <w:rsid w:val="000D39A1"/>
    <w:rsid w:val="000D3A39"/>
    <w:rsid w:val="000D3B32"/>
    <w:rsid w:val="000D40B7"/>
    <w:rsid w:val="000D42B2"/>
    <w:rsid w:val="000D44A4"/>
    <w:rsid w:val="000D48B9"/>
    <w:rsid w:val="000D51EF"/>
    <w:rsid w:val="000D5231"/>
    <w:rsid w:val="000D53F1"/>
    <w:rsid w:val="000D5958"/>
    <w:rsid w:val="000D5A1E"/>
    <w:rsid w:val="000D5AD2"/>
    <w:rsid w:val="000D5B20"/>
    <w:rsid w:val="000D5B23"/>
    <w:rsid w:val="000D5BAA"/>
    <w:rsid w:val="000D6104"/>
    <w:rsid w:val="000D6338"/>
    <w:rsid w:val="000D6417"/>
    <w:rsid w:val="000D688C"/>
    <w:rsid w:val="000D6934"/>
    <w:rsid w:val="000D6EAA"/>
    <w:rsid w:val="000D7417"/>
    <w:rsid w:val="000D75C8"/>
    <w:rsid w:val="000D760F"/>
    <w:rsid w:val="000D77CC"/>
    <w:rsid w:val="000D786B"/>
    <w:rsid w:val="000D7925"/>
    <w:rsid w:val="000D7F28"/>
    <w:rsid w:val="000E0155"/>
    <w:rsid w:val="000E0412"/>
    <w:rsid w:val="000E058F"/>
    <w:rsid w:val="000E0899"/>
    <w:rsid w:val="000E0A8B"/>
    <w:rsid w:val="000E0B5C"/>
    <w:rsid w:val="000E15C2"/>
    <w:rsid w:val="000E1688"/>
    <w:rsid w:val="000E181B"/>
    <w:rsid w:val="000E1A53"/>
    <w:rsid w:val="000E1D24"/>
    <w:rsid w:val="000E1E12"/>
    <w:rsid w:val="000E1F24"/>
    <w:rsid w:val="000E1F77"/>
    <w:rsid w:val="000E2235"/>
    <w:rsid w:val="000E2399"/>
    <w:rsid w:val="000E2695"/>
    <w:rsid w:val="000E2839"/>
    <w:rsid w:val="000E291C"/>
    <w:rsid w:val="000E29AD"/>
    <w:rsid w:val="000E2A7B"/>
    <w:rsid w:val="000E2A8E"/>
    <w:rsid w:val="000E2E18"/>
    <w:rsid w:val="000E3095"/>
    <w:rsid w:val="000E30D9"/>
    <w:rsid w:val="000E321F"/>
    <w:rsid w:val="000E330B"/>
    <w:rsid w:val="000E34AB"/>
    <w:rsid w:val="000E34FB"/>
    <w:rsid w:val="000E3530"/>
    <w:rsid w:val="000E370B"/>
    <w:rsid w:val="000E379E"/>
    <w:rsid w:val="000E3BE2"/>
    <w:rsid w:val="000E460A"/>
    <w:rsid w:val="000E4649"/>
    <w:rsid w:val="000E475A"/>
    <w:rsid w:val="000E4A71"/>
    <w:rsid w:val="000E4BC8"/>
    <w:rsid w:val="000E4EF1"/>
    <w:rsid w:val="000E4F1A"/>
    <w:rsid w:val="000E5211"/>
    <w:rsid w:val="000E5431"/>
    <w:rsid w:val="000E5E75"/>
    <w:rsid w:val="000E6211"/>
    <w:rsid w:val="000E62FF"/>
    <w:rsid w:val="000E6401"/>
    <w:rsid w:val="000E64EE"/>
    <w:rsid w:val="000E6D11"/>
    <w:rsid w:val="000E6D46"/>
    <w:rsid w:val="000E6E31"/>
    <w:rsid w:val="000E6FD2"/>
    <w:rsid w:val="000E71AA"/>
    <w:rsid w:val="000E71BB"/>
    <w:rsid w:val="000E71E0"/>
    <w:rsid w:val="000E75CB"/>
    <w:rsid w:val="000E79E6"/>
    <w:rsid w:val="000E7A06"/>
    <w:rsid w:val="000E7D1E"/>
    <w:rsid w:val="000E7DA9"/>
    <w:rsid w:val="000F0454"/>
    <w:rsid w:val="000F0BDF"/>
    <w:rsid w:val="000F0C58"/>
    <w:rsid w:val="000F0E46"/>
    <w:rsid w:val="000F1300"/>
    <w:rsid w:val="000F1BD4"/>
    <w:rsid w:val="000F1C65"/>
    <w:rsid w:val="000F1DD1"/>
    <w:rsid w:val="000F1E8E"/>
    <w:rsid w:val="000F2022"/>
    <w:rsid w:val="000F27D1"/>
    <w:rsid w:val="000F292F"/>
    <w:rsid w:val="000F2973"/>
    <w:rsid w:val="000F2BAB"/>
    <w:rsid w:val="000F2CFC"/>
    <w:rsid w:val="000F2D0B"/>
    <w:rsid w:val="000F3090"/>
    <w:rsid w:val="000F3218"/>
    <w:rsid w:val="000F32A4"/>
    <w:rsid w:val="000F3401"/>
    <w:rsid w:val="000F34CD"/>
    <w:rsid w:val="000F359A"/>
    <w:rsid w:val="000F37AB"/>
    <w:rsid w:val="000F3BF5"/>
    <w:rsid w:val="000F3CA3"/>
    <w:rsid w:val="000F3CA4"/>
    <w:rsid w:val="000F403D"/>
    <w:rsid w:val="000F404D"/>
    <w:rsid w:val="000F4330"/>
    <w:rsid w:val="000F46EF"/>
    <w:rsid w:val="000F4EDD"/>
    <w:rsid w:val="000F530F"/>
    <w:rsid w:val="000F564E"/>
    <w:rsid w:val="000F5745"/>
    <w:rsid w:val="000F57B5"/>
    <w:rsid w:val="000F57DD"/>
    <w:rsid w:val="000F587D"/>
    <w:rsid w:val="000F5A81"/>
    <w:rsid w:val="000F5D7C"/>
    <w:rsid w:val="000F64A9"/>
    <w:rsid w:val="000F64B1"/>
    <w:rsid w:val="000F65E0"/>
    <w:rsid w:val="000F6788"/>
    <w:rsid w:val="000F67B7"/>
    <w:rsid w:val="000F698C"/>
    <w:rsid w:val="000F6A28"/>
    <w:rsid w:val="000F6E8C"/>
    <w:rsid w:val="000F712D"/>
    <w:rsid w:val="000F71DA"/>
    <w:rsid w:val="000F722F"/>
    <w:rsid w:val="000F74EC"/>
    <w:rsid w:val="000F769B"/>
    <w:rsid w:val="000F76FD"/>
    <w:rsid w:val="000F7865"/>
    <w:rsid w:val="000F7904"/>
    <w:rsid w:val="000F7A07"/>
    <w:rsid w:val="000F7ACF"/>
    <w:rsid w:val="000F7D24"/>
    <w:rsid w:val="00100071"/>
    <w:rsid w:val="00100619"/>
    <w:rsid w:val="0010067A"/>
    <w:rsid w:val="0010075A"/>
    <w:rsid w:val="001007E9"/>
    <w:rsid w:val="001007F1"/>
    <w:rsid w:val="00100B4F"/>
    <w:rsid w:val="00100D85"/>
    <w:rsid w:val="00101114"/>
    <w:rsid w:val="001011E6"/>
    <w:rsid w:val="001011F5"/>
    <w:rsid w:val="001013E8"/>
    <w:rsid w:val="00101612"/>
    <w:rsid w:val="001019A3"/>
    <w:rsid w:val="001019AB"/>
    <w:rsid w:val="00101AAA"/>
    <w:rsid w:val="00101DDE"/>
    <w:rsid w:val="00102019"/>
    <w:rsid w:val="00102726"/>
    <w:rsid w:val="0010287F"/>
    <w:rsid w:val="0010291C"/>
    <w:rsid w:val="00102BE3"/>
    <w:rsid w:val="00102DC5"/>
    <w:rsid w:val="00102E11"/>
    <w:rsid w:val="001032CD"/>
    <w:rsid w:val="00103326"/>
    <w:rsid w:val="00103B5A"/>
    <w:rsid w:val="00103CB5"/>
    <w:rsid w:val="00103D6E"/>
    <w:rsid w:val="00103FC2"/>
    <w:rsid w:val="001044A5"/>
    <w:rsid w:val="00104671"/>
    <w:rsid w:val="001046EA"/>
    <w:rsid w:val="00104707"/>
    <w:rsid w:val="00104919"/>
    <w:rsid w:val="00104930"/>
    <w:rsid w:val="00104F11"/>
    <w:rsid w:val="0010518A"/>
    <w:rsid w:val="001053B7"/>
    <w:rsid w:val="001055A6"/>
    <w:rsid w:val="00105937"/>
    <w:rsid w:val="00105C5B"/>
    <w:rsid w:val="00105D2F"/>
    <w:rsid w:val="001063B6"/>
    <w:rsid w:val="0010660A"/>
    <w:rsid w:val="00106DF9"/>
    <w:rsid w:val="00106EA9"/>
    <w:rsid w:val="00106F6B"/>
    <w:rsid w:val="00107386"/>
    <w:rsid w:val="001073B5"/>
    <w:rsid w:val="00107B99"/>
    <w:rsid w:val="00107C0B"/>
    <w:rsid w:val="00107C4C"/>
    <w:rsid w:val="00107D5A"/>
    <w:rsid w:val="00107DF3"/>
    <w:rsid w:val="00107EF3"/>
    <w:rsid w:val="00107F15"/>
    <w:rsid w:val="0011028F"/>
    <w:rsid w:val="001103F8"/>
    <w:rsid w:val="00110516"/>
    <w:rsid w:val="001108BC"/>
    <w:rsid w:val="00110B4F"/>
    <w:rsid w:val="00110E51"/>
    <w:rsid w:val="00110F5C"/>
    <w:rsid w:val="0011117D"/>
    <w:rsid w:val="00111748"/>
    <w:rsid w:val="00111BE2"/>
    <w:rsid w:val="00111D67"/>
    <w:rsid w:val="00111E3E"/>
    <w:rsid w:val="00111E6B"/>
    <w:rsid w:val="0011200E"/>
    <w:rsid w:val="00112791"/>
    <w:rsid w:val="0011289E"/>
    <w:rsid w:val="001129E4"/>
    <w:rsid w:val="00112A2C"/>
    <w:rsid w:val="00112C9D"/>
    <w:rsid w:val="00112F0A"/>
    <w:rsid w:val="00112F90"/>
    <w:rsid w:val="00113681"/>
    <w:rsid w:val="00113926"/>
    <w:rsid w:val="00113945"/>
    <w:rsid w:val="00113A43"/>
    <w:rsid w:val="00113C6F"/>
    <w:rsid w:val="00113E46"/>
    <w:rsid w:val="00114144"/>
    <w:rsid w:val="00114361"/>
    <w:rsid w:val="001143C3"/>
    <w:rsid w:val="00114429"/>
    <w:rsid w:val="001144A0"/>
    <w:rsid w:val="00114626"/>
    <w:rsid w:val="0011467B"/>
    <w:rsid w:val="001147AD"/>
    <w:rsid w:val="00114B24"/>
    <w:rsid w:val="0011545B"/>
    <w:rsid w:val="00115BBB"/>
    <w:rsid w:val="00116206"/>
    <w:rsid w:val="00116375"/>
    <w:rsid w:val="001167D7"/>
    <w:rsid w:val="001167DF"/>
    <w:rsid w:val="00116F26"/>
    <w:rsid w:val="00116FE9"/>
    <w:rsid w:val="00117145"/>
    <w:rsid w:val="00117BA6"/>
    <w:rsid w:val="00117DC5"/>
    <w:rsid w:val="00117E98"/>
    <w:rsid w:val="00117FBE"/>
    <w:rsid w:val="001203AF"/>
    <w:rsid w:val="001204B0"/>
    <w:rsid w:val="0012057B"/>
    <w:rsid w:val="00120607"/>
    <w:rsid w:val="001209B0"/>
    <w:rsid w:val="00120A49"/>
    <w:rsid w:val="00120ACF"/>
    <w:rsid w:val="00120D04"/>
    <w:rsid w:val="00120EF5"/>
    <w:rsid w:val="00120F72"/>
    <w:rsid w:val="00120FB0"/>
    <w:rsid w:val="00121258"/>
    <w:rsid w:val="00121580"/>
    <w:rsid w:val="001215FC"/>
    <w:rsid w:val="001217E5"/>
    <w:rsid w:val="0012194A"/>
    <w:rsid w:val="00122098"/>
    <w:rsid w:val="00122AC3"/>
    <w:rsid w:val="00122EA3"/>
    <w:rsid w:val="00122FA1"/>
    <w:rsid w:val="0012301D"/>
    <w:rsid w:val="00123029"/>
    <w:rsid w:val="001232EE"/>
    <w:rsid w:val="001233F9"/>
    <w:rsid w:val="00123B68"/>
    <w:rsid w:val="00123C07"/>
    <w:rsid w:val="00123E09"/>
    <w:rsid w:val="00123EE7"/>
    <w:rsid w:val="0012408F"/>
    <w:rsid w:val="00124213"/>
    <w:rsid w:val="00124665"/>
    <w:rsid w:val="0012467D"/>
    <w:rsid w:val="0012468C"/>
    <w:rsid w:val="001246FB"/>
    <w:rsid w:val="00124885"/>
    <w:rsid w:val="00124D3A"/>
    <w:rsid w:val="001250AD"/>
    <w:rsid w:val="00125CB2"/>
    <w:rsid w:val="00126028"/>
    <w:rsid w:val="0012608A"/>
    <w:rsid w:val="001260E7"/>
    <w:rsid w:val="001262E7"/>
    <w:rsid w:val="001264EB"/>
    <w:rsid w:val="00126AFC"/>
    <w:rsid w:val="00126F24"/>
    <w:rsid w:val="00127078"/>
    <w:rsid w:val="001273C2"/>
    <w:rsid w:val="001279AD"/>
    <w:rsid w:val="00127C69"/>
    <w:rsid w:val="00127CAE"/>
    <w:rsid w:val="00127D08"/>
    <w:rsid w:val="00127D68"/>
    <w:rsid w:val="00130060"/>
    <w:rsid w:val="0013015E"/>
    <w:rsid w:val="001301D0"/>
    <w:rsid w:val="00130252"/>
    <w:rsid w:val="00130589"/>
    <w:rsid w:val="00130963"/>
    <w:rsid w:val="00130BE8"/>
    <w:rsid w:val="00130F1B"/>
    <w:rsid w:val="0013104E"/>
    <w:rsid w:val="0013105B"/>
    <w:rsid w:val="00131268"/>
    <w:rsid w:val="00131348"/>
    <w:rsid w:val="00131415"/>
    <w:rsid w:val="00131500"/>
    <w:rsid w:val="00131518"/>
    <w:rsid w:val="001316B9"/>
    <w:rsid w:val="001316C5"/>
    <w:rsid w:val="0013170A"/>
    <w:rsid w:val="00131761"/>
    <w:rsid w:val="0013197E"/>
    <w:rsid w:val="00131EFA"/>
    <w:rsid w:val="00131F75"/>
    <w:rsid w:val="001325CE"/>
    <w:rsid w:val="00132878"/>
    <w:rsid w:val="00132A48"/>
    <w:rsid w:val="00132D75"/>
    <w:rsid w:val="00132E6C"/>
    <w:rsid w:val="0013316F"/>
    <w:rsid w:val="0013340D"/>
    <w:rsid w:val="0013379C"/>
    <w:rsid w:val="00133CAA"/>
    <w:rsid w:val="00133CE4"/>
    <w:rsid w:val="00133DA6"/>
    <w:rsid w:val="0013414B"/>
    <w:rsid w:val="001343A1"/>
    <w:rsid w:val="00134501"/>
    <w:rsid w:val="00134662"/>
    <w:rsid w:val="00134912"/>
    <w:rsid w:val="00134DAE"/>
    <w:rsid w:val="00134DFF"/>
    <w:rsid w:val="001350EF"/>
    <w:rsid w:val="001350F6"/>
    <w:rsid w:val="00135349"/>
    <w:rsid w:val="00135381"/>
    <w:rsid w:val="0013568D"/>
    <w:rsid w:val="001356EA"/>
    <w:rsid w:val="001356FC"/>
    <w:rsid w:val="00135836"/>
    <w:rsid w:val="001359C4"/>
    <w:rsid w:val="00135BBB"/>
    <w:rsid w:val="00135FDF"/>
    <w:rsid w:val="001362A2"/>
    <w:rsid w:val="001362EF"/>
    <w:rsid w:val="00137132"/>
    <w:rsid w:val="001371E2"/>
    <w:rsid w:val="00137230"/>
    <w:rsid w:val="001373A2"/>
    <w:rsid w:val="00137BA7"/>
    <w:rsid w:val="00137C22"/>
    <w:rsid w:val="001401CB"/>
    <w:rsid w:val="00140616"/>
    <w:rsid w:val="001407D0"/>
    <w:rsid w:val="00140A5B"/>
    <w:rsid w:val="00140D81"/>
    <w:rsid w:val="00140F88"/>
    <w:rsid w:val="00140F91"/>
    <w:rsid w:val="001412D4"/>
    <w:rsid w:val="0014138C"/>
    <w:rsid w:val="0014150A"/>
    <w:rsid w:val="001417B3"/>
    <w:rsid w:val="00141992"/>
    <w:rsid w:val="00141CD4"/>
    <w:rsid w:val="00141D53"/>
    <w:rsid w:val="00141DC3"/>
    <w:rsid w:val="00141E25"/>
    <w:rsid w:val="00141FC5"/>
    <w:rsid w:val="00142246"/>
    <w:rsid w:val="001424FF"/>
    <w:rsid w:val="00142612"/>
    <w:rsid w:val="00142877"/>
    <w:rsid w:val="001428B4"/>
    <w:rsid w:val="00142C90"/>
    <w:rsid w:val="00142D84"/>
    <w:rsid w:val="00143295"/>
    <w:rsid w:val="00143383"/>
    <w:rsid w:val="001434AC"/>
    <w:rsid w:val="0014350E"/>
    <w:rsid w:val="0014379D"/>
    <w:rsid w:val="001439D1"/>
    <w:rsid w:val="00143BBB"/>
    <w:rsid w:val="00143F21"/>
    <w:rsid w:val="00143FDA"/>
    <w:rsid w:val="0014401A"/>
    <w:rsid w:val="0014406D"/>
    <w:rsid w:val="001440EF"/>
    <w:rsid w:val="00144117"/>
    <w:rsid w:val="001441E4"/>
    <w:rsid w:val="001443BF"/>
    <w:rsid w:val="001443C9"/>
    <w:rsid w:val="00144572"/>
    <w:rsid w:val="001447B7"/>
    <w:rsid w:val="0014483A"/>
    <w:rsid w:val="0014495E"/>
    <w:rsid w:val="0014495F"/>
    <w:rsid w:val="00144AEE"/>
    <w:rsid w:val="00144AF4"/>
    <w:rsid w:val="00144CD6"/>
    <w:rsid w:val="00144EBA"/>
    <w:rsid w:val="00144F92"/>
    <w:rsid w:val="00145191"/>
    <w:rsid w:val="00145199"/>
    <w:rsid w:val="00145436"/>
    <w:rsid w:val="001455E7"/>
    <w:rsid w:val="001455F7"/>
    <w:rsid w:val="0014560F"/>
    <w:rsid w:val="0014566D"/>
    <w:rsid w:val="0014572A"/>
    <w:rsid w:val="00146278"/>
    <w:rsid w:val="001462B1"/>
    <w:rsid w:val="00146431"/>
    <w:rsid w:val="00146632"/>
    <w:rsid w:val="001467BC"/>
    <w:rsid w:val="00146895"/>
    <w:rsid w:val="00146A17"/>
    <w:rsid w:val="00146A6E"/>
    <w:rsid w:val="00146C6A"/>
    <w:rsid w:val="00146CDA"/>
    <w:rsid w:val="00146D38"/>
    <w:rsid w:val="00146D3D"/>
    <w:rsid w:val="00146EFD"/>
    <w:rsid w:val="0014716A"/>
    <w:rsid w:val="00147258"/>
    <w:rsid w:val="00147292"/>
    <w:rsid w:val="001474D7"/>
    <w:rsid w:val="00147856"/>
    <w:rsid w:val="00147B22"/>
    <w:rsid w:val="00147D5D"/>
    <w:rsid w:val="00147EED"/>
    <w:rsid w:val="00150060"/>
    <w:rsid w:val="001506C6"/>
    <w:rsid w:val="00150AEB"/>
    <w:rsid w:val="00150D4E"/>
    <w:rsid w:val="001511DC"/>
    <w:rsid w:val="001512E0"/>
    <w:rsid w:val="001514A1"/>
    <w:rsid w:val="0015180F"/>
    <w:rsid w:val="00151F30"/>
    <w:rsid w:val="00152399"/>
    <w:rsid w:val="00152871"/>
    <w:rsid w:val="00152960"/>
    <w:rsid w:val="001529E5"/>
    <w:rsid w:val="00152CBE"/>
    <w:rsid w:val="00152EA1"/>
    <w:rsid w:val="0015327E"/>
    <w:rsid w:val="0015331A"/>
    <w:rsid w:val="00153358"/>
    <w:rsid w:val="001533CF"/>
    <w:rsid w:val="00153460"/>
    <w:rsid w:val="001535E1"/>
    <w:rsid w:val="0015361A"/>
    <w:rsid w:val="00153621"/>
    <w:rsid w:val="00153904"/>
    <w:rsid w:val="00153CAD"/>
    <w:rsid w:val="00153EA0"/>
    <w:rsid w:val="00153EB6"/>
    <w:rsid w:val="001540CD"/>
    <w:rsid w:val="00154176"/>
    <w:rsid w:val="00154186"/>
    <w:rsid w:val="00154658"/>
    <w:rsid w:val="00154842"/>
    <w:rsid w:val="001548F5"/>
    <w:rsid w:val="001548FE"/>
    <w:rsid w:val="00154965"/>
    <w:rsid w:val="001549C3"/>
    <w:rsid w:val="00154B51"/>
    <w:rsid w:val="00154E55"/>
    <w:rsid w:val="001550D8"/>
    <w:rsid w:val="001551B4"/>
    <w:rsid w:val="00155221"/>
    <w:rsid w:val="00155600"/>
    <w:rsid w:val="00155A15"/>
    <w:rsid w:val="00155DD0"/>
    <w:rsid w:val="001564EE"/>
    <w:rsid w:val="001564F5"/>
    <w:rsid w:val="0015703E"/>
    <w:rsid w:val="00157164"/>
    <w:rsid w:val="00157260"/>
    <w:rsid w:val="00157343"/>
    <w:rsid w:val="001576C0"/>
    <w:rsid w:val="00157ADC"/>
    <w:rsid w:val="00157B28"/>
    <w:rsid w:val="00157CD9"/>
    <w:rsid w:val="00157CFC"/>
    <w:rsid w:val="00160927"/>
    <w:rsid w:val="00160A7A"/>
    <w:rsid w:val="00160CBE"/>
    <w:rsid w:val="00160EE9"/>
    <w:rsid w:val="0016178E"/>
    <w:rsid w:val="00161869"/>
    <w:rsid w:val="00161982"/>
    <w:rsid w:val="0016198C"/>
    <w:rsid w:val="001619A1"/>
    <w:rsid w:val="00161C7D"/>
    <w:rsid w:val="00162590"/>
    <w:rsid w:val="00163060"/>
    <w:rsid w:val="001634C1"/>
    <w:rsid w:val="00163823"/>
    <w:rsid w:val="00163905"/>
    <w:rsid w:val="00163A58"/>
    <w:rsid w:val="00163C17"/>
    <w:rsid w:val="00163DAA"/>
    <w:rsid w:val="00163E8C"/>
    <w:rsid w:val="00164271"/>
    <w:rsid w:val="00164799"/>
    <w:rsid w:val="001648E4"/>
    <w:rsid w:val="00164B9D"/>
    <w:rsid w:val="00164F61"/>
    <w:rsid w:val="00164F63"/>
    <w:rsid w:val="0016500D"/>
    <w:rsid w:val="00165265"/>
    <w:rsid w:val="001654F6"/>
    <w:rsid w:val="0016550B"/>
    <w:rsid w:val="00165663"/>
    <w:rsid w:val="0016629F"/>
    <w:rsid w:val="0016638A"/>
    <w:rsid w:val="001663DC"/>
    <w:rsid w:val="001664A4"/>
    <w:rsid w:val="001664EF"/>
    <w:rsid w:val="00166663"/>
    <w:rsid w:val="001667F1"/>
    <w:rsid w:val="001669FD"/>
    <w:rsid w:val="00166A76"/>
    <w:rsid w:val="00166AD2"/>
    <w:rsid w:val="00166FF7"/>
    <w:rsid w:val="0016717E"/>
    <w:rsid w:val="001671A1"/>
    <w:rsid w:val="00167B63"/>
    <w:rsid w:val="00167DCE"/>
    <w:rsid w:val="00167F5D"/>
    <w:rsid w:val="0017004E"/>
    <w:rsid w:val="00170252"/>
    <w:rsid w:val="001703DF"/>
    <w:rsid w:val="001706F8"/>
    <w:rsid w:val="001708A8"/>
    <w:rsid w:val="001709F1"/>
    <w:rsid w:val="00170A20"/>
    <w:rsid w:val="00170BFC"/>
    <w:rsid w:val="0017125D"/>
    <w:rsid w:val="0017132C"/>
    <w:rsid w:val="00171633"/>
    <w:rsid w:val="001716B0"/>
    <w:rsid w:val="00171CC4"/>
    <w:rsid w:val="00171F58"/>
    <w:rsid w:val="00172019"/>
    <w:rsid w:val="00172025"/>
    <w:rsid w:val="00172123"/>
    <w:rsid w:val="00172CE7"/>
    <w:rsid w:val="00172EE2"/>
    <w:rsid w:val="001732F2"/>
    <w:rsid w:val="00173454"/>
    <w:rsid w:val="001735B1"/>
    <w:rsid w:val="001736B3"/>
    <w:rsid w:val="00173785"/>
    <w:rsid w:val="0017384C"/>
    <w:rsid w:val="0017387E"/>
    <w:rsid w:val="001738E0"/>
    <w:rsid w:val="00173B37"/>
    <w:rsid w:val="00173DDA"/>
    <w:rsid w:val="00173DFA"/>
    <w:rsid w:val="00173FBB"/>
    <w:rsid w:val="001740D7"/>
    <w:rsid w:val="00174405"/>
    <w:rsid w:val="00174549"/>
    <w:rsid w:val="0017476D"/>
    <w:rsid w:val="00174962"/>
    <w:rsid w:val="00174B21"/>
    <w:rsid w:val="00174DDD"/>
    <w:rsid w:val="00174E50"/>
    <w:rsid w:val="001753D0"/>
    <w:rsid w:val="0017541C"/>
    <w:rsid w:val="001754EB"/>
    <w:rsid w:val="00175817"/>
    <w:rsid w:val="00175D8B"/>
    <w:rsid w:val="0017610B"/>
    <w:rsid w:val="00176161"/>
    <w:rsid w:val="00176575"/>
    <w:rsid w:val="00176738"/>
    <w:rsid w:val="00176A30"/>
    <w:rsid w:val="00176C50"/>
    <w:rsid w:val="00176E7C"/>
    <w:rsid w:val="00176FAD"/>
    <w:rsid w:val="00177060"/>
    <w:rsid w:val="00177157"/>
    <w:rsid w:val="001771FD"/>
    <w:rsid w:val="001772B7"/>
    <w:rsid w:val="001775FE"/>
    <w:rsid w:val="001776A8"/>
    <w:rsid w:val="001779FD"/>
    <w:rsid w:val="00177A79"/>
    <w:rsid w:val="00177D72"/>
    <w:rsid w:val="00177F16"/>
    <w:rsid w:val="00177FB3"/>
    <w:rsid w:val="00180213"/>
    <w:rsid w:val="00180597"/>
    <w:rsid w:val="001805B0"/>
    <w:rsid w:val="0018094E"/>
    <w:rsid w:val="0018112A"/>
    <w:rsid w:val="00181234"/>
    <w:rsid w:val="001812FF"/>
    <w:rsid w:val="0018132C"/>
    <w:rsid w:val="00181777"/>
    <w:rsid w:val="001817CB"/>
    <w:rsid w:val="00181B29"/>
    <w:rsid w:val="00181B4A"/>
    <w:rsid w:val="00181D8E"/>
    <w:rsid w:val="00182029"/>
    <w:rsid w:val="00182360"/>
    <w:rsid w:val="0018244D"/>
    <w:rsid w:val="001828A1"/>
    <w:rsid w:val="00182AF4"/>
    <w:rsid w:val="00182CDE"/>
    <w:rsid w:val="0018383A"/>
    <w:rsid w:val="001839A9"/>
    <w:rsid w:val="00183F03"/>
    <w:rsid w:val="00183F13"/>
    <w:rsid w:val="00184027"/>
    <w:rsid w:val="0018425E"/>
    <w:rsid w:val="00184431"/>
    <w:rsid w:val="00184504"/>
    <w:rsid w:val="00184721"/>
    <w:rsid w:val="001847E2"/>
    <w:rsid w:val="00184806"/>
    <w:rsid w:val="00184EDF"/>
    <w:rsid w:val="001850F2"/>
    <w:rsid w:val="0018519C"/>
    <w:rsid w:val="001851B0"/>
    <w:rsid w:val="00185309"/>
    <w:rsid w:val="001855AA"/>
    <w:rsid w:val="00185861"/>
    <w:rsid w:val="00185AF2"/>
    <w:rsid w:val="00185B21"/>
    <w:rsid w:val="00185E52"/>
    <w:rsid w:val="00185F3F"/>
    <w:rsid w:val="001860FB"/>
    <w:rsid w:val="001864AE"/>
    <w:rsid w:val="001864C4"/>
    <w:rsid w:val="001867EB"/>
    <w:rsid w:val="00186C9B"/>
    <w:rsid w:val="00186CBE"/>
    <w:rsid w:val="00186D0C"/>
    <w:rsid w:val="00186DAD"/>
    <w:rsid w:val="00186EDE"/>
    <w:rsid w:val="00186F87"/>
    <w:rsid w:val="00186F92"/>
    <w:rsid w:val="00187055"/>
    <w:rsid w:val="001870A5"/>
    <w:rsid w:val="001870C7"/>
    <w:rsid w:val="001871B9"/>
    <w:rsid w:val="0018761F"/>
    <w:rsid w:val="00187C83"/>
    <w:rsid w:val="0019002E"/>
    <w:rsid w:val="001904CA"/>
    <w:rsid w:val="001905F0"/>
    <w:rsid w:val="001905F3"/>
    <w:rsid w:val="00190884"/>
    <w:rsid w:val="00190895"/>
    <w:rsid w:val="00190A7D"/>
    <w:rsid w:val="00190AA3"/>
    <w:rsid w:val="00190C51"/>
    <w:rsid w:val="0019141C"/>
    <w:rsid w:val="00191465"/>
    <w:rsid w:val="001914B9"/>
    <w:rsid w:val="0019168A"/>
    <w:rsid w:val="001917DC"/>
    <w:rsid w:val="00191838"/>
    <w:rsid w:val="001918CC"/>
    <w:rsid w:val="00191AFA"/>
    <w:rsid w:val="00191DBE"/>
    <w:rsid w:val="00191DEE"/>
    <w:rsid w:val="00191FCD"/>
    <w:rsid w:val="00192225"/>
    <w:rsid w:val="0019291A"/>
    <w:rsid w:val="001929AA"/>
    <w:rsid w:val="00192D32"/>
    <w:rsid w:val="001930A1"/>
    <w:rsid w:val="001932F9"/>
    <w:rsid w:val="00193669"/>
    <w:rsid w:val="001937D6"/>
    <w:rsid w:val="00193868"/>
    <w:rsid w:val="00193970"/>
    <w:rsid w:val="00193B70"/>
    <w:rsid w:val="00193C80"/>
    <w:rsid w:val="00193CEE"/>
    <w:rsid w:val="00193EFF"/>
    <w:rsid w:val="00194418"/>
    <w:rsid w:val="0019456D"/>
    <w:rsid w:val="00194A86"/>
    <w:rsid w:val="00195093"/>
    <w:rsid w:val="001951D6"/>
    <w:rsid w:val="00195242"/>
    <w:rsid w:val="00195280"/>
    <w:rsid w:val="00195336"/>
    <w:rsid w:val="0019546B"/>
    <w:rsid w:val="00195470"/>
    <w:rsid w:val="0019559B"/>
    <w:rsid w:val="001958B0"/>
    <w:rsid w:val="001958CF"/>
    <w:rsid w:val="00195B19"/>
    <w:rsid w:val="00195B70"/>
    <w:rsid w:val="00195C28"/>
    <w:rsid w:val="00195F0A"/>
    <w:rsid w:val="001960BB"/>
    <w:rsid w:val="0019665A"/>
    <w:rsid w:val="00196A5F"/>
    <w:rsid w:val="00196C06"/>
    <w:rsid w:val="00196FEB"/>
    <w:rsid w:val="0019708A"/>
    <w:rsid w:val="00197536"/>
    <w:rsid w:val="001975C5"/>
    <w:rsid w:val="0019773D"/>
    <w:rsid w:val="001977E2"/>
    <w:rsid w:val="00197A74"/>
    <w:rsid w:val="00197C6E"/>
    <w:rsid w:val="00197D03"/>
    <w:rsid w:val="00197E44"/>
    <w:rsid w:val="001A03BB"/>
    <w:rsid w:val="001A05B2"/>
    <w:rsid w:val="001A06FA"/>
    <w:rsid w:val="001A0806"/>
    <w:rsid w:val="001A0978"/>
    <w:rsid w:val="001A0A8F"/>
    <w:rsid w:val="001A0B47"/>
    <w:rsid w:val="001A12C3"/>
    <w:rsid w:val="001A16A5"/>
    <w:rsid w:val="001A1A6C"/>
    <w:rsid w:val="001A1F12"/>
    <w:rsid w:val="001A2216"/>
    <w:rsid w:val="001A2240"/>
    <w:rsid w:val="001A2314"/>
    <w:rsid w:val="001A2522"/>
    <w:rsid w:val="001A274D"/>
    <w:rsid w:val="001A2BBA"/>
    <w:rsid w:val="001A3475"/>
    <w:rsid w:val="001A347F"/>
    <w:rsid w:val="001A3671"/>
    <w:rsid w:val="001A383A"/>
    <w:rsid w:val="001A3962"/>
    <w:rsid w:val="001A3AC1"/>
    <w:rsid w:val="001A3AF6"/>
    <w:rsid w:val="001A3C20"/>
    <w:rsid w:val="001A3DC2"/>
    <w:rsid w:val="001A3ED9"/>
    <w:rsid w:val="001A3EF2"/>
    <w:rsid w:val="001A4751"/>
    <w:rsid w:val="001A4937"/>
    <w:rsid w:val="001A4B45"/>
    <w:rsid w:val="001A4C43"/>
    <w:rsid w:val="001A4C67"/>
    <w:rsid w:val="001A4C6E"/>
    <w:rsid w:val="001A4DD0"/>
    <w:rsid w:val="001A4E28"/>
    <w:rsid w:val="001A5483"/>
    <w:rsid w:val="001A549E"/>
    <w:rsid w:val="001A56EB"/>
    <w:rsid w:val="001A56EF"/>
    <w:rsid w:val="001A5A91"/>
    <w:rsid w:val="001A5B18"/>
    <w:rsid w:val="001A5D51"/>
    <w:rsid w:val="001A5EA0"/>
    <w:rsid w:val="001A62AA"/>
    <w:rsid w:val="001A64CF"/>
    <w:rsid w:val="001A666F"/>
    <w:rsid w:val="001A6B3F"/>
    <w:rsid w:val="001A6F21"/>
    <w:rsid w:val="001A706A"/>
    <w:rsid w:val="001A7558"/>
    <w:rsid w:val="001A7995"/>
    <w:rsid w:val="001A79B3"/>
    <w:rsid w:val="001A7EBC"/>
    <w:rsid w:val="001B021C"/>
    <w:rsid w:val="001B02FE"/>
    <w:rsid w:val="001B033F"/>
    <w:rsid w:val="001B07D4"/>
    <w:rsid w:val="001B0859"/>
    <w:rsid w:val="001B08B6"/>
    <w:rsid w:val="001B0C88"/>
    <w:rsid w:val="001B0FAB"/>
    <w:rsid w:val="001B0FE7"/>
    <w:rsid w:val="001B1366"/>
    <w:rsid w:val="001B1455"/>
    <w:rsid w:val="001B150E"/>
    <w:rsid w:val="001B1619"/>
    <w:rsid w:val="001B16D0"/>
    <w:rsid w:val="001B1E24"/>
    <w:rsid w:val="001B1FF2"/>
    <w:rsid w:val="001B2041"/>
    <w:rsid w:val="001B2153"/>
    <w:rsid w:val="001B21D4"/>
    <w:rsid w:val="001B2326"/>
    <w:rsid w:val="001B2525"/>
    <w:rsid w:val="001B2C82"/>
    <w:rsid w:val="001B2CD1"/>
    <w:rsid w:val="001B2E9B"/>
    <w:rsid w:val="001B3230"/>
    <w:rsid w:val="001B34B4"/>
    <w:rsid w:val="001B3585"/>
    <w:rsid w:val="001B372C"/>
    <w:rsid w:val="001B37F0"/>
    <w:rsid w:val="001B3A0A"/>
    <w:rsid w:val="001B3C76"/>
    <w:rsid w:val="001B4471"/>
    <w:rsid w:val="001B452F"/>
    <w:rsid w:val="001B457B"/>
    <w:rsid w:val="001B4586"/>
    <w:rsid w:val="001B4C0B"/>
    <w:rsid w:val="001B50D1"/>
    <w:rsid w:val="001B5236"/>
    <w:rsid w:val="001B529C"/>
    <w:rsid w:val="001B548B"/>
    <w:rsid w:val="001B55A1"/>
    <w:rsid w:val="001B5786"/>
    <w:rsid w:val="001B57C5"/>
    <w:rsid w:val="001B5A8E"/>
    <w:rsid w:val="001B5D76"/>
    <w:rsid w:val="001B5F53"/>
    <w:rsid w:val="001B5F76"/>
    <w:rsid w:val="001B5FCB"/>
    <w:rsid w:val="001B603F"/>
    <w:rsid w:val="001B6229"/>
    <w:rsid w:val="001B6284"/>
    <w:rsid w:val="001B653F"/>
    <w:rsid w:val="001B69A4"/>
    <w:rsid w:val="001B6A5E"/>
    <w:rsid w:val="001B7286"/>
    <w:rsid w:val="001B72D4"/>
    <w:rsid w:val="001B752F"/>
    <w:rsid w:val="001B7569"/>
    <w:rsid w:val="001B7A92"/>
    <w:rsid w:val="001B7B3C"/>
    <w:rsid w:val="001C01A6"/>
    <w:rsid w:val="001C025C"/>
    <w:rsid w:val="001C050B"/>
    <w:rsid w:val="001C05BD"/>
    <w:rsid w:val="001C099D"/>
    <w:rsid w:val="001C09CE"/>
    <w:rsid w:val="001C0C84"/>
    <w:rsid w:val="001C109E"/>
    <w:rsid w:val="001C11D4"/>
    <w:rsid w:val="001C12F3"/>
    <w:rsid w:val="001C12FE"/>
    <w:rsid w:val="001C16A7"/>
    <w:rsid w:val="001C172C"/>
    <w:rsid w:val="001C1D6D"/>
    <w:rsid w:val="001C1D79"/>
    <w:rsid w:val="001C1DE2"/>
    <w:rsid w:val="001C1E47"/>
    <w:rsid w:val="001C1E4C"/>
    <w:rsid w:val="001C1F9D"/>
    <w:rsid w:val="001C206D"/>
    <w:rsid w:val="001C2233"/>
    <w:rsid w:val="001C2545"/>
    <w:rsid w:val="001C28C7"/>
    <w:rsid w:val="001C2A06"/>
    <w:rsid w:val="001C2C6F"/>
    <w:rsid w:val="001C2FBE"/>
    <w:rsid w:val="001C301A"/>
    <w:rsid w:val="001C30D7"/>
    <w:rsid w:val="001C36A6"/>
    <w:rsid w:val="001C37AE"/>
    <w:rsid w:val="001C37B2"/>
    <w:rsid w:val="001C3C63"/>
    <w:rsid w:val="001C3CC8"/>
    <w:rsid w:val="001C3ED3"/>
    <w:rsid w:val="001C3FF5"/>
    <w:rsid w:val="001C406A"/>
    <w:rsid w:val="001C4081"/>
    <w:rsid w:val="001C4535"/>
    <w:rsid w:val="001C486F"/>
    <w:rsid w:val="001C489D"/>
    <w:rsid w:val="001C4C47"/>
    <w:rsid w:val="001C4D0F"/>
    <w:rsid w:val="001C4F8E"/>
    <w:rsid w:val="001C5237"/>
    <w:rsid w:val="001C52B0"/>
    <w:rsid w:val="001C6148"/>
    <w:rsid w:val="001C65BB"/>
    <w:rsid w:val="001C672C"/>
    <w:rsid w:val="001C6771"/>
    <w:rsid w:val="001C6D0A"/>
    <w:rsid w:val="001C6D74"/>
    <w:rsid w:val="001C718B"/>
    <w:rsid w:val="001C7793"/>
    <w:rsid w:val="001C7AF9"/>
    <w:rsid w:val="001C7B26"/>
    <w:rsid w:val="001C7D7A"/>
    <w:rsid w:val="001C7E5F"/>
    <w:rsid w:val="001D00E2"/>
    <w:rsid w:val="001D03CB"/>
    <w:rsid w:val="001D03D2"/>
    <w:rsid w:val="001D0684"/>
    <w:rsid w:val="001D0C97"/>
    <w:rsid w:val="001D0CD0"/>
    <w:rsid w:val="001D0CE7"/>
    <w:rsid w:val="001D0F01"/>
    <w:rsid w:val="001D0F34"/>
    <w:rsid w:val="001D0FAB"/>
    <w:rsid w:val="001D12F8"/>
    <w:rsid w:val="001D1333"/>
    <w:rsid w:val="001D146A"/>
    <w:rsid w:val="001D174B"/>
    <w:rsid w:val="001D1762"/>
    <w:rsid w:val="001D1CCB"/>
    <w:rsid w:val="001D1E2B"/>
    <w:rsid w:val="001D1F1C"/>
    <w:rsid w:val="001D286C"/>
    <w:rsid w:val="001D2B60"/>
    <w:rsid w:val="001D2E12"/>
    <w:rsid w:val="001D2E75"/>
    <w:rsid w:val="001D33D4"/>
    <w:rsid w:val="001D3517"/>
    <w:rsid w:val="001D3558"/>
    <w:rsid w:val="001D39D1"/>
    <w:rsid w:val="001D3BE9"/>
    <w:rsid w:val="001D3F3F"/>
    <w:rsid w:val="001D3FE1"/>
    <w:rsid w:val="001D4059"/>
    <w:rsid w:val="001D41B2"/>
    <w:rsid w:val="001D4798"/>
    <w:rsid w:val="001D4959"/>
    <w:rsid w:val="001D49AB"/>
    <w:rsid w:val="001D49B6"/>
    <w:rsid w:val="001D4B9B"/>
    <w:rsid w:val="001D511D"/>
    <w:rsid w:val="001D5160"/>
    <w:rsid w:val="001D5308"/>
    <w:rsid w:val="001D56B2"/>
    <w:rsid w:val="001D59B4"/>
    <w:rsid w:val="001D5A1D"/>
    <w:rsid w:val="001D5B0E"/>
    <w:rsid w:val="001D5D42"/>
    <w:rsid w:val="001D5EBA"/>
    <w:rsid w:val="001D5FF2"/>
    <w:rsid w:val="001D60BF"/>
    <w:rsid w:val="001D61CD"/>
    <w:rsid w:val="001D625D"/>
    <w:rsid w:val="001D62E5"/>
    <w:rsid w:val="001D62F2"/>
    <w:rsid w:val="001D6541"/>
    <w:rsid w:val="001D6D04"/>
    <w:rsid w:val="001D6D20"/>
    <w:rsid w:val="001D6D6B"/>
    <w:rsid w:val="001D6F52"/>
    <w:rsid w:val="001D6FE8"/>
    <w:rsid w:val="001D71A0"/>
    <w:rsid w:val="001D7539"/>
    <w:rsid w:val="001D78B8"/>
    <w:rsid w:val="001D79BE"/>
    <w:rsid w:val="001D7A50"/>
    <w:rsid w:val="001D7AB7"/>
    <w:rsid w:val="001D7B3F"/>
    <w:rsid w:val="001D7B9B"/>
    <w:rsid w:val="001D7E55"/>
    <w:rsid w:val="001D7FFA"/>
    <w:rsid w:val="001E029A"/>
    <w:rsid w:val="001E036F"/>
    <w:rsid w:val="001E06A2"/>
    <w:rsid w:val="001E08FC"/>
    <w:rsid w:val="001E1064"/>
    <w:rsid w:val="001E1103"/>
    <w:rsid w:val="001E123B"/>
    <w:rsid w:val="001E12AC"/>
    <w:rsid w:val="001E159C"/>
    <w:rsid w:val="001E17A9"/>
    <w:rsid w:val="001E1896"/>
    <w:rsid w:val="001E1A13"/>
    <w:rsid w:val="001E1B94"/>
    <w:rsid w:val="001E1BC1"/>
    <w:rsid w:val="001E1FAB"/>
    <w:rsid w:val="001E26C0"/>
    <w:rsid w:val="001E26F9"/>
    <w:rsid w:val="001E27DE"/>
    <w:rsid w:val="001E2811"/>
    <w:rsid w:val="001E291C"/>
    <w:rsid w:val="001E2931"/>
    <w:rsid w:val="001E2C01"/>
    <w:rsid w:val="001E2D5C"/>
    <w:rsid w:val="001E2EAA"/>
    <w:rsid w:val="001E2EEA"/>
    <w:rsid w:val="001E3007"/>
    <w:rsid w:val="001E360C"/>
    <w:rsid w:val="001E3625"/>
    <w:rsid w:val="001E37C8"/>
    <w:rsid w:val="001E3B97"/>
    <w:rsid w:val="001E3BF9"/>
    <w:rsid w:val="001E3DDD"/>
    <w:rsid w:val="001E414B"/>
    <w:rsid w:val="001E4297"/>
    <w:rsid w:val="001E461B"/>
    <w:rsid w:val="001E4EAB"/>
    <w:rsid w:val="001E4F85"/>
    <w:rsid w:val="001E501B"/>
    <w:rsid w:val="001E53CB"/>
    <w:rsid w:val="001E57DF"/>
    <w:rsid w:val="001E5ACB"/>
    <w:rsid w:val="001E5B4B"/>
    <w:rsid w:val="001E5B7B"/>
    <w:rsid w:val="001E5C16"/>
    <w:rsid w:val="001E607C"/>
    <w:rsid w:val="001E616D"/>
    <w:rsid w:val="001E617A"/>
    <w:rsid w:val="001E6440"/>
    <w:rsid w:val="001E644C"/>
    <w:rsid w:val="001E68A5"/>
    <w:rsid w:val="001E69EB"/>
    <w:rsid w:val="001E6D54"/>
    <w:rsid w:val="001E6E5E"/>
    <w:rsid w:val="001E6EDB"/>
    <w:rsid w:val="001E7133"/>
    <w:rsid w:val="001E72B9"/>
    <w:rsid w:val="001E7685"/>
    <w:rsid w:val="001E776E"/>
    <w:rsid w:val="001E7835"/>
    <w:rsid w:val="001F03BD"/>
    <w:rsid w:val="001F05F9"/>
    <w:rsid w:val="001F07FC"/>
    <w:rsid w:val="001F0876"/>
    <w:rsid w:val="001F093C"/>
    <w:rsid w:val="001F0A98"/>
    <w:rsid w:val="001F0BE2"/>
    <w:rsid w:val="001F0EE5"/>
    <w:rsid w:val="001F0F9C"/>
    <w:rsid w:val="001F10D4"/>
    <w:rsid w:val="001F17D6"/>
    <w:rsid w:val="001F1B65"/>
    <w:rsid w:val="001F1DBE"/>
    <w:rsid w:val="001F1EF4"/>
    <w:rsid w:val="001F2023"/>
    <w:rsid w:val="001F21BB"/>
    <w:rsid w:val="001F2312"/>
    <w:rsid w:val="001F239C"/>
    <w:rsid w:val="001F273C"/>
    <w:rsid w:val="001F29F5"/>
    <w:rsid w:val="001F2C6F"/>
    <w:rsid w:val="001F3109"/>
    <w:rsid w:val="001F338D"/>
    <w:rsid w:val="001F3801"/>
    <w:rsid w:val="001F3A5C"/>
    <w:rsid w:val="001F3AC3"/>
    <w:rsid w:val="001F3AC8"/>
    <w:rsid w:val="001F3DEC"/>
    <w:rsid w:val="001F3FDC"/>
    <w:rsid w:val="001F40AC"/>
    <w:rsid w:val="001F40F6"/>
    <w:rsid w:val="001F4330"/>
    <w:rsid w:val="001F47BD"/>
    <w:rsid w:val="001F48A9"/>
    <w:rsid w:val="001F4950"/>
    <w:rsid w:val="001F4BBB"/>
    <w:rsid w:val="001F4E74"/>
    <w:rsid w:val="001F4F00"/>
    <w:rsid w:val="001F50E7"/>
    <w:rsid w:val="001F515A"/>
    <w:rsid w:val="001F523A"/>
    <w:rsid w:val="001F54FC"/>
    <w:rsid w:val="001F55C5"/>
    <w:rsid w:val="001F576C"/>
    <w:rsid w:val="001F5D2E"/>
    <w:rsid w:val="001F5D9A"/>
    <w:rsid w:val="001F5E16"/>
    <w:rsid w:val="001F62BD"/>
    <w:rsid w:val="001F6733"/>
    <w:rsid w:val="001F6834"/>
    <w:rsid w:val="001F68C2"/>
    <w:rsid w:val="001F6CAF"/>
    <w:rsid w:val="001F7C98"/>
    <w:rsid w:val="001F7CFC"/>
    <w:rsid w:val="001F7E33"/>
    <w:rsid w:val="001F7FBD"/>
    <w:rsid w:val="00200072"/>
    <w:rsid w:val="002003F3"/>
    <w:rsid w:val="002008C3"/>
    <w:rsid w:val="002010A0"/>
    <w:rsid w:val="0020179C"/>
    <w:rsid w:val="00201A16"/>
    <w:rsid w:val="00201A29"/>
    <w:rsid w:val="00201C1F"/>
    <w:rsid w:val="00201E02"/>
    <w:rsid w:val="00201E83"/>
    <w:rsid w:val="00201F78"/>
    <w:rsid w:val="00201FB1"/>
    <w:rsid w:val="00202475"/>
    <w:rsid w:val="002029D8"/>
    <w:rsid w:val="00202B40"/>
    <w:rsid w:val="00202CC8"/>
    <w:rsid w:val="00202D35"/>
    <w:rsid w:val="00203111"/>
    <w:rsid w:val="002031D5"/>
    <w:rsid w:val="00203B6A"/>
    <w:rsid w:val="00203D1F"/>
    <w:rsid w:val="00204019"/>
    <w:rsid w:val="00204072"/>
    <w:rsid w:val="00204114"/>
    <w:rsid w:val="00204451"/>
    <w:rsid w:val="00204453"/>
    <w:rsid w:val="002045A5"/>
    <w:rsid w:val="00204859"/>
    <w:rsid w:val="002048FD"/>
    <w:rsid w:val="00204B08"/>
    <w:rsid w:val="00204D0C"/>
    <w:rsid w:val="00204D80"/>
    <w:rsid w:val="00204FDC"/>
    <w:rsid w:val="002052A5"/>
    <w:rsid w:val="00205376"/>
    <w:rsid w:val="00205387"/>
    <w:rsid w:val="00205488"/>
    <w:rsid w:val="00205711"/>
    <w:rsid w:val="00205860"/>
    <w:rsid w:val="00205CA3"/>
    <w:rsid w:val="00205DED"/>
    <w:rsid w:val="00205E72"/>
    <w:rsid w:val="00206070"/>
    <w:rsid w:val="002067C8"/>
    <w:rsid w:val="00206838"/>
    <w:rsid w:val="0020685C"/>
    <w:rsid w:val="002068E0"/>
    <w:rsid w:val="00206AB3"/>
    <w:rsid w:val="00206AEF"/>
    <w:rsid w:val="00206C31"/>
    <w:rsid w:val="00206D88"/>
    <w:rsid w:val="00206DE6"/>
    <w:rsid w:val="00207405"/>
    <w:rsid w:val="002074FA"/>
    <w:rsid w:val="00207663"/>
    <w:rsid w:val="002076C2"/>
    <w:rsid w:val="00207793"/>
    <w:rsid w:val="00207875"/>
    <w:rsid w:val="002078E6"/>
    <w:rsid w:val="002079CC"/>
    <w:rsid w:val="00207DB3"/>
    <w:rsid w:val="00207F6B"/>
    <w:rsid w:val="00207FF3"/>
    <w:rsid w:val="002100E7"/>
    <w:rsid w:val="0021080D"/>
    <w:rsid w:val="0021087A"/>
    <w:rsid w:val="00210A7C"/>
    <w:rsid w:val="00210C86"/>
    <w:rsid w:val="00210DC8"/>
    <w:rsid w:val="00211063"/>
    <w:rsid w:val="0021189C"/>
    <w:rsid w:val="00211DEE"/>
    <w:rsid w:val="00211E0B"/>
    <w:rsid w:val="00211E75"/>
    <w:rsid w:val="00212578"/>
    <w:rsid w:val="0021297C"/>
    <w:rsid w:val="00212DAA"/>
    <w:rsid w:val="00212EEE"/>
    <w:rsid w:val="00212F36"/>
    <w:rsid w:val="00212FE9"/>
    <w:rsid w:val="00213147"/>
    <w:rsid w:val="00213270"/>
    <w:rsid w:val="00213571"/>
    <w:rsid w:val="002138F7"/>
    <w:rsid w:val="00213A8B"/>
    <w:rsid w:val="00213C74"/>
    <w:rsid w:val="00213D97"/>
    <w:rsid w:val="00213E79"/>
    <w:rsid w:val="00213F62"/>
    <w:rsid w:val="00214759"/>
    <w:rsid w:val="002147F8"/>
    <w:rsid w:val="00214DF2"/>
    <w:rsid w:val="00214E03"/>
    <w:rsid w:val="00215316"/>
    <w:rsid w:val="00215467"/>
    <w:rsid w:val="0021583E"/>
    <w:rsid w:val="00215E6A"/>
    <w:rsid w:val="0021644F"/>
    <w:rsid w:val="0021687A"/>
    <w:rsid w:val="00216945"/>
    <w:rsid w:val="00216B95"/>
    <w:rsid w:val="00216EF4"/>
    <w:rsid w:val="002171E7"/>
    <w:rsid w:val="0021723E"/>
    <w:rsid w:val="00217373"/>
    <w:rsid w:val="002173F7"/>
    <w:rsid w:val="002175EE"/>
    <w:rsid w:val="002178EB"/>
    <w:rsid w:val="00217A4D"/>
    <w:rsid w:val="00217B58"/>
    <w:rsid w:val="00217BA9"/>
    <w:rsid w:val="002200E0"/>
    <w:rsid w:val="00220550"/>
    <w:rsid w:val="0022076B"/>
    <w:rsid w:val="00220A14"/>
    <w:rsid w:val="00220C0A"/>
    <w:rsid w:val="00220C19"/>
    <w:rsid w:val="00220F43"/>
    <w:rsid w:val="00220FD3"/>
    <w:rsid w:val="00221343"/>
    <w:rsid w:val="00221449"/>
    <w:rsid w:val="00221739"/>
    <w:rsid w:val="00221845"/>
    <w:rsid w:val="00221937"/>
    <w:rsid w:val="00221A91"/>
    <w:rsid w:val="00221C34"/>
    <w:rsid w:val="00221C91"/>
    <w:rsid w:val="002220AA"/>
    <w:rsid w:val="0022274D"/>
    <w:rsid w:val="00222899"/>
    <w:rsid w:val="002229CF"/>
    <w:rsid w:val="00222B19"/>
    <w:rsid w:val="00222CBA"/>
    <w:rsid w:val="00223280"/>
    <w:rsid w:val="002233FB"/>
    <w:rsid w:val="002236CE"/>
    <w:rsid w:val="002236F3"/>
    <w:rsid w:val="00223985"/>
    <w:rsid w:val="00223B73"/>
    <w:rsid w:val="00223CFD"/>
    <w:rsid w:val="00223E42"/>
    <w:rsid w:val="00223E74"/>
    <w:rsid w:val="00223EC9"/>
    <w:rsid w:val="00224304"/>
    <w:rsid w:val="0022466D"/>
    <w:rsid w:val="00224859"/>
    <w:rsid w:val="0022486A"/>
    <w:rsid w:val="00224970"/>
    <w:rsid w:val="00224C4C"/>
    <w:rsid w:val="0022533D"/>
    <w:rsid w:val="00225E1A"/>
    <w:rsid w:val="00225F24"/>
    <w:rsid w:val="00226679"/>
    <w:rsid w:val="00226A82"/>
    <w:rsid w:val="00226ABB"/>
    <w:rsid w:val="0022720B"/>
    <w:rsid w:val="002275CF"/>
    <w:rsid w:val="0022792E"/>
    <w:rsid w:val="00227AA5"/>
    <w:rsid w:val="00227D03"/>
    <w:rsid w:val="00227D23"/>
    <w:rsid w:val="00227F64"/>
    <w:rsid w:val="00230027"/>
    <w:rsid w:val="002300AC"/>
    <w:rsid w:val="002300D1"/>
    <w:rsid w:val="002301F1"/>
    <w:rsid w:val="0023021A"/>
    <w:rsid w:val="002303EF"/>
    <w:rsid w:val="0023068B"/>
    <w:rsid w:val="00230884"/>
    <w:rsid w:val="002308B4"/>
    <w:rsid w:val="00230940"/>
    <w:rsid w:val="00230BE2"/>
    <w:rsid w:val="00230DC7"/>
    <w:rsid w:val="00230FCB"/>
    <w:rsid w:val="0023165A"/>
    <w:rsid w:val="002318A2"/>
    <w:rsid w:val="0023193F"/>
    <w:rsid w:val="002319CD"/>
    <w:rsid w:val="00231B29"/>
    <w:rsid w:val="00231B2B"/>
    <w:rsid w:val="00231CB8"/>
    <w:rsid w:val="00231CBC"/>
    <w:rsid w:val="00231F1D"/>
    <w:rsid w:val="00232350"/>
    <w:rsid w:val="002324A2"/>
    <w:rsid w:val="002325D6"/>
    <w:rsid w:val="00232620"/>
    <w:rsid w:val="002329EA"/>
    <w:rsid w:val="00232B9B"/>
    <w:rsid w:val="00232BC4"/>
    <w:rsid w:val="00232D81"/>
    <w:rsid w:val="00232E37"/>
    <w:rsid w:val="002330DD"/>
    <w:rsid w:val="00233640"/>
    <w:rsid w:val="00233936"/>
    <w:rsid w:val="00233A83"/>
    <w:rsid w:val="00233DED"/>
    <w:rsid w:val="00233E03"/>
    <w:rsid w:val="00233FE2"/>
    <w:rsid w:val="00234179"/>
    <w:rsid w:val="00234436"/>
    <w:rsid w:val="00234715"/>
    <w:rsid w:val="00234964"/>
    <w:rsid w:val="00234B0D"/>
    <w:rsid w:val="00234BA2"/>
    <w:rsid w:val="00234D17"/>
    <w:rsid w:val="00234E64"/>
    <w:rsid w:val="00235032"/>
    <w:rsid w:val="002350CF"/>
    <w:rsid w:val="0023571C"/>
    <w:rsid w:val="002358C8"/>
    <w:rsid w:val="002359FF"/>
    <w:rsid w:val="00236034"/>
    <w:rsid w:val="0023614A"/>
    <w:rsid w:val="00236404"/>
    <w:rsid w:val="00236420"/>
    <w:rsid w:val="00236A2F"/>
    <w:rsid w:val="00236C88"/>
    <w:rsid w:val="00237388"/>
    <w:rsid w:val="002375C0"/>
    <w:rsid w:val="002377B3"/>
    <w:rsid w:val="00237897"/>
    <w:rsid w:val="00237B1A"/>
    <w:rsid w:val="00237C58"/>
    <w:rsid w:val="002400A9"/>
    <w:rsid w:val="002401BD"/>
    <w:rsid w:val="0024020B"/>
    <w:rsid w:val="0024048C"/>
    <w:rsid w:val="00240512"/>
    <w:rsid w:val="00240B4A"/>
    <w:rsid w:val="00240F4C"/>
    <w:rsid w:val="00240FAB"/>
    <w:rsid w:val="00241D3A"/>
    <w:rsid w:val="00241E68"/>
    <w:rsid w:val="00242042"/>
    <w:rsid w:val="002421C8"/>
    <w:rsid w:val="002422DD"/>
    <w:rsid w:val="00242389"/>
    <w:rsid w:val="00242690"/>
    <w:rsid w:val="00242965"/>
    <w:rsid w:val="00242CE5"/>
    <w:rsid w:val="002432F9"/>
    <w:rsid w:val="002434E5"/>
    <w:rsid w:val="00243799"/>
    <w:rsid w:val="00243905"/>
    <w:rsid w:val="0024390B"/>
    <w:rsid w:val="002444D1"/>
    <w:rsid w:val="0024459F"/>
    <w:rsid w:val="00244600"/>
    <w:rsid w:val="002447F1"/>
    <w:rsid w:val="00244CDE"/>
    <w:rsid w:val="00245031"/>
    <w:rsid w:val="0024534B"/>
    <w:rsid w:val="0024534F"/>
    <w:rsid w:val="00245441"/>
    <w:rsid w:val="0024585A"/>
    <w:rsid w:val="00245B24"/>
    <w:rsid w:val="00245D29"/>
    <w:rsid w:val="00245E33"/>
    <w:rsid w:val="0024671D"/>
    <w:rsid w:val="00246AA8"/>
    <w:rsid w:val="00246ADB"/>
    <w:rsid w:val="00247050"/>
    <w:rsid w:val="00247089"/>
    <w:rsid w:val="002471FB"/>
    <w:rsid w:val="00247213"/>
    <w:rsid w:val="00247468"/>
    <w:rsid w:val="002474D2"/>
    <w:rsid w:val="002477AB"/>
    <w:rsid w:val="002478D7"/>
    <w:rsid w:val="002500E1"/>
    <w:rsid w:val="0025019E"/>
    <w:rsid w:val="002502BE"/>
    <w:rsid w:val="002503D1"/>
    <w:rsid w:val="0025071F"/>
    <w:rsid w:val="002507E6"/>
    <w:rsid w:val="00250B02"/>
    <w:rsid w:val="00250C81"/>
    <w:rsid w:val="00250F7F"/>
    <w:rsid w:val="00251157"/>
    <w:rsid w:val="002512CB"/>
    <w:rsid w:val="0025138D"/>
    <w:rsid w:val="0025147E"/>
    <w:rsid w:val="00251493"/>
    <w:rsid w:val="002514AE"/>
    <w:rsid w:val="00251780"/>
    <w:rsid w:val="00251E25"/>
    <w:rsid w:val="00251E68"/>
    <w:rsid w:val="0025231C"/>
    <w:rsid w:val="00252878"/>
    <w:rsid w:val="00252B13"/>
    <w:rsid w:val="00252C36"/>
    <w:rsid w:val="002536CE"/>
    <w:rsid w:val="00253E96"/>
    <w:rsid w:val="00253EED"/>
    <w:rsid w:val="00253F03"/>
    <w:rsid w:val="00253F2C"/>
    <w:rsid w:val="00254269"/>
    <w:rsid w:val="002544E4"/>
    <w:rsid w:val="0025452C"/>
    <w:rsid w:val="002545ED"/>
    <w:rsid w:val="00254A4C"/>
    <w:rsid w:val="00254AD4"/>
    <w:rsid w:val="00254CF4"/>
    <w:rsid w:val="00254ECE"/>
    <w:rsid w:val="00254F45"/>
    <w:rsid w:val="002553A8"/>
    <w:rsid w:val="00255827"/>
    <w:rsid w:val="002559C2"/>
    <w:rsid w:val="00255C66"/>
    <w:rsid w:val="00255D31"/>
    <w:rsid w:val="00255E43"/>
    <w:rsid w:val="0025603B"/>
    <w:rsid w:val="0025607E"/>
    <w:rsid w:val="002563A3"/>
    <w:rsid w:val="002564F5"/>
    <w:rsid w:val="00256722"/>
    <w:rsid w:val="00256A19"/>
    <w:rsid w:val="00256ACB"/>
    <w:rsid w:val="00256C0B"/>
    <w:rsid w:val="00256F62"/>
    <w:rsid w:val="002574AC"/>
    <w:rsid w:val="002576E9"/>
    <w:rsid w:val="0025774B"/>
    <w:rsid w:val="00257851"/>
    <w:rsid w:val="00257B2D"/>
    <w:rsid w:val="00257C16"/>
    <w:rsid w:val="00257DC7"/>
    <w:rsid w:val="00257E80"/>
    <w:rsid w:val="00257E9E"/>
    <w:rsid w:val="00257FA0"/>
    <w:rsid w:val="002603FE"/>
    <w:rsid w:val="002606A6"/>
    <w:rsid w:val="00260722"/>
    <w:rsid w:val="002611E0"/>
    <w:rsid w:val="002612C4"/>
    <w:rsid w:val="00261542"/>
    <w:rsid w:val="0026168E"/>
    <w:rsid w:val="002617C2"/>
    <w:rsid w:val="00261B40"/>
    <w:rsid w:val="00261CC7"/>
    <w:rsid w:val="00261F7D"/>
    <w:rsid w:val="0026212F"/>
    <w:rsid w:val="00262B5F"/>
    <w:rsid w:val="00263165"/>
    <w:rsid w:val="0026348A"/>
    <w:rsid w:val="002638B6"/>
    <w:rsid w:val="00263A00"/>
    <w:rsid w:val="00263E0C"/>
    <w:rsid w:val="00264041"/>
    <w:rsid w:val="002642AC"/>
    <w:rsid w:val="00264333"/>
    <w:rsid w:val="00264534"/>
    <w:rsid w:val="00264579"/>
    <w:rsid w:val="002645D0"/>
    <w:rsid w:val="00264AAE"/>
    <w:rsid w:val="00264B0F"/>
    <w:rsid w:val="00264CB3"/>
    <w:rsid w:val="00264FA7"/>
    <w:rsid w:val="0026530D"/>
    <w:rsid w:val="002659B0"/>
    <w:rsid w:val="00265BF2"/>
    <w:rsid w:val="00265BF8"/>
    <w:rsid w:val="00266061"/>
    <w:rsid w:val="0026614B"/>
    <w:rsid w:val="0026620C"/>
    <w:rsid w:val="00266440"/>
    <w:rsid w:val="002664ED"/>
    <w:rsid w:val="00266649"/>
    <w:rsid w:val="00266BD3"/>
    <w:rsid w:val="00266E29"/>
    <w:rsid w:val="00267618"/>
    <w:rsid w:val="00267759"/>
    <w:rsid w:val="00267860"/>
    <w:rsid w:val="00267B39"/>
    <w:rsid w:val="002701BE"/>
    <w:rsid w:val="00270A5B"/>
    <w:rsid w:val="00270B3C"/>
    <w:rsid w:val="00270D8A"/>
    <w:rsid w:val="00270F0C"/>
    <w:rsid w:val="00271008"/>
    <w:rsid w:val="002713D4"/>
    <w:rsid w:val="00271486"/>
    <w:rsid w:val="00271637"/>
    <w:rsid w:val="00271762"/>
    <w:rsid w:val="00271A4A"/>
    <w:rsid w:val="00271B5C"/>
    <w:rsid w:val="00271D51"/>
    <w:rsid w:val="0027215B"/>
    <w:rsid w:val="00272175"/>
    <w:rsid w:val="00272274"/>
    <w:rsid w:val="002724DA"/>
    <w:rsid w:val="002727D2"/>
    <w:rsid w:val="00272861"/>
    <w:rsid w:val="00272CE5"/>
    <w:rsid w:val="0027309E"/>
    <w:rsid w:val="002730C4"/>
    <w:rsid w:val="0027310B"/>
    <w:rsid w:val="0027359B"/>
    <w:rsid w:val="00273BCE"/>
    <w:rsid w:val="002741C8"/>
    <w:rsid w:val="002746DF"/>
    <w:rsid w:val="00274849"/>
    <w:rsid w:val="00274901"/>
    <w:rsid w:val="002749EA"/>
    <w:rsid w:val="00274A5C"/>
    <w:rsid w:val="00274B10"/>
    <w:rsid w:val="00274E00"/>
    <w:rsid w:val="00274FEC"/>
    <w:rsid w:val="0027502C"/>
    <w:rsid w:val="002750D9"/>
    <w:rsid w:val="0027532E"/>
    <w:rsid w:val="00275510"/>
    <w:rsid w:val="002755FA"/>
    <w:rsid w:val="0027568F"/>
    <w:rsid w:val="002756A1"/>
    <w:rsid w:val="002758C8"/>
    <w:rsid w:val="0027598E"/>
    <w:rsid w:val="00275C5B"/>
    <w:rsid w:val="00275FE9"/>
    <w:rsid w:val="002760A5"/>
    <w:rsid w:val="002767A6"/>
    <w:rsid w:val="002767AC"/>
    <w:rsid w:val="002767D9"/>
    <w:rsid w:val="00276B3E"/>
    <w:rsid w:val="00276C47"/>
    <w:rsid w:val="00276CDE"/>
    <w:rsid w:val="00276FF6"/>
    <w:rsid w:val="002770F5"/>
    <w:rsid w:val="00277903"/>
    <w:rsid w:val="00277A20"/>
    <w:rsid w:val="00277FF3"/>
    <w:rsid w:val="00280005"/>
    <w:rsid w:val="00280074"/>
    <w:rsid w:val="00280560"/>
    <w:rsid w:val="0028062C"/>
    <w:rsid w:val="00280804"/>
    <w:rsid w:val="0028089D"/>
    <w:rsid w:val="00280AE9"/>
    <w:rsid w:val="00281067"/>
    <w:rsid w:val="002813D1"/>
    <w:rsid w:val="002813F2"/>
    <w:rsid w:val="00281879"/>
    <w:rsid w:val="00281923"/>
    <w:rsid w:val="0028193E"/>
    <w:rsid w:val="002819D5"/>
    <w:rsid w:val="00281AC8"/>
    <w:rsid w:val="00281B5D"/>
    <w:rsid w:val="00281E04"/>
    <w:rsid w:val="00281F0C"/>
    <w:rsid w:val="00281F6B"/>
    <w:rsid w:val="0028250A"/>
    <w:rsid w:val="00282631"/>
    <w:rsid w:val="002827E5"/>
    <w:rsid w:val="00282A6C"/>
    <w:rsid w:val="00282A77"/>
    <w:rsid w:val="00282C05"/>
    <w:rsid w:val="00282C96"/>
    <w:rsid w:val="00282D44"/>
    <w:rsid w:val="00282EE2"/>
    <w:rsid w:val="00283135"/>
    <w:rsid w:val="002833A6"/>
    <w:rsid w:val="002834CD"/>
    <w:rsid w:val="002834F5"/>
    <w:rsid w:val="00283978"/>
    <w:rsid w:val="002839D2"/>
    <w:rsid w:val="00283C16"/>
    <w:rsid w:val="00284111"/>
    <w:rsid w:val="00284502"/>
    <w:rsid w:val="00284529"/>
    <w:rsid w:val="002846CD"/>
    <w:rsid w:val="00284861"/>
    <w:rsid w:val="0028495B"/>
    <w:rsid w:val="00284B9D"/>
    <w:rsid w:val="00285007"/>
    <w:rsid w:val="00285222"/>
    <w:rsid w:val="00285400"/>
    <w:rsid w:val="00285438"/>
    <w:rsid w:val="002859D0"/>
    <w:rsid w:val="00285A64"/>
    <w:rsid w:val="00285C8E"/>
    <w:rsid w:val="00285F16"/>
    <w:rsid w:val="00286320"/>
    <w:rsid w:val="002865D0"/>
    <w:rsid w:val="00286605"/>
    <w:rsid w:val="00286883"/>
    <w:rsid w:val="0028694D"/>
    <w:rsid w:val="00286A06"/>
    <w:rsid w:val="00286D0B"/>
    <w:rsid w:val="00286D4E"/>
    <w:rsid w:val="00286DE8"/>
    <w:rsid w:val="00286E64"/>
    <w:rsid w:val="00287011"/>
    <w:rsid w:val="00287183"/>
    <w:rsid w:val="002874C2"/>
    <w:rsid w:val="002877C5"/>
    <w:rsid w:val="0028797E"/>
    <w:rsid w:val="00287DE0"/>
    <w:rsid w:val="00290432"/>
    <w:rsid w:val="00290530"/>
    <w:rsid w:val="00290781"/>
    <w:rsid w:val="002909C3"/>
    <w:rsid w:val="002909E7"/>
    <w:rsid w:val="00290B06"/>
    <w:rsid w:val="00290E5E"/>
    <w:rsid w:val="00290F6E"/>
    <w:rsid w:val="00290F8E"/>
    <w:rsid w:val="00291053"/>
    <w:rsid w:val="002911DF"/>
    <w:rsid w:val="00291511"/>
    <w:rsid w:val="00291644"/>
    <w:rsid w:val="00291712"/>
    <w:rsid w:val="00291E18"/>
    <w:rsid w:val="00292099"/>
    <w:rsid w:val="0029246B"/>
    <w:rsid w:val="002924E5"/>
    <w:rsid w:val="00292500"/>
    <w:rsid w:val="00292980"/>
    <w:rsid w:val="00292A6F"/>
    <w:rsid w:val="00292C07"/>
    <w:rsid w:val="00292CED"/>
    <w:rsid w:val="00292D54"/>
    <w:rsid w:val="00292D5E"/>
    <w:rsid w:val="0029311F"/>
    <w:rsid w:val="00293500"/>
    <w:rsid w:val="00293553"/>
    <w:rsid w:val="002937EE"/>
    <w:rsid w:val="00293EA0"/>
    <w:rsid w:val="00294015"/>
    <w:rsid w:val="0029406C"/>
    <w:rsid w:val="0029417E"/>
    <w:rsid w:val="0029446A"/>
    <w:rsid w:val="00294503"/>
    <w:rsid w:val="0029471C"/>
    <w:rsid w:val="002949FA"/>
    <w:rsid w:val="00294BFE"/>
    <w:rsid w:val="00294F62"/>
    <w:rsid w:val="0029500C"/>
    <w:rsid w:val="00295013"/>
    <w:rsid w:val="002952EB"/>
    <w:rsid w:val="002956ED"/>
    <w:rsid w:val="002957EB"/>
    <w:rsid w:val="00295DB8"/>
    <w:rsid w:val="00295EA3"/>
    <w:rsid w:val="00295F4F"/>
    <w:rsid w:val="002962DC"/>
    <w:rsid w:val="00296804"/>
    <w:rsid w:val="00296861"/>
    <w:rsid w:val="00296A1B"/>
    <w:rsid w:val="00296A5F"/>
    <w:rsid w:val="00296E67"/>
    <w:rsid w:val="00296F22"/>
    <w:rsid w:val="002970FB"/>
    <w:rsid w:val="002975A7"/>
    <w:rsid w:val="002977B0"/>
    <w:rsid w:val="00297B84"/>
    <w:rsid w:val="00297D3A"/>
    <w:rsid w:val="002A000C"/>
    <w:rsid w:val="002A058F"/>
    <w:rsid w:val="002A05D7"/>
    <w:rsid w:val="002A0649"/>
    <w:rsid w:val="002A07C4"/>
    <w:rsid w:val="002A07E8"/>
    <w:rsid w:val="002A0B6D"/>
    <w:rsid w:val="002A0E26"/>
    <w:rsid w:val="002A1035"/>
    <w:rsid w:val="002A1042"/>
    <w:rsid w:val="002A10C1"/>
    <w:rsid w:val="002A1456"/>
    <w:rsid w:val="002A1653"/>
    <w:rsid w:val="002A1878"/>
    <w:rsid w:val="002A1A10"/>
    <w:rsid w:val="002A1C56"/>
    <w:rsid w:val="002A1E93"/>
    <w:rsid w:val="002A2DCE"/>
    <w:rsid w:val="002A2E28"/>
    <w:rsid w:val="002A2F0D"/>
    <w:rsid w:val="002A3053"/>
    <w:rsid w:val="002A305E"/>
    <w:rsid w:val="002A3218"/>
    <w:rsid w:val="002A3402"/>
    <w:rsid w:val="002A3443"/>
    <w:rsid w:val="002A34AD"/>
    <w:rsid w:val="002A3689"/>
    <w:rsid w:val="002A37C3"/>
    <w:rsid w:val="002A3A08"/>
    <w:rsid w:val="002A3D96"/>
    <w:rsid w:val="002A3F2F"/>
    <w:rsid w:val="002A4456"/>
    <w:rsid w:val="002A45D3"/>
    <w:rsid w:val="002A46EE"/>
    <w:rsid w:val="002A4BB8"/>
    <w:rsid w:val="002A4BF8"/>
    <w:rsid w:val="002A4D10"/>
    <w:rsid w:val="002A5359"/>
    <w:rsid w:val="002A58BF"/>
    <w:rsid w:val="002A5920"/>
    <w:rsid w:val="002A5A33"/>
    <w:rsid w:val="002A5CC8"/>
    <w:rsid w:val="002A5E24"/>
    <w:rsid w:val="002A6483"/>
    <w:rsid w:val="002A672E"/>
    <w:rsid w:val="002A6979"/>
    <w:rsid w:val="002A6ABD"/>
    <w:rsid w:val="002A6BAF"/>
    <w:rsid w:val="002A6DDC"/>
    <w:rsid w:val="002A6E07"/>
    <w:rsid w:val="002A6E10"/>
    <w:rsid w:val="002A7361"/>
    <w:rsid w:val="002A75FC"/>
    <w:rsid w:val="002A7707"/>
    <w:rsid w:val="002A7B92"/>
    <w:rsid w:val="002A7BBF"/>
    <w:rsid w:val="002A7C11"/>
    <w:rsid w:val="002A7C8C"/>
    <w:rsid w:val="002A7E3F"/>
    <w:rsid w:val="002B0119"/>
    <w:rsid w:val="002B0429"/>
    <w:rsid w:val="002B04F0"/>
    <w:rsid w:val="002B051D"/>
    <w:rsid w:val="002B056B"/>
    <w:rsid w:val="002B06F5"/>
    <w:rsid w:val="002B0EC2"/>
    <w:rsid w:val="002B0FCB"/>
    <w:rsid w:val="002B109B"/>
    <w:rsid w:val="002B127E"/>
    <w:rsid w:val="002B167A"/>
    <w:rsid w:val="002B18A4"/>
    <w:rsid w:val="002B18CD"/>
    <w:rsid w:val="002B2369"/>
    <w:rsid w:val="002B2569"/>
    <w:rsid w:val="002B25BB"/>
    <w:rsid w:val="002B25FF"/>
    <w:rsid w:val="002B29B1"/>
    <w:rsid w:val="002B2AE4"/>
    <w:rsid w:val="002B2C52"/>
    <w:rsid w:val="002B2D1F"/>
    <w:rsid w:val="002B3185"/>
    <w:rsid w:val="002B3765"/>
    <w:rsid w:val="002B3B2C"/>
    <w:rsid w:val="002B46ED"/>
    <w:rsid w:val="002B4780"/>
    <w:rsid w:val="002B49F2"/>
    <w:rsid w:val="002B52EC"/>
    <w:rsid w:val="002B5624"/>
    <w:rsid w:val="002B5646"/>
    <w:rsid w:val="002B5724"/>
    <w:rsid w:val="002B5802"/>
    <w:rsid w:val="002B5894"/>
    <w:rsid w:val="002B5903"/>
    <w:rsid w:val="002B5948"/>
    <w:rsid w:val="002B5B35"/>
    <w:rsid w:val="002B5DFB"/>
    <w:rsid w:val="002B5EB7"/>
    <w:rsid w:val="002B6101"/>
    <w:rsid w:val="002B6528"/>
    <w:rsid w:val="002B678C"/>
    <w:rsid w:val="002B67C0"/>
    <w:rsid w:val="002B6822"/>
    <w:rsid w:val="002B6AFC"/>
    <w:rsid w:val="002B6C59"/>
    <w:rsid w:val="002B6DCB"/>
    <w:rsid w:val="002B720B"/>
    <w:rsid w:val="002B7605"/>
    <w:rsid w:val="002B774A"/>
    <w:rsid w:val="002C01D6"/>
    <w:rsid w:val="002C07A8"/>
    <w:rsid w:val="002C0C7E"/>
    <w:rsid w:val="002C0E08"/>
    <w:rsid w:val="002C0FEF"/>
    <w:rsid w:val="002C1155"/>
    <w:rsid w:val="002C1231"/>
    <w:rsid w:val="002C1683"/>
    <w:rsid w:val="002C1BB7"/>
    <w:rsid w:val="002C1E2A"/>
    <w:rsid w:val="002C205F"/>
    <w:rsid w:val="002C2069"/>
    <w:rsid w:val="002C235B"/>
    <w:rsid w:val="002C23A1"/>
    <w:rsid w:val="002C262A"/>
    <w:rsid w:val="002C264A"/>
    <w:rsid w:val="002C26E7"/>
    <w:rsid w:val="002C271D"/>
    <w:rsid w:val="002C2972"/>
    <w:rsid w:val="002C2976"/>
    <w:rsid w:val="002C2A12"/>
    <w:rsid w:val="002C2C5E"/>
    <w:rsid w:val="002C2DE2"/>
    <w:rsid w:val="002C3147"/>
    <w:rsid w:val="002C3188"/>
    <w:rsid w:val="002C31AC"/>
    <w:rsid w:val="002C35DD"/>
    <w:rsid w:val="002C3912"/>
    <w:rsid w:val="002C397A"/>
    <w:rsid w:val="002C3DDC"/>
    <w:rsid w:val="002C412A"/>
    <w:rsid w:val="002C4188"/>
    <w:rsid w:val="002C4714"/>
    <w:rsid w:val="002C4781"/>
    <w:rsid w:val="002C47BC"/>
    <w:rsid w:val="002C48E1"/>
    <w:rsid w:val="002C55E2"/>
    <w:rsid w:val="002C56A1"/>
    <w:rsid w:val="002C56AB"/>
    <w:rsid w:val="002C59DA"/>
    <w:rsid w:val="002C5D19"/>
    <w:rsid w:val="002C5F20"/>
    <w:rsid w:val="002C5F4E"/>
    <w:rsid w:val="002C6147"/>
    <w:rsid w:val="002C6609"/>
    <w:rsid w:val="002C6615"/>
    <w:rsid w:val="002C68B6"/>
    <w:rsid w:val="002C69C2"/>
    <w:rsid w:val="002C6BDF"/>
    <w:rsid w:val="002C6BFD"/>
    <w:rsid w:val="002C70CC"/>
    <w:rsid w:val="002C7218"/>
    <w:rsid w:val="002C72CB"/>
    <w:rsid w:val="002C73AC"/>
    <w:rsid w:val="002C7456"/>
    <w:rsid w:val="002C7AB2"/>
    <w:rsid w:val="002C7B10"/>
    <w:rsid w:val="002C7BD0"/>
    <w:rsid w:val="002D0360"/>
    <w:rsid w:val="002D03EF"/>
    <w:rsid w:val="002D0963"/>
    <w:rsid w:val="002D0A61"/>
    <w:rsid w:val="002D0D32"/>
    <w:rsid w:val="002D0E82"/>
    <w:rsid w:val="002D0E8F"/>
    <w:rsid w:val="002D1388"/>
    <w:rsid w:val="002D13C9"/>
    <w:rsid w:val="002D1712"/>
    <w:rsid w:val="002D1734"/>
    <w:rsid w:val="002D1789"/>
    <w:rsid w:val="002D179F"/>
    <w:rsid w:val="002D1941"/>
    <w:rsid w:val="002D19EA"/>
    <w:rsid w:val="002D1AD2"/>
    <w:rsid w:val="002D1B8A"/>
    <w:rsid w:val="002D2078"/>
    <w:rsid w:val="002D20C3"/>
    <w:rsid w:val="002D2196"/>
    <w:rsid w:val="002D274E"/>
    <w:rsid w:val="002D2921"/>
    <w:rsid w:val="002D2C5D"/>
    <w:rsid w:val="002D2EBC"/>
    <w:rsid w:val="002D32A4"/>
    <w:rsid w:val="002D3422"/>
    <w:rsid w:val="002D3892"/>
    <w:rsid w:val="002D3896"/>
    <w:rsid w:val="002D4001"/>
    <w:rsid w:val="002D41CA"/>
    <w:rsid w:val="002D4204"/>
    <w:rsid w:val="002D44C0"/>
    <w:rsid w:val="002D4672"/>
    <w:rsid w:val="002D468F"/>
    <w:rsid w:val="002D46F2"/>
    <w:rsid w:val="002D47AC"/>
    <w:rsid w:val="002D48C1"/>
    <w:rsid w:val="002D48D0"/>
    <w:rsid w:val="002D503C"/>
    <w:rsid w:val="002D5172"/>
    <w:rsid w:val="002D54D4"/>
    <w:rsid w:val="002D55A9"/>
    <w:rsid w:val="002D569A"/>
    <w:rsid w:val="002D5ACB"/>
    <w:rsid w:val="002D62B4"/>
    <w:rsid w:val="002D66CF"/>
    <w:rsid w:val="002D6F7E"/>
    <w:rsid w:val="002D6FFB"/>
    <w:rsid w:val="002D71CD"/>
    <w:rsid w:val="002D7527"/>
    <w:rsid w:val="002D7748"/>
    <w:rsid w:val="002E053E"/>
    <w:rsid w:val="002E05F1"/>
    <w:rsid w:val="002E08C7"/>
    <w:rsid w:val="002E0B9C"/>
    <w:rsid w:val="002E0E5F"/>
    <w:rsid w:val="002E0F83"/>
    <w:rsid w:val="002E1012"/>
    <w:rsid w:val="002E10E4"/>
    <w:rsid w:val="002E120D"/>
    <w:rsid w:val="002E12D2"/>
    <w:rsid w:val="002E1684"/>
    <w:rsid w:val="002E1943"/>
    <w:rsid w:val="002E1A5A"/>
    <w:rsid w:val="002E1CB6"/>
    <w:rsid w:val="002E1D2D"/>
    <w:rsid w:val="002E1E4C"/>
    <w:rsid w:val="002E20D1"/>
    <w:rsid w:val="002E2126"/>
    <w:rsid w:val="002E23D9"/>
    <w:rsid w:val="002E2695"/>
    <w:rsid w:val="002E26DD"/>
    <w:rsid w:val="002E2976"/>
    <w:rsid w:val="002E2CA4"/>
    <w:rsid w:val="002E2D85"/>
    <w:rsid w:val="002E2FF8"/>
    <w:rsid w:val="002E3060"/>
    <w:rsid w:val="002E3111"/>
    <w:rsid w:val="002E316A"/>
    <w:rsid w:val="002E3589"/>
    <w:rsid w:val="002E382F"/>
    <w:rsid w:val="002E3C6E"/>
    <w:rsid w:val="002E40E7"/>
    <w:rsid w:val="002E41AD"/>
    <w:rsid w:val="002E41B4"/>
    <w:rsid w:val="002E448D"/>
    <w:rsid w:val="002E44F2"/>
    <w:rsid w:val="002E478C"/>
    <w:rsid w:val="002E47D0"/>
    <w:rsid w:val="002E4908"/>
    <w:rsid w:val="002E4A85"/>
    <w:rsid w:val="002E4BCD"/>
    <w:rsid w:val="002E4D4A"/>
    <w:rsid w:val="002E520A"/>
    <w:rsid w:val="002E55A4"/>
    <w:rsid w:val="002E57D2"/>
    <w:rsid w:val="002E58A3"/>
    <w:rsid w:val="002E5A45"/>
    <w:rsid w:val="002E5B3B"/>
    <w:rsid w:val="002E5BB0"/>
    <w:rsid w:val="002E5D73"/>
    <w:rsid w:val="002E5F48"/>
    <w:rsid w:val="002E6266"/>
    <w:rsid w:val="002E6737"/>
    <w:rsid w:val="002E6B0B"/>
    <w:rsid w:val="002E6B77"/>
    <w:rsid w:val="002E6EC9"/>
    <w:rsid w:val="002E7515"/>
    <w:rsid w:val="002E7858"/>
    <w:rsid w:val="002E7870"/>
    <w:rsid w:val="002E7C14"/>
    <w:rsid w:val="002E7E7A"/>
    <w:rsid w:val="002E7F15"/>
    <w:rsid w:val="002F047D"/>
    <w:rsid w:val="002F050A"/>
    <w:rsid w:val="002F073D"/>
    <w:rsid w:val="002F0A37"/>
    <w:rsid w:val="002F0C20"/>
    <w:rsid w:val="002F0F88"/>
    <w:rsid w:val="002F1048"/>
    <w:rsid w:val="002F139B"/>
    <w:rsid w:val="002F1527"/>
    <w:rsid w:val="002F1705"/>
    <w:rsid w:val="002F1963"/>
    <w:rsid w:val="002F196B"/>
    <w:rsid w:val="002F1A39"/>
    <w:rsid w:val="002F1A79"/>
    <w:rsid w:val="002F1C82"/>
    <w:rsid w:val="002F1FDA"/>
    <w:rsid w:val="002F20FE"/>
    <w:rsid w:val="002F21BA"/>
    <w:rsid w:val="002F2478"/>
    <w:rsid w:val="002F2533"/>
    <w:rsid w:val="002F2B7C"/>
    <w:rsid w:val="002F2D1E"/>
    <w:rsid w:val="002F2F98"/>
    <w:rsid w:val="002F301F"/>
    <w:rsid w:val="002F313D"/>
    <w:rsid w:val="002F346B"/>
    <w:rsid w:val="002F351C"/>
    <w:rsid w:val="002F3544"/>
    <w:rsid w:val="002F3790"/>
    <w:rsid w:val="002F37C4"/>
    <w:rsid w:val="002F398E"/>
    <w:rsid w:val="002F39CD"/>
    <w:rsid w:val="002F3AA5"/>
    <w:rsid w:val="002F3FAB"/>
    <w:rsid w:val="002F3FD1"/>
    <w:rsid w:val="002F4376"/>
    <w:rsid w:val="002F46F6"/>
    <w:rsid w:val="002F4A4C"/>
    <w:rsid w:val="002F4E71"/>
    <w:rsid w:val="002F4EA1"/>
    <w:rsid w:val="002F4F18"/>
    <w:rsid w:val="002F4F35"/>
    <w:rsid w:val="002F52A6"/>
    <w:rsid w:val="002F52E2"/>
    <w:rsid w:val="002F5716"/>
    <w:rsid w:val="002F5AD3"/>
    <w:rsid w:val="002F5CA4"/>
    <w:rsid w:val="002F5CBD"/>
    <w:rsid w:val="002F5D8C"/>
    <w:rsid w:val="002F613F"/>
    <w:rsid w:val="002F65DF"/>
    <w:rsid w:val="002F6A03"/>
    <w:rsid w:val="002F6AF1"/>
    <w:rsid w:val="002F6C08"/>
    <w:rsid w:val="002F6CA7"/>
    <w:rsid w:val="002F7050"/>
    <w:rsid w:val="002F71C7"/>
    <w:rsid w:val="002F747F"/>
    <w:rsid w:val="002F74D6"/>
    <w:rsid w:val="002F74F3"/>
    <w:rsid w:val="002F7530"/>
    <w:rsid w:val="002F759E"/>
    <w:rsid w:val="002F7C2B"/>
    <w:rsid w:val="002F7FFC"/>
    <w:rsid w:val="0030082F"/>
    <w:rsid w:val="003008C2"/>
    <w:rsid w:val="00300BB0"/>
    <w:rsid w:val="00300C21"/>
    <w:rsid w:val="00300CBD"/>
    <w:rsid w:val="00300CFB"/>
    <w:rsid w:val="00300EC9"/>
    <w:rsid w:val="003010E2"/>
    <w:rsid w:val="003016CF"/>
    <w:rsid w:val="00301941"/>
    <w:rsid w:val="00301B1A"/>
    <w:rsid w:val="00301E96"/>
    <w:rsid w:val="00301F62"/>
    <w:rsid w:val="00302233"/>
    <w:rsid w:val="0030272F"/>
    <w:rsid w:val="00302CCE"/>
    <w:rsid w:val="00302FDC"/>
    <w:rsid w:val="0030310F"/>
    <w:rsid w:val="003036E7"/>
    <w:rsid w:val="0030386E"/>
    <w:rsid w:val="00303A16"/>
    <w:rsid w:val="00303AC2"/>
    <w:rsid w:val="00303CC1"/>
    <w:rsid w:val="00304319"/>
    <w:rsid w:val="00304372"/>
    <w:rsid w:val="003044A7"/>
    <w:rsid w:val="00304A2E"/>
    <w:rsid w:val="00304A44"/>
    <w:rsid w:val="00304AE2"/>
    <w:rsid w:val="00304C19"/>
    <w:rsid w:val="00304C41"/>
    <w:rsid w:val="00305131"/>
    <w:rsid w:val="003056F9"/>
    <w:rsid w:val="003059DF"/>
    <w:rsid w:val="00306158"/>
    <w:rsid w:val="0030689B"/>
    <w:rsid w:val="00306914"/>
    <w:rsid w:val="00306A18"/>
    <w:rsid w:val="00306BE8"/>
    <w:rsid w:val="00306BEB"/>
    <w:rsid w:val="00306FAD"/>
    <w:rsid w:val="00307368"/>
    <w:rsid w:val="00307449"/>
    <w:rsid w:val="0030753C"/>
    <w:rsid w:val="0030767D"/>
    <w:rsid w:val="0030780B"/>
    <w:rsid w:val="003079FB"/>
    <w:rsid w:val="00307C6D"/>
    <w:rsid w:val="0031014B"/>
    <w:rsid w:val="00310457"/>
    <w:rsid w:val="0031053F"/>
    <w:rsid w:val="0031090B"/>
    <w:rsid w:val="00310920"/>
    <w:rsid w:val="0031096A"/>
    <w:rsid w:val="00310C2F"/>
    <w:rsid w:val="00311ADB"/>
    <w:rsid w:val="00311BAA"/>
    <w:rsid w:val="00311DBB"/>
    <w:rsid w:val="00311DC0"/>
    <w:rsid w:val="00312217"/>
    <w:rsid w:val="003128F4"/>
    <w:rsid w:val="00312DAD"/>
    <w:rsid w:val="003131A6"/>
    <w:rsid w:val="0031346A"/>
    <w:rsid w:val="0031352A"/>
    <w:rsid w:val="0031359C"/>
    <w:rsid w:val="00313FB9"/>
    <w:rsid w:val="003141C9"/>
    <w:rsid w:val="00314634"/>
    <w:rsid w:val="00314F21"/>
    <w:rsid w:val="00315071"/>
    <w:rsid w:val="003151A2"/>
    <w:rsid w:val="003153E9"/>
    <w:rsid w:val="0031547B"/>
    <w:rsid w:val="0031557D"/>
    <w:rsid w:val="00315580"/>
    <w:rsid w:val="00315C8B"/>
    <w:rsid w:val="00316A78"/>
    <w:rsid w:val="00316B09"/>
    <w:rsid w:val="00316BD1"/>
    <w:rsid w:val="00316F91"/>
    <w:rsid w:val="003170F0"/>
    <w:rsid w:val="00317701"/>
    <w:rsid w:val="00317BBD"/>
    <w:rsid w:val="00317F9E"/>
    <w:rsid w:val="0032001B"/>
    <w:rsid w:val="0032021C"/>
    <w:rsid w:val="00320514"/>
    <w:rsid w:val="003206D2"/>
    <w:rsid w:val="00320D62"/>
    <w:rsid w:val="003211AA"/>
    <w:rsid w:val="003213A6"/>
    <w:rsid w:val="003213E0"/>
    <w:rsid w:val="003215E5"/>
    <w:rsid w:val="00321753"/>
    <w:rsid w:val="003217F3"/>
    <w:rsid w:val="00321871"/>
    <w:rsid w:val="003218BB"/>
    <w:rsid w:val="00321B61"/>
    <w:rsid w:val="00321BAD"/>
    <w:rsid w:val="00321CDE"/>
    <w:rsid w:val="00321DBA"/>
    <w:rsid w:val="003220CF"/>
    <w:rsid w:val="0032270B"/>
    <w:rsid w:val="003228AF"/>
    <w:rsid w:val="00322AF7"/>
    <w:rsid w:val="00322B48"/>
    <w:rsid w:val="00322EAD"/>
    <w:rsid w:val="00322F90"/>
    <w:rsid w:val="003232D0"/>
    <w:rsid w:val="003238A7"/>
    <w:rsid w:val="003239FB"/>
    <w:rsid w:val="00323D41"/>
    <w:rsid w:val="00324105"/>
    <w:rsid w:val="00324225"/>
    <w:rsid w:val="00324338"/>
    <w:rsid w:val="00324403"/>
    <w:rsid w:val="00324433"/>
    <w:rsid w:val="00324CC6"/>
    <w:rsid w:val="00324F03"/>
    <w:rsid w:val="003252A3"/>
    <w:rsid w:val="0032571C"/>
    <w:rsid w:val="003258D3"/>
    <w:rsid w:val="00325C24"/>
    <w:rsid w:val="00325F01"/>
    <w:rsid w:val="003266CC"/>
    <w:rsid w:val="00326752"/>
    <w:rsid w:val="00327544"/>
    <w:rsid w:val="00327D18"/>
    <w:rsid w:val="00327DBA"/>
    <w:rsid w:val="00327E44"/>
    <w:rsid w:val="00330094"/>
    <w:rsid w:val="003302BF"/>
    <w:rsid w:val="0033056A"/>
    <w:rsid w:val="00330854"/>
    <w:rsid w:val="00330E22"/>
    <w:rsid w:val="00331187"/>
    <w:rsid w:val="003312DD"/>
    <w:rsid w:val="003314A1"/>
    <w:rsid w:val="003316E4"/>
    <w:rsid w:val="00331852"/>
    <w:rsid w:val="003318E5"/>
    <w:rsid w:val="00331B4E"/>
    <w:rsid w:val="00331D90"/>
    <w:rsid w:val="00331EEF"/>
    <w:rsid w:val="0033212B"/>
    <w:rsid w:val="003321E9"/>
    <w:rsid w:val="00332270"/>
    <w:rsid w:val="00332475"/>
    <w:rsid w:val="00332829"/>
    <w:rsid w:val="0033283C"/>
    <w:rsid w:val="00332ADF"/>
    <w:rsid w:val="00332C2E"/>
    <w:rsid w:val="003332BA"/>
    <w:rsid w:val="003333F8"/>
    <w:rsid w:val="00333954"/>
    <w:rsid w:val="00333B96"/>
    <w:rsid w:val="00333E15"/>
    <w:rsid w:val="0033400D"/>
    <w:rsid w:val="0033468C"/>
    <w:rsid w:val="003346C6"/>
    <w:rsid w:val="003349B5"/>
    <w:rsid w:val="00334AB3"/>
    <w:rsid w:val="00334AD9"/>
    <w:rsid w:val="00334D1C"/>
    <w:rsid w:val="00334D65"/>
    <w:rsid w:val="00335006"/>
    <w:rsid w:val="0033520E"/>
    <w:rsid w:val="00335273"/>
    <w:rsid w:val="0033569F"/>
    <w:rsid w:val="00335C1B"/>
    <w:rsid w:val="00335C34"/>
    <w:rsid w:val="00335EE1"/>
    <w:rsid w:val="00336A38"/>
    <w:rsid w:val="00336D9C"/>
    <w:rsid w:val="00337379"/>
    <w:rsid w:val="00337384"/>
    <w:rsid w:val="003374EB"/>
    <w:rsid w:val="00337D6D"/>
    <w:rsid w:val="0034016C"/>
    <w:rsid w:val="003403EA"/>
    <w:rsid w:val="0034069F"/>
    <w:rsid w:val="00340DD0"/>
    <w:rsid w:val="00340F8B"/>
    <w:rsid w:val="0034115F"/>
    <w:rsid w:val="003413F7"/>
    <w:rsid w:val="00341429"/>
    <w:rsid w:val="00341595"/>
    <w:rsid w:val="0034192E"/>
    <w:rsid w:val="00341D60"/>
    <w:rsid w:val="003427B7"/>
    <w:rsid w:val="00342AE3"/>
    <w:rsid w:val="00342EC3"/>
    <w:rsid w:val="00342FE6"/>
    <w:rsid w:val="003437AC"/>
    <w:rsid w:val="003437B8"/>
    <w:rsid w:val="00343E4A"/>
    <w:rsid w:val="003445DC"/>
    <w:rsid w:val="003446AC"/>
    <w:rsid w:val="00344895"/>
    <w:rsid w:val="00344BF6"/>
    <w:rsid w:val="00344F07"/>
    <w:rsid w:val="003453EB"/>
    <w:rsid w:val="003454BF"/>
    <w:rsid w:val="0034563C"/>
    <w:rsid w:val="0034565A"/>
    <w:rsid w:val="003457A2"/>
    <w:rsid w:val="00345BA9"/>
    <w:rsid w:val="00346016"/>
    <w:rsid w:val="00346060"/>
    <w:rsid w:val="003463FB"/>
    <w:rsid w:val="0034662F"/>
    <w:rsid w:val="0034667F"/>
    <w:rsid w:val="00346AC0"/>
    <w:rsid w:val="00346BFC"/>
    <w:rsid w:val="00346C75"/>
    <w:rsid w:val="00346D23"/>
    <w:rsid w:val="00347146"/>
    <w:rsid w:val="003472FA"/>
    <w:rsid w:val="003474B2"/>
    <w:rsid w:val="00347626"/>
    <w:rsid w:val="003476AD"/>
    <w:rsid w:val="0034774C"/>
    <w:rsid w:val="003478A5"/>
    <w:rsid w:val="00347AA0"/>
    <w:rsid w:val="00347D88"/>
    <w:rsid w:val="00347F51"/>
    <w:rsid w:val="0035031C"/>
    <w:rsid w:val="0035058B"/>
    <w:rsid w:val="003508D2"/>
    <w:rsid w:val="003509F6"/>
    <w:rsid w:val="00350A9C"/>
    <w:rsid w:val="003513B7"/>
    <w:rsid w:val="003513FC"/>
    <w:rsid w:val="003514EA"/>
    <w:rsid w:val="00351635"/>
    <w:rsid w:val="00351958"/>
    <w:rsid w:val="003519FA"/>
    <w:rsid w:val="00351B1A"/>
    <w:rsid w:val="00351B69"/>
    <w:rsid w:val="00351C8E"/>
    <w:rsid w:val="00351DD2"/>
    <w:rsid w:val="00351F88"/>
    <w:rsid w:val="0035230D"/>
    <w:rsid w:val="00352338"/>
    <w:rsid w:val="0035254A"/>
    <w:rsid w:val="00352550"/>
    <w:rsid w:val="003526D5"/>
    <w:rsid w:val="0035275B"/>
    <w:rsid w:val="0035312E"/>
    <w:rsid w:val="00353372"/>
    <w:rsid w:val="00353599"/>
    <w:rsid w:val="0035386E"/>
    <w:rsid w:val="003542B4"/>
    <w:rsid w:val="00354467"/>
    <w:rsid w:val="00354904"/>
    <w:rsid w:val="00354A8F"/>
    <w:rsid w:val="00354F15"/>
    <w:rsid w:val="00355064"/>
    <w:rsid w:val="0035557C"/>
    <w:rsid w:val="00355E82"/>
    <w:rsid w:val="003566BB"/>
    <w:rsid w:val="00356938"/>
    <w:rsid w:val="00356DB8"/>
    <w:rsid w:val="00356F62"/>
    <w:rsid w:val="00357110"/>
    <w:rsid w:val="00357475"/>
    <w:rsid w:val="003576FF"/>
    <w:rsid w:val="00357793"/>
    <w:rsid w:val="00357B93"/>
    <w:rsid w:val="00357C73"/>
    <w:rsid w:val="00357C85"/>
    <w:rsid w:val="00357D52"/>
    <w:rsid w:val="00357E90"/>
    <w:rsid w:val="00357EDD"/>
    <w:rsid w:val="00357F68"/>
    <w:rsid w:val="00357FCE"/>
    <w:rsid w:val="00360210"/>
    <w:rsid w:val="003605BD"/>
    <w:rsid w:val="00360885"/>
    <w:rsid w:val="00360C50"/>
    <w:rsid w:val="00360E89"/>
    <w:rsid w:val="00360F12"/>
    <w:rsid w:val="003616F4"/>
    <w:rsid w:val="003618DC"/>
    <w:rsid w:val="00361C80"/>
    <w:rsid w:val="00361DC2"/>
    <w:rsid w:val="003623D5"/>
    <w:rsid w:val="0036256D"/>
    <w:rsid w:val="003629C4"/>
    <w:rsid w:val="00362D9E"/>
    <w:rsid w:val="00363229"/>
    <w:rsid w:val="003632C4"/>
    <w:rsid w:val="003634F3"/>
    <w:rsid w:val="00363925"/>
    <w:rsid w:val="00363A2C"/>
    <w:rsid w:val="00363FF2"/>
    <w:rsid w:val="003641CA"/>
    <w:rsid w:val="0036436B"/>
    <w:rsid w:val="00364647"/>
    <w:rsid w:val="00364659"/>
    <w:rsid w:val="003648C3"/>
    <w:rsid w:val="00364A34"/>
    <w:rsid w:val="00364A64"/>
    <w:rsid w:val="00364A67"/>
    <w:rsid w:val="00365275"/>
    <w:rsid w:val="00365297"/>
    <w:rsid w:val="0036547F"/>
    <w:rsid w:val="003654CB"/>
    <w:rsid w:val="00365579"/>
    <w:rsid w:val="00365827"/>
    <w:rsid w:val="00365942"/>
    <w:rsid w:val="00365D5D"/>
    <w:rsid w:val="0036622B"/>
    <w:rsid w:val="00366481"/>
    <w:rsid w:val="003664CA"/>
    <w:rsid w:val="00366756"/>
    <w:rsid w:val="00366933"/>
    <w:rsid w:val="00366B32"/>
    <w:rsid w:val="0036737D"/>
    <w:rsid w:val="0036757A"/>
    <w:rsid w:val="003676EF"/>
    <w:rsid w:val="00367BDC"/>
    <w:rsid w:val="00367C96"/>
    <w:rsid w:val="00367F6A"/>
    <w:rsid w:val="0037006B"/>
    <w:rsid w:val="0037052C"/>
    <w:rsid w:val="00370C9F"/>
    <w:rsid w:val="00370D86"/>
    <w:rsid w:val="00370E67"/>
    <w:rsid w:val="00370F8A"/>
    <w:rsid w:val="00371337"/>
    <w:rsid w:val="003714AF"/>
    <w:rsid w:val="00371521"/>
    <w:rsid w:val="0037158A"/>
    <w:rsid w:val="003718F1"/>
    <w:rsid w:val="00371EB5"/>
    <w:rsid w:val="00371F7D"/>
    <w:rsid w:val="00372010"/>
    <w:rsid w:val="003720EC"/>
    <w:rsid w:val="003722F8"/>
    <w:rsid w:val="00372CD7"/>
    <w:rsid w:val="00372CDC"/>
    <w:rsid w:val="00372DCA"/>
    <w:rsid w:val="00372FF2"/>
    <w:rsid w:val="00373618"/>
    <w:rsid w:val="00373836"/>
    <w:rsid w:val="00373ADC"/>
    <w:rsid w:val="00373AE2"/>
    <w:rsid w:val="00373E24"/>
    <w:rsid w:val="00373F89"/>
    <w:rsid w:val="0037402D"/>
    <w:rsid w:val="003740C5"/>
    <w:rsid w:val="0037436A"/>
    <w:rsid w:val="00374506"/>
    <w:rsid w:val="00374526"/>
    <w:rsid w:val="00374AA5"/>
    <w:rsid w:val="00374AFA"/>
    <w:rsid w:val="00374BF5"/>
    <w:rsid w:val="00374C01"/>
    <w:rsid w:val="00374E8E"/>
    <w:rsid w:val="00375386"/>
    <w:rsid w:val="0037569A"/>
    <w:rsid w:val="003756ED"/>
    <w:rsid w:val="0037571A"/>
    <w:rsid w:val="0037574E"/>
    <w:rsid w:val="00375EC1"/>
    <w:rsid w:val="00376126"/>
    <w:rsid w:val="00376200"/>
    <w:rsid w:val="00376285"/>
    <w:rsid w:val="003764B4"/>
    <w:rsid w:val="003765CE"/>
    <w:rsid w:val="0037663A"/>
    <w:rsid w:val="00376939"/>
    <w:rsid w:val="00376ABA"/>
    <w:rsid w:val="00376BF0"/>
    <w:rsid w:val="00376CB8"/>
    <w:rsid w:val="00377040"/>
    <w:rsid w:val="003772FA"/>
    <w:rsid w:val="0037735A"/>
    <w:rsid w:val="00377360"/>
    <w:rsid w:val="003774DC"/>
    <w:rsid w:val="0037756F"/>
    <w:rsid w:val="0037761A"/>
    <w:rsid w:val="003776F0"/>
    <w:rsid w:val="00377763"/>
    <w:rsid w:val="0037778D"/>
    <w:rsid w:val="0037795F"/>
    <w:rsid w:val="00377B05"/>
    <w:rsid w:val="00377BF7"/>
    <w:rsid w:val="00380161"/>
    <w:rsid w:val="00380261"/>
    <w:rsid w:val="00380518"/>
    <w:rsid w:val="00380538"/>
    <w:rsid w:val="00380539"/>
    <w:rsid w:val="003805F7"/>
    <w:rsid w:val="0038061F"/>
    <w:rsid w:val="003807DE"/>
    <w:rsid w:val="00380840"/>
    <w:rsid w:val="00380D41"/>
    <w:rsid w:val="00380D91"/>
    <w:rsid w:val="00380FD8"/>
    <w:rsid w:val="003811DE"/>
    <w:rsid w:val="00381398"/>
    <w:rsid w:val="00381574"/>
    <w:rsid w:val="0038159F"/>
    <w:rsid w:val="00381761"/>
    <w:rsid w:val="0038184B"/>
    <w:rsid w:val="00381A80"/>
    <w:rsid w:val="00381C58"/>
    <w:rsid w:val="00381D2A"/>
    <w:rsid w:val="00381D7E"/>
    <w:rsid w:val="00381FAC"/>
    <w:rsid w:val="003822BB"/>
    <w:rsid w:val="00382BCB"/>
    <w:rsid w:val="00382ED1"/>
    <w:rsid w:val="00382EEE"/>
    <w:rsid w:val="003832A6"/>
    <w:rsid w:val="003837D8"/>
    <w:rsid w:val="00383957"/>
    <w:rsid w:val="00383C6B"/>
    <w:rsid w:val="00383E75"/>
    <w:rsid w:val="0038402B"/>
    <w:rsid w:val="003840C4"/>
    <w:rsid w:val="0038435B"/>
    <w:rsid w:val="003846B6"/>
    <w:rsid w:val="00384866"/>
    <w:rsid w:val="003849F7"/>
    <w:rsid w:val="00384C74"/>
    <w:rsid w:val="003851AC"/>
    <w:rsid w:val="00385479"/>
    <w:rsid w:val="0038551F"/>
    <w:rsid w:val="00385555"/>
    <w:rsid w:val="003859F3"/>
    <w:rsid w:val="00385C7B"/>
    <w:rsid w:val="00385D66"/>
    <w:rsid w:val="00385D7C"/>
    <w:rsid w:val="00385FD9"/>
    <w:rsid w:val="00386144"/>
    <w:rsid w:val="003862DF"/>
    <w:rsid w:val="00386559"/>
    <w:rsid w:val="003865CB"/>
    <w:rsid w:val="00386CB5"/>
    <w:rsid w:val="00386ECA"/>
    <w:rsid w:val="003878A7"/>
    <w:rsid w:val="003879E8"/>
    <w:rsid w:val="00387B18"/>
    <w:rsid w:val="00387CAA"/>
    <w:rsid w:val="00387E87"/>
    <w:rsid w:val="00390546"/>
    <w:rsid w:val="00390751"/>
    <w:rsid w:val="00390816"/>
    <w:rsid w:val="00390BAE"/>
    <w:rsid w:val="00390C31"/>
    <w:rsid w:val="0039116E"/>
    <w:rsid w:val="0039135D"/>
    <w:rsid w:val="003913B7"/>
    <w:rsid w:val="003914DF"/>
    <w:rsid w:val="003916C6"/>
    <w:rsid w:val="00391876"/>
    <w:rsid w:val="00391931"/>
    <w:rsid w:val="00391B38"/>
    <w:rsid w:val="00391D58"/>
    <w:rsid w:val="00391F68"/>
    <w:rsid w:val="00392056"/>
    <w:rsid w:val="0039207B"/>
    <w:rsid w:val="00392293"/>
    <w:rsid w:val="003925A3"/>
    <w:rsid w:val="0039276F"/>
    <w:rsid w:val="003927F5"/>
    <w:rsid w:val="00392952"/>
    <w:rsid w:val="00392C44"/>
    <w:rsid w:val="00393038"/>
    <w:rsid w:val="003930A4"/>
    <w:rsid w:val="003939E6"/>
    <w:rsid w:val="00393DDC"/>
    <w:rsid w:val="00393E43"/>
    <w:rsid w:val="00394180"/>
    <w:rsid w:val="00394341"/>
    <w:rsid w:val="003943E1"/>
    <w:rsid w:val="003944C8"/>
    <w:rsid w:val="0039451A"/>
    <w:rsid w:val="00394660"/>
    <w:rsid w:val="0039490E"/>
    <w:rsid w:val="00394CDC"/>
    <w:rsid w:val="00394DA0"/>
    <w:rsid w:val="00395001"/>
    <w:rsid w:val="00395143"/>
    <w:rsid w:val="00395305"/>
    <w:rsid w:val="003955E0"/>
    <w:rsid w:val="00395621"/>
    <w:rsid w:val="00395E5C"/>
    <w:rsid w:val="00395E97"/>
    <w:rsid w:val="00395EB7"/>
    <w:rsid w:val="00395F62"/>
    <w:rsid w:val="00396153"/>
    <w:rsid w:val="00396258"/>
    <w:rsid w:val="003962DE"/>
    <w:rsid w:val="003962E5"/>
    <w:rsid w:val="003968DE"/>
    <w:rsid w:val="0039699B"/>
    <w:rsid w:val="003969FB"/>
    <w:rsid w:val="00396EB7"/>
    <w:rsid w:val="00396FFF"/>
    <w:rsid w:val="00397323"/>
    <w:rsid w:val="00397481"/>
    <w:rsid w:val="003974F7"/>
    <w:rsid w:val="00397841"/>
    <w:rsid w:val="00397BBA"/>
    <w:rsid w:val="00397C3D"/>
    <w:rsid w:val="00397C41"/>
    <w:rsid w:val="00397E0A"/>
    <w:rsid w:val="00397F01"/>
    <w:rsid w:val="003A002F"/>
    <w:rsid w:val="003A00AF"/>
    <w:rsid w:val="003A00DA"/>
    <w:rsid w:val="003A0173"/>
    <w:rsid w:val="003A01DF"/>
    <w:rsid w:val="003A02D8"/>
    <w:rsid w:val="003A04F9"/>
    <w:rsid w:val="003A08CF"/>
    <w:rsid w:val="003A0AB0"/>
    <w:rsid w:val="003A0D06"/>
    <w:rsid w:val="003A0DE7"/>
    <w:rsid w:val="003A1907"/>
    <w:rsid w:val="003A191F"/>
    <w:rsid w:val="003A195F"/>
    <w:rsid w:val="003A1976"/>
    <w:rsid w:val="003A1A05"/>
    <w:rsid w:val="003A1CBC"/>
    <w:rsid w:val="003A1E25"/>
    <w:rsid w:val="003A1F1E"/>
    <w:rsid w:val="003A224C"/>
    <w:rsid w:val="003A23B1"/>
    <w:rsid w:val="003A23FE"/>
    <w:rsid w:val="003A25F2"/>
    <w:rsid w:val="003A3046"/>
    <w:rsid w:val="003A317B"/>
    <w:rsid w:val="003A326A"/>
    <w:rsid w:val="003A3278"/>
    <w:rsid w:val="003A3329"/>
    <w:rsid w:val="003A3A30"/>
    <w:rsid w:val="003A3AFC"/>
    <w:rsid w:val="003A3F41"/>
    <w:rsid w:val="003A405F"/>
    <w:rsid w:val="003A4126"/>
    <w:rsid w:val="003A41D9"/>
    <w:rsid w:val="003A4217"/>
    <w:rsid w:val="003A456D"/>
    <w:rsid w:val="003A47BD"/>
    <w:rsid w:val="003A4B06"/>
    <w:rsid w:val="003A4CDC"/>
    <w:rsid w:val="003A5002"/>
    <w:rsid w:val="003A5057"/>
    <w:rsid w:val="003A507B"/>
    <w:rsid w:val="003A507F"/>
    <w:rsid w:val="003A525E"/>
    <w:rsid w:val="003A52E4"/>
    <w:rsid w:val="003A5977"/>
    <w:rsid w:val="003A5A6E"/>
    <w:rsid w:val="003A5BF9"/>
    <w:rsid w:val="003A6357"/>
    <w:rsid w:val="003A6408"/>
    <w:rsid w:val="003A658C"/>
    <w:rsid w:val="003A66EC"/>
    <w:rsid w:val="003A6A4F"/>
    <w:rsid w:val="003A6E5E"/>
    <w:rsid w:val="003A6F96"/>
    <w:rsid w:val="003A70E3"/>
    <w:rsid w:val="003A7265"/>
    <w:rsid w:val="003A7471"/>
    <w:rsid w:val="003A758F"/>
    <w:rsid w:val="003A7739"/>
    <w:rsid w:val="003A79CB"/>
    <w:rsid w:val="003A7C75"/>
    <w:rsid w:val="003A7E66"/>
    <w:rsid w:val="003A7F3F"/>
    <w:rsid w:val="003B0543"/>
    <w:rsid w:val="003B07B0"/>
    <w:rsid w:val="003B08E0"/>
    <w:rsid w:val="003B0AAD"/>
    <w:rsid w:val="003B0B68"/>
    <w:rsid w:val="003B0C2E"/>
    <w:rsid w:val="003B1262"/>
    <w:rsid w:val="003B1337"/>
    <w:rsid w:val="003B1549"/>
    <w:rsid w:val="003B19DE"/>
    <w:rsid w:val="003B1C2A"/>
    <w:rsid w:val="003B1EA9"/>
    <w:rsid w:val="003B2577"/>
    <w:rsid w:val="003B26BB"/>
    <w:rsid w:val="003B2734"/>
    <w:rsid w:val="003B2B4A"/>
    <w:rsid w:val="003B2C3F"/>
    <w:rsid w:val="003B2C45"/>
    <w:rsid w:val="003B2E78"/>
    <w:rsid w:val="003B2EFD"/>
    <w:rsid w:val="003B3329"/>
    <w:rsid w:val="003B3332"/>
    <w:rsid w:val="003B3451"/>
    <w:rsid w:val="003B36E0"/>
    <w:rsid w:val="003B3711"/>
    <w:rsid w:val="003B37C5"/>
    <w:rsid w:val="003B3A7C"/>
    <w:rsid w:val="003B3B30"/>
    <w:rsid w:val="003B3F63"/>
    <w:rsid w:val="003B40A7"/>
    <w:rsid w:val="003B449D"/>
    <w:rsid w:val="003B4686"/>
    <w:rsid w:val="003B487E"/>
    <w:rsid w:val="003B49A5"/>
    <w:rsid w:val="003B576A"/>
    <w:rsid w:val="003B5A1F"/>
    <w:rsid w:val="003B5ABF"/>
    <w:rsid w:val="003B6122"/>
    <w:rsid w:val="003B649D"/>
    <w:rsid w:val="003B690C"/>
    <w:rsid w:val="003B6961"/>
    <w:rsid w:val="003B6F9F"/>
    <w:rsid w:val="003B74A0"/>
    <w:rsid w:val="003B7A4B"/>
    <w:rsid w:val="003B7F99"/>
    <w:rsid w:val="003C01CD"/>
    <w:rsid w:val="003C01EE"/>
    <w:rsid w:val="003C028D"/>
    <w:rsid w:val="003C030A"/>
    <w:rsid w:val="003C085A"/>
    <w:rsid w:val="003C109A"/>
    <w:rsid w:val="003C1945"/>
    <w:rsid w:val="003C1B7B"/>
    <w:rsid w:val="003C1F1A"/>
    <w:rsid w:val="003C20E4"/>
    <w:rsid w:val="003C2633"/>
    <w:rsid w:val="003C2696"/>
    <w:rsid w:val="003C27DD"/>
    <w:rsid w:val="003C2976"/>
    <w:rsid w:val="003C2AB6"/>
    <w:rsid w:val="003C342A"/>
    <w:rsid w:val="003C365A"/>
    <w:rsid w:val="003C36AA"/>
    <w:rsid w:val="003C36BC"/>
    <w:rsid w:val="003C38C3"/>
    <w:rsid w:val="003C3B4E"/>
    <w:rsid w:val="003C3BA3"/>
    <w:rsid w:val="003C3CF7"/>
    <w:rsid w:val="003C4012"/>
    <w:rsid w:val="003C4548"/>
    <w:rsid w:val="003C460C"/>
    <w:rsid w:val="003C46B7"/>
    <w:rsid w:val="003C4934"/>
    <w:rsid w:val="003C4AAC"/>
    <w:rsid w:val="003C4CA4"/>
    <w:rsid w:val="003C4FAA"/>
    <w:rsid w:val="003C509D"/>
    <w:rsid w:val="003C51EA"/>
    <w:rsid w:val="003C5227"/>
    <w:rsid w:val="003C531D"/>
    <w:rsid w:val="003C537D"/>
    <w:rsid w:val="003C53C4"/>
    <w:rsid w:val="003C56FF"/>
    <w:rsid w:val="003C57C3"/>
    <w:rsid w:val="003C5929"/>
    <w:rsid w:val="003C5A7D"/>
    <w:rsid w:val="003C5D3D"/>
    <w:rsid w:val="003C5E2C"/>
    <w:rsid w:val="003C5FEF"/>
    <w:rsid w:val="003C665C"/>
    <w:rsid w:val="003C6C5F"/>
    <w:rsid w:val="003C6EA0"/>
    <w:rsid w:val="003C6EFF"/>
    <w:rsid w:val="003C709B"/>
    <w:rsid w:val="003C71C3"/>
    <w:rsid w:val="003C71CF"/>
    <w:rsid w:val="003C78A6"/>
    <w:rsid w:val="003D040B"/>
    <w:rsid w:val="003D0731"/>
    <w:rsid w:val="003D087F"/>
    <w:rsid w:val="003D09FA"/>
    <w:rsid w:val="003D0E24"/>
    <w:rsid w:val="003D0E32"/>
    <w:rsid w:val="003D0EF2"/>
    <w:rsid w:val="003D0FA2"/>
    <w:rsid w:val="003D1065"/>
    <w:rsid w:val="003D12E4"/>
    <w:rsid w:val="003D139A"/>
    <w:rsid w:val="003D1655"/>
    <w:rsid w:val="003D1BD0"/>
    <w:rsid w:val="003D1BD9"/>
    <w:rsid w:val="003D2204"/>
    <w:rsid w:val="003D2A1B"/>
    <w:rsid w:val="003D2A4C"/>
    <w:rsid w:val="003D2B3C"/>
    <w:rsid w:val="003D3087"/>
    <w:rsid w:val="003D362B"/>
    <w:rsid w:val="003D36FB"/>
    <w:rsid w:val="003D3967"/>
    <w:rsid w:val="003D3A78"/>
    <w:rsid w:val="003D3C61"/>
    <w:rsid w:val="003D3C67"/>
    <w:rsid w:val="003D40E3"/>
    <w:rsid w:val="003D425C"/>
    <w:rsid w:val="003D44F2"/>
    <w:rsid w:val="003D4A48"/>
    <w:rsid w:val="003D4A9F"/>
    <w:rsid w:val="003D4D12"/>
    <w:rsid w:val="003D4D83"/>
    <w:rsid w:val="003D4D8D"/>
    <w:rsid w:val="003D4EBA"/>
    <w:rsid w:val="003D51B9"/>
    <w:rsid w:val="003D51BF"/>
    <w:rsid w:val="003D57A4"/>
    <w:rsid w:val="003D5B5F"/>
    <w:rsid w:val="003D5CCF"/>
    <w:rsid w:val="003D5D2E"/>
    <w:rsid w:val="003D60EB"/>
    <w:rsid w:val="003D60F8"/>
    <w:rsid w:val="003D63F8"/>
    <w:rsid w:val="003D66E3"/>
    <w:rsid w:val="003D6927"/>
    <w:rsid w:val="003D6AA7"/>
    <w:rsid w:val="003D715F"/>
    <w:rsid w:val="003E01AD"/>
    <w:rsid w:val="003E0515"/>
    <w:rsid w:val="003E06B6"/>
    <w:rsid w:val="003E0DD8"/>
    <w:rsid w:val="003E107B"/>
    <w:rsid w:val="003E10B8"/>
    <w:rsid w:val="003E10ED"/>
    <w:rsid w:val="003E1156"/>
    <w:rsid w:val="003E1669"/>
    <w:rsid w:val="003E16D1"/>
    <w:rsid w:val="003E1933"/>
    <w:rsid w:val="003E19A1"/>
    <w:rsid w:val="003E1F08"/>
    <w:rsid w:val="003E2234"/>
    <w:rsid w:val="003E2312"/>
    <w:rsid w:val="003E23E5"/>
    <w:rsid w:val="003E2477"/>
    <w:rsid w:val="003E257D"/>
    <w:rsid w:val="003E2790"/>
    <w:rsid w:val="003E27F5"/>
    <w:rsid w:val="003E298F"/>
    <w:rsid w:val="003E29A2"/>
    <w:rsid w:val="003E2E6E"/>
    <w:rsid w:val="003E31C9"/>
    <w:rsid w:val="003E32E1"/>
    <w:rsid w:val="003E3340"/>
    <w:rsid w:val="003E338A"/>
    <w:rsid w:val="003E33E7"/>
    <w:rsid w:val="003E3513"/>
    <w:rsid w:val="003E379B"/>
    <w:rsid w:val="003E3974"/>
    <w:rsid w:val="003E398D"/>
    <w:rsid w:val="003E3E17"/>
    <w:rsid w:val="003E3F14"/>
    <w:rsid w:val="003E436E"/>
    <w:rsid w:val="003E45E5"/>
    <w:rsid w:val="003E4715"/>
    <w:rsid w:val="003E4DD0"/>
    <w:rsid w:val="003E5308"/>
    <w:rsid w:val="003E59A5"/>
    <w:rsid w:val="003E5C06"/>
    <w:rsid w:val="003E6251"/>
    <w:rsid w:val="003E6295"/>
    <w:rsid w:val="003E657F"/>
    <w:rsid w:val="003E672C"/>
    <w:rsid w:val="003E67C9"/>
    <w:rsid w:val="003E68E8"/>
    <w:rsid w:val="003E6973"/>
    <w:rsid w:val="003E6EB5"/>
    <w:rsid w:val="003E739B"/>
    <w:rsid w:val="003E7553"/>
    <w:rsid w:val="003E7736"/>
    <w:rsid w:val="003E7BDE"/>
    <w:rsid w:val="003E7C91"/>
    <w:rsid w:val="003F06DC"/>
    <w:rsid w:val="003F072C"/>
    <w:rsid w:val="003F0818"/>
    <w:rsid w:val="003F0981"/>
    <w:rsid w:val="003F0DDB"/>
    <w:rsid w:val="003F0E97"/>
    <w:rsid w:val="003F1AE1"/>
    <w:rsid w:val="003F1AF6"/>
    <w:rsid w:val="003F1B9A"/>
    <w:rsid w:val="003F1E25"/>
    <w:rsid w:val="003F2034"/>
    <w:rsid w:val="003F20F5"/>
    <w:rsid w:val="003F2723"/>
    <w:rsid w:val="003F2B56"/>
    <w:rsid w:val="003F2B74"/>
    <w:rsid w:val="003F2F85"/>
    <w:rsid w:val="003F3008"/>
    <w:rsid w:val="003F32BD"/>
    <w:rsid w:val="003F3533"/>
    <w:rsid w:val="003F366A"/>
    <w:rsid w:val="003F38EF"/>
    <w:rsid w:val="003F3E47"/>
    <w:rsid w:val="003F4218"/>
    <w:rsid w:val="003F424C"/>
    <w:rsid w:val="003F439F"/>
    <w:rsid w:val="003F4437"/>
    <w:rsid w:val="003F450F"/>
    <w:rsid w:val="003F45BF"/>
    <w:rsid w:val="003F461F"/>
    <w:rsid w:val="003F4776"/>
    <w:rsid w:val="003F4E71"/>
    <w:rsid w:val="003F538F"/>
    <w:rsid w:val="003F5426"/>
    <w:rsid w:val="003F5440"/>
    <w:rsid w:val="003F5737"/>
    <w:rsid w:val="003F5797"/>
    <w:rsid w:val="003F597D"/>
    <w:rsid w:val="003F598B"/>
    <w:rsid w:val="003F59C1"/>
    <w:rsid w:val="003F5A10"/>
    <w:rsid w:val="003F5B3A"/>
    <w:rsid w:val="003F5BAE"/>
    <w:rsid w:val="003F6397"/>
    <w:rsid w:val="003F6609"/>
    <w:rsid w:val="003F6751"/>
    <w:rsid w:val="003F6ADB"/>
    <w:rsid w:val="003F7079"/>
    <w:rsid w:val="003F7302"/>
    <w:rsid w:val="003F7379"/>
    <w:rsid w:val="003F762F"/>
    <w:rsid w:val="003F7C2C"/>
    <w:rsid w:val="003F7C50"/>
    <w:rsid w:val="003F7D79"/>
    <w:rsid w:val="00400213"/>
    <w:rsid w:val="00400310"/>
    <w:rsid w:val="00400431"/>
    <w:rsid w:val="0040067A"/>
    <w:rsid w:val="004007E6"/>
    <w:rsid w:val="0040096E"/>
    <w:rsid w:val="00400C6F"/>
    <w:rsid w:val="00400E00"/>
    <w:rsid w:val="0040127D"/>
    <w:rsid w:val="004014A3"/>
    <w:rsid w:val="00401821"/>
    <w:rsid w:val="00401929"/>
    <w:rsid w:val="00401A77"/>
    <w:rsid w:val="00401AE4"/>
    <w:rsid w:val="00401B91"/>
    <w:rsid w:val="00401D2F"/>
    <w:rsid w:val="00401E78"/>
    <w:rsid w:val="00401E99"/>
    <w:rsid w:val="0040223B"/>
    <w:rsid w:val="004022E2"/>
    <w:rsid w:val="00402408"/>
    <w:rsid w:val="0040247C"/>
    <w:rsid w:val="004026E8"/>
    <w:rsid w:val="0040289B"/>
    <w:rsid w:val="004028D8"/>
    <w:rsid w:val="004029A5"/>
    <w:rsid w:val="00402A1A"/>
    <w:rsid w:val="00402A36"/>
    <w:rsid w:val="00402BC4"/>
    <w:rsid w:val="00402CC9"/>
    <w:rsid w:val="00402E0B"/>
    <w:rsid w:val="00402E40"/>
    <w:rsid w:val="00402F23"/>
    <w:rsid w:val="00403070"/>
    <w:rsid w:val="004030BD"/>
    <w:rsid w:val="0040339A"/>
    <w:rsid w:val="004033A8"/>
    <w:rsid w:val="004035F3"/>
    <w:rsid w:val="00403B47"/>
    <w:rsid w:val="00403BAC"/>
    <w:rsid w:val="00404062"/>
    <w:rsid w:val="00404077"/>
    <w:rsid w:val="004042C4"/>
    <w:rsid w:val="0040460D"/>
    <w:rsid w:val="00404662"/>
    <w:rsid w:val="004047D4"/>
    <w:rsid w:val="004048A9"/>
    <w:rsid w:val="00404AA3"/>
    <w:rsid w:val="00404C70"/>
    <w:rsid w:val="00404E2E"/>
    <w:rsid w:val="00405174"/>
    <w:rsid w:val="004051C8"/>
    <w:rsid w:val="004053AA"/>
    <w:rsid w:val="00405861"/>
    <w:rsid w:val="0040599B"/>
    <w:rsid w:val="004059FA"/>
    <w:rsid w:val="00405DCA"/>
    <w:rsid w:val="00405F29"/>
    <w:rsid w:val="0040675E"/>
    <w:rsid w:val="00406809"/>
    <w:rsid w:val="00406951"/>
    <w:rsid w:val="0040699D"/>
    <w:rsid w:val="00406B22"/>
    <w:rsid w:val="00406B82"/>
    <w:rsid w:val="00407016"/>
    <w:rsid w:val="00407399"/>
    <w:rsid w:val="004074FA"/>
    <w:rsid w:val="0040758B"/>
    <w:rsid w:val="0040769C"/>
    <w:rsid w:val="004076E0"/>
    <w:rsid w:val="00407784"/>
    <w:rsid w:val="00407A31"/>
    <w:rsid w:val="00407ADB"/>
    <w:rsid w:val="00407CFB"/>
    <w:rsid w:val="00407D0A"/>
    <w:rsid w:val="00407F40"/>
    <w:rsid w:val="00410704"/>
    <w:rsid w:val="004107EA"/>
    <w:rsid w:val="004108DD"/>
    <w:rsid w:val="00410CB6"/>
    <w:rsid w:val="00410CE0"/>
    <w:rsid w:val="00410EDE"/>
    <w:rsid w:val="00411098"/>
    <w:rsid w:val="004116C5"/>
    <w:rsid w:val="00411C55"/>
    <w:rsid w:val="00411F74"/>
    <w:rsid w:val="0041259A"/>
    <w:rsid w:val="004126CE"/>
    <w:rsid w:val="00412AFE"/>
    <w:rsid w:val="00412DF9"/>
    <w:rsid w:val="00413163"/>
    <w:rsid w:val="0041335E"/>
    <w:rsid w:val="0041346D"/>
    <w:rsid w:val="004137ED"/>
    <w:rsid w:val="00413814"/>
    <w:rsid w:val="00413A3C"/>
    <w:rsid w:val="00413A96"/>
    <w:rsid w:val="00413AC4"/>
    <w:rsid w:val="00413E6B"/>
    <w:rsid w:val="00413E82"/>
    <w:rsid w:val="00414287"/>
    <w:rsid w:val="00414292"/>
    <w:rsid w:val="004148B4"/>
    <w:rsid w:val="00414967"/>
    <w:rsid w:val="00415523"/>
    <w:rsid w:val="00415904"/>
    <w:rsid w:val="00415B94"/>
    <w:rsid w:val="0041639A"/>
    <w:rsid w:val="00416818"/>
    <w:rsid w:val="00416D7E"/>
    <w:rsid w:val="004170D3"/>
    <w:rsid w:val="00417550"/>
    <w:rsid w:val="00417591"/>
    <w:rsid w:val="00417833"/>
    <w:rsid w:val="0041784D"/>
    <w:rsid w:val="004179FB"/>
    <w:rsid w:val="00417F24"/>
    <w:rsid w:val="00420148"/>
    <w:rsid w:val="00420514"/>
    <w:rsid w:val="00420559"/>
    <w:rsid w:val="004207B1"/>
    <w:rsid w:val="00420801"/>
    <w:rsid w:val="004208A7"/>
    <w:rsid w:val="00420A90"/>
    <w:rsid w:val="00420C56"/>
    <w:rsid w:val="00420CC1"/>
    <w:rsid w:val="00420D75"/>
    <w:rsid w:val="00420DE7"/>
    <w:rsid w:val="00420EA1"/>
    <w:rsid w:val="0042150E"/>
    <w:rsid w:val="004218AB"/>
    <w:rsid w:val="0042194C"/>
    <w:rsid w:val="004219DE"/>
    <w:rsid w:val="00421A56"/>
    <w:rsid w:val="00421B5C"/>
    <w:rsid w:val="00421BC4"/>
    <w:rsid w:val="00422775"/>
    <w:rsid w:val="00422CDA"/>
    <w:rsid w:val="00422E6C"/>
    <w:rsid w:val="00422F05"/>
    <w:rsid w:val="0042329E"/>
    <w:rsid w:val="004234D2"/>
    <w:rsid w:val="0042367C"/>
    <w:rsid w:val="004238FE"/>
    <w:rsid w:val="0042390E"/>
    <w:rsid w:val="004239CF"/>
    <w:rsid w:val="00423AAD"/>
    <w:rsid w:val="00423C69"/>
    <w:rsid w:val="00423D8C"/>
    <w:rsid w:val="00423FF1"/>
    <w:rsid w:val="004240C8"/>
    <w:rsid w:val="004240E2"/>
    <w:rsid w:val="004241EF"/>
    <w:rsid w:val="0042431D"/>
    <w:rsid w:val="00424457"/>
    <w:rsid w:val="004244B5"/>
    <w:rsid w:val="004246A9"/>
    <w:rsid w:val="00424FF4"/>
    <w:rsid w:val="00425228"/>
    <w:rsid w:val="004252A5"/>
    <w:rsid w:val="004253A6"/>
    <w:rsid w:val="00425947"/>
    <w:rsid w:val="00425ADD"/>
    <w:rsid w:val="004264CD"/>
    <w:rsid w:val="004268F2"/>
    <w:rsid w:val="00426932"/>
    <w:rsid w:val="00426969"/>
    <w:rsid w:val="00426DAC"/>
    <w:rsid w:val="004270A6"/>
    <w:rsid w:val="00427282"/>
    <w:rsid w:val="004273FA"/>
    <w:rsid w:val="004275AC"/>
    <w:rsid w:val="004276C2"/>
    <w:rsid w:val="00427E3E"/>
    <w:rsid w:val="00430012"/>
    <w:rsid w:val="004300A7"/>
    <w:rsid w:val="00430254"/>
    <w:rsid w:val="0043027F"/>
    <w:rsid w:val="0043031D"/>
    <w:rsid w:val="004306CD"/>
    <w:rsid w:val="004306D5"/>
    <w:rsid w:val="004307D6"/>
    <w:rsid w:val="004307DE"/>
    <w:rsid w:val="0043096D"/>
    <w:rsid w:val="00430AAF"/>
    <w:rsid w:val="00430AC3"/>
    <w:rsid w:val="00430B7C"/>
    <w:rsid w:val="00430E99"/>
    <w:rsid w:val="004312C4"/>
    <w:rsid w:val="004312EC"/>
    <w:rsid w:val="004312EE"/>
    <w:rsid w:val="004314D1"/>
    <w:rsid w:val="00431B1C"/>
    <w:rsid w:val="00431B57"/>
    <w:rsid w:val="00431B90"/>
    <w:rsid w:val="0043206F"/>
    <w:rsid w:val="00432301"/>
    <w:rsid w:val="0043240E"/>
    <w:rsid w:val="004324D3"/>
    <w:rsid w:val="0043255C"/>
    <w:rsid w:val="00432797"/>
    <w:rsid w:val="0043286B"/>
    <w:rsid w:val="00432D00"/>
    <w:rsid w:val="004333D2"/>
    <w:rsid w:val="004336F3"/>
    <w:rsid w:val="004337A9"/>
    <w:rsid w:val="00433941"/>
    <w:rsid w:val="00433F0C"/>
    <w:rsid w:val="00434063"/>
    <w:rsid w:val="004340C1"/>
    <w:rsid w:val="0043421F"/>
    <w:rsid w:val="004342E0"/>
    <w:rsid w:val="0043498B"/>
    <w:rsid w:val="00434A53"/>
    <w:rsid w:val="00434B47"/>
    <w:rsid w:val="00434D22"/>
    <w:rsid w:val="00434FC3"/>
    <w:rsid w:val="00435165"/>
    <w:rsid w:val="00435289"/>
    <w:rsid w:val="004353D9"/>
    <w:rsid w:val="004356D0"/>
    <w:rsid w:val="00435717"/>
    <w:rsid w:val="00435E78"/>
    <w:rsid w:val="00435FD8"/>
    <w:rsid w:val="0043640F"/>
    <w:rsid w:val="0043643B"/>
    <w:rsid w:val="004365BF"/>
    <w:rsid w:val="00436791"/>
    <w:rsid w:val="00436886"/>
    <w:rsid w:val="00436F5E"/>
    <w:rsid w:val="00437130"/>
    <w:rsid w:val="00437331"/>
    <w:rsid w:val="004373C1"/>
    <w:rsid w:val="0043742A"/>
    <w:rsid w:val="00437572"/>
    <w:rsid w:val="004376C5"/>
    <w:rsid w:val="004377D4"/>
    <w:rsid w:val="00437D01"/>
    <w:rsid w:val="00437FF5"/>
    <w:rsid w:val="004401CB"/>
    <w:rsid w:val="00440829"/>
    <w:rsid w:val="0044085E"/>
    <w:rsid w:val="00440A50"/>
    <w:rsid w:val="00440AE6"/>
    <w:rsid w:val="00440DB5"/>
    <w:rsid w:val="00441050"/>
    <w:rsid w:val="00441936"/>
    <w:rsid w:val="00441999"/>
    <w:rsid w:val="00441F7E"/>
    <w:rsid w:val="004420FE"/>
    <w:rsid w:val="00442320"/>
    <w:rsid w:val="00442634"/>
    <w:rsid w:val="004426CF"/>
    <w:rsid w:val="004426DF"/>
    <w:rsid w:val="00442738"/>
    <w:rsid w:val="00442804"/>
    <w:rsid w:val="00442C29"/>
    <w:rsid w:val="004437CD"/>
    <w:rsid w:val="00443851"/>
    <w:rsid w:val="004440D5"/>
    <w:rsid w:val="00444125"/>
    <w:rsid w:val="00444156"/>
    <w:rsid w:val="0044419F"/>
    <w:rsid w:val="0044428D"/>
    <w:rsid w:val="004446E4"/>
    <w:rsid w:val="0044523B"/>
    <w:rsid w:val="00445482"/>
    <w:rsid w:val="0044626C"/>
    <w:rsid w:val="004463BE"/>
    <w:rsid w:val="004464B1"/>
    <w:rsid w:val="004469F0"/>
    <w:rsid w:val="00446AFD"/>
    <w:rsid w:val="00446B6E"/>
    <w:rsid w:val="00446D7C"/>
    <w:rsid w:val="00446FCF"/>
    <w:rsid w:val="00446FD2"/>
    <w:rsid w:val="00447041"/>
    <w:rsid w:val="00447680"/>
    <w:rsid w:val="00447767"/>
    <w:rsid w:val="00447842"/>
    <w:rsid w:val="004478E3"/>
    <w:rsid w:val="0044793B"/>
    <w:rsid w:val="004479C0"/>
    <w:rsid w:val="00447C3A"/>
    <w:rsid w:val="00447D09"/>
    <w:rsid w:val="00447D95"/>
    <w:rsid w:val="00450099"/>
    <w:rsid w:val="004501DB"/>
    <w:rsid w:val="0045029F"/>
    <w:rsid w:val="0045055B"/>
    <w:rsid w:val="004509CC"/>
    <w:rsid w:val="004509D5"/>
    <w:rsid w:val="00450EBC"/>
    <w:rsid w:val="0045111C"/>
    <w:rsid w:val="0045129B"/>
    <w:rsid w:val="004513AB"/>
    <w:rsid w:val="00451411"/>
    <w:rsid w:val="004514A2"/>
    <w:rsid w:val="00451D6E"/>
    <w:rsid w:val="00451D86"/>
    <w:rsid w:val="00451EC9"/>
    <w:rsid w:val="0045231E"/>
    <w:rsid w:val="004526CB"/>
    <w:rsid w:val="00452915"/>
    <w:rsid w:val="00452CDE"/>
    <w:rsid w:val="00452D23"/>
    <w:rsid w:val="00452E83"/>
    <w:rsid w:val="004532DB"/>
    <w:rsid w:val="00453453"/>
    <w:rsid w:val="00453B09"/>
    <w:rsid w:val="00453C3C"/>
    <w:rsid w:val="00453C4D"/>
    <w:rsid w:val="00453CA0"/>
    <w:rsid w:val="00453E70"/>
    <w:rsid w:val="00453E87"/>
    <w:rsid w:val="00453F9C"/>
    <w:rsid w:val="00453FD0"/>
    <w:rsid w:val="0045413E"/>
    <w:rsid w:val="004541FA"/>
    <w:rsid w:val="0045449C"/>
    <w:rsid w:val="00454527"/>
    <w:rsid w:val="00454735"/>
    <w:rsid w:val="00454790"/>
    <w:rsid w:val="00454824"/>
    <w:rsid w:val="004550C8"/>
    <w:rsid w:val="004550F5"/>
    <w:rsid w:val="004554D2"/>
    <w:rsid w:val="00455613"/>
    <w:rsid w:val="00455845"/>
    <w:rsid w:val="00455B66"/>
    <w:rsid w:val="00455B71"/>
    <w:rsid w:val="00455D41"/>
    <w:rsid w:val="004561DB"/>
    <w:rsid w:val="004567EA"/>
    <w:rsid w:val="004568AA"/>
    <w:rsid w:val="00456C49"/>
    <w:rsid w:val="00457BB3"/>
    <w:rsid w:val="00457D9F"/>
    <w:rsid w:val="00460168"/>
    <w:rsid w:val="004601A6"/>
    <w:rsid w:val="00460649"/>
    <w:rsid w:val="00460747"/>
    <w:rsid w:val="00460AB3"/>
    <w:rsid w:val="00460C2C"/>
    <w:rsid w:val="00460DC8"/>
    <w:rsid w:val="00460F4C"/>
    <w:rsid w:val="004610BC"/>
    <w:rsid w:val="004611C6"/>
    <w:rsid w:val="004616A9"/>
    <w:rsid w:val="004618BB"/>
    <w:rsid w:val="00461ADA"/>
    <w:rsid w:val="00461DC4"/>
    <w:rsid w:val="0046229A"/>
    <w:rsid w:val="00462378"/>
    <w:rsid w:val="0046263B"/>
    <w:rsid w:val="0046273A"/>
    <w:rsid w:val="00462924"/>
    <w:rsid w:val="0046299D"/>
    <w:rsid w:val="00462C80"/>
    <w:rsid w:val="00463192"/>
    <w:rsid w:val="004631D8"/>
    <w:rsid w:val="004631F7"/>
    <w:rsid w:val="00463205"/>
    <w:rsid w:val="00463235"/>
    <w:rsid w:val="00463272"/>
    <w:rsid w:val="00463719"/>
    <w:rsid w:val="004639FE"/>
    <w:rsid w:val="00463A04"/>
    <w:rsid w:val="00463DC3"/>
    <w:rsid w:val="0046408C"/>
    <w:rsid w:val="0046421C"/>
    <w:rsid w:val="004648E4"/>
    <w:rsid w:val="00464996"/>
    <w:rsid w:val="00464A76"/>
    <w:rsid w:val="00464BB3"/>
    <w:rsid w:val="00464BB7"/>
    <w:rsid w:val="00464D31"/>
    <w:rsid w:val="00465299"/>
    <w:rsid w:val="0046536E"/>
    <w:rsid w:val="004653CD"/>
    <w:rsid w:val="004664A6"/>
    <w:rsid w:val="004664DE"/>
    <w:rsid w:val="00466523"/>
    <w:rsid w:val="00466709"/>
    <w:rsid w:val="004667B7"/>
    <w:rsid w:val="00466F1A"/>
    <w:rsid w:val="004670BB"/>
    <w:rsid w:val="00467538"/>
    <w:rsid w:val="004675E5"/>
    <w:rsid w:val="0046773F"/>
    <w:rsid w:val="00467815"/>
    <w:rsid w:val="00467989"/>
    <w:rsid w:val="00467A83"/>
    <w:rsid w:val="00467DE0"/>
    <w:rsid w:val="00467FC4"/>
    <w:rsid w:val="004700F2"/>
    <w:rsid w:val="0047011D"/>
    <w:rsid w:val="00470BFF"/>
    <w:rsid w:val="00470DE0"/>
    <w:rsid w:val="00471017"/>
    <w:rsid w:val="00471305"/>
    <w:rsid w:val="0047149A"/>
    <w:rsid w:val="004717F3"/>
    <w:rsid w:val="00471D9C"/>
    <w:rsid w:val="00471E42"/>
    <w:rsid w:val="00471EE3"/>
    <w:rsid w:val="004723B4"/>
    <w:rsid w:val="0047254E"/>
    <w:rsid w:val="004727C5"/>
    <w:rsid w:val="00472DED"/>
    <w:rsid w:val="00472F9E"/>
    <w:rsid w:val="0047338D"/>
    <w:rsid w:val="0047341E"/>
    <w:rsid w:val="00473BE7"/>
    <w:rsid w:val="00473F23"/>
    <w:rsid w:val="00474043"/>
    <w:rsid w:val="00474364"/>
    <w:rsid w:val="00474433"/>
    <w:rsid w:val="00474471"/>
    <w:rsid w:val="004746DF"/>
    <w:rsid w:val="00474736"/>
    <w:rsid w:val="0047486A"/>
    <w:rsid w:val="004748B7"/>
    <w:rsid w:val="00474B7D"/>
    <w:rsid w:val="00474E29"/>
    <w:rsid w:val="00474E50"/>
    <w:rsid w:val="00474EC5"/>
    <w:rsid w:val="00474F2D"/>
    <w:rsid w:val="00475697"/>
    <w:rsid w:val="0047595F"/>
    <w:rsid w:val="004759A6"/>
    <w:rsid w:val="00475A57"/>
    <w:rsid w:val="00475D79"/>
    <w:rsid w:val="00475F0C"/>
    <w:rsid w:val="00475F6B"/>
    <w:rsid w:val="00476451"/>
    <w:rsid w:val="004764C1"/>
    <w:rsid w:val="004765C8"/>
    <w:rsid w:val="004765CB"/>
    <w:rsid w:val="004765E1"/>
    <w:rsid w:val="004766CA"/>
    <w:rsid w:val="00476718"/>
    <w:rsid w:val="00476BFD"/>
    <w:rsid w:val="00476D82"/>
    <w:rsid w:val="00476EE5"/>
    <w:rsid w:val="00476FC5"/>
    <w:rsid w:val="004771C2"/>
    <w:rsid w:val="00477785"/>
    <w:rsid w:val="00477D2C"/>
    <w:rsid w:val="00477F67"/>
    <w:rsid w:val="00477FF5"/>
    <w:rsid w:val="00480098"/>
    <w:rsid w:val="004801D3"/>
    <w:rsid w:val="00480297"/>
    <w:rsid w:val="00480713"/>
    <w:rsid w:val="00480C15"/>
    <w:rsid w:val="004812F9"/>
    <w:rsid w:val="0048142A"/>
    <w:rsid w:val="00481567"/>
    <w:rsid w:val="00481DEB"/>
    <w:rsid w:val="00481F65"/>
    <w:rsid w:val="00481FCE"/>
    <w:rsid w:val="00482092"/>
    <w:rsid w:val="004820C6"/>
    <w:rsid w:val="00482113"/>
    <w:rsid w:val="00482497"/>
    <w:rsid w:val="004824E4"/>
    <w:rsid w:val="00482613"/>
    <w:rsid w:val="00482E09"/>
    <w:rsid w:val="00483117"/>
    <w:rsid w:val="00483500"/>
    <w:rsid w:val="004835A9"/>
    <w:rsid w:val="0048380D"/>
    <w:rsid w:val="00483816"/>
    <w:rsid w:val="0048382A"/>
    <w:rsid w:val="0048395B"/>
    <w:rsid w:val="0048396D"/>
    <w:rsid w:val="00484342"/>
    <w:rsid w:val="00484359"/>
    <w:rsid w:val="00484AEE"/>
    <w:rsid w:val="00484C5A"/>
    <w:rsid w:val="00484E52"/>
    <w:rsid w:val="0048573A"/>
    <w:rsid w:val="0048594C"/>
    <w:rsid w:val="004860FD"/>
    <w:rsid w:val="00486516"/>
    <w:rsid w:val="004865FE"/>
    <w:rsid w:val="0048661F"/>
    <w:rsid w:val="0048685E"/>
    <w:rsid w:val="004869BC"/>
    <w:rsid w:val="00486BE2"/>
    <w:rsid w:val="00486C65"/>
    <w:rsid w:val="004872F0"/>
    <w:rsid w:val="0048766E"/>
    <w:rsid w:val="00487AC6"/>
    <w:rsid w:val="00487C33"/>
    <w:rsid w:val="00487D7F"/>
    <w:rsid w:val="00487F11"/>
    <w:rsid w:val="00487FA5"/>
    <w:rsid w:val="0049027E"/>
    <w:rsid w:val="0049063C"/>
    <w:rsid w:val="004907AE"/>
    <w:rsid w:val="004909C7"/>
    <w:rsid w:val="00490CC0"/>
    <w:rsid w:val="00490F23"/>
    <w:rsid w:val="004910E8"/>
    <w:rsid w:val="00491265"/>
    <w:rsid w:val="00491745"/>
    <w:rsid w:val="004917EA"/>
    <w:rsid w:val="004918CF"/>
    <w:rsid w:val="00491AEE"/>
    <w:rsid w:val="00492637"/>
    <w:rsid w:val="004927A5"/>
    <w:rsid w:val="004927F7"/>
    <w:rsid w:val="00493127"/>
    <w:rsid w:val="00493132"/>
    <w:rsid w:val="00493277"/>
    <w:rsid w:val="00493416"/>
    <w:rsid w:val="00493479"/>
    <w:rsid w:val="0049367E"/>
    <w:rsid w:val="00493683"/>
    <w:rsid w:val="00494292"/>
    <w:rsid w:val="004945E6"/>
    <w:rsid w:val="00494992"/>
    <w:rsid w:val="004949E8"/>
    <w:rsid w:val="00494BBB"/>
    <w:rsid w:val="00494DD0"/>
    <w:rsid w:val="00494E11"/>
    <w:rsid w:val="00494FA8"/>
    <w:rsid w:val="004952D5"/>
    <w:rsid w:val="00495568"/>
    <w:rsid w:val="004955B4"/>
    <w:rsid w:val="00495C5E"/>
    <w:rsid w:val="00495DA0"/>
    <w:rsid w:val="00495F0C"/>
    <w:rsid w:val="00496011"/>
    <w:rsid w:val="00496178"/>
    <w:rsid w:val="004964D3"/>
    <w:rsid w:val="004966F5"/>
    <w:rsid w:val="004967A9"/>
    <w:rsid w:val="0049696E"/>
    <w:rsid w:val="00496FF5"/>
    <w:rsid w:val="00497059"/>
    <w:rsid w:val="004971F1"/>
    <w:rsid w:val="0049720F"/>
    <w:rsid w:val="0049735A"/>
    <w:rsid w:val="0049740E"/>
    <w:rsid w:val="00497934"/>
    <w:rsid w:val="00497CA3"/>
    <w:rsid w:val="00497DB0"/>
    <w:rsid w:val="004A00F5"/>
    <w:rsid w:val="004A0370"/>
    <w:rsid w:val="004A0597"/>
    <w:rsid w:val="004A069C"/>
    <w:rsid w:val="004A074D"/>
    <w:rsid w:val="004A09BA"/>
    <w:rsid w:val="004A113E"/>
    <w:rsid w:val="004A11B6"/>
    <w:rsid w:val="004A185A"/>
    <w:rsid w:val="004A19EB"/>
    <w:rsid w:val="004A1D30"/>
    <w:rsid w:val="004A216C"/>
    <w:rsid w:val="004A23B6"/>
    <w:rsid w:val="004A2718"/>
    <w:rsid w:val="004A2C3C"/>
    <w:rsid w:val="004A370E"/>
    <w:rsid w:val="004A3A11"/>
    <w:rsid w:val="004A3A18"/>
    <w:rsid w:val="004A3A4B"/>
    <w:rsid w:val="004A3B8A"/>
    <w:rsid w:val="004A3D28"/>
    <w:rsid w:val="004A3D96"/>
    <w:rsid w:val="004A402E"/>
    <w:rsid w:val="004A417E"/>
    <w:rsid w:val="004A4260"/>
    <w:rsid w:val="004A43BD"/>
    <w:rsid w:val="004A4524"/>
    <w:rsid w:val="004A4863"/>
    <w:rsid w:val="004A4E67"/>
    <w:rsid w:val="004A4FDB"/>
    <w:rsid w:val="004A5613"/>
    <w:rsid w:val="004A5A99"/>
    <w:rsid w:val="004A5DF5"/>
    <w:rsid w:val="004A6038"/>
    <w:rsid w:val="004A607B"/>
    <w:rsid w:val="004A6117"/>
    <w:rsid w:val="004A6910"/>
    <w:rsid w:val="004A69A7"/>
    <w:rsid w:val="004A6A66"/>
    <w:rsid w:val="004A6AA6"/>
    <w:rsid w:val="004A6AF3"/>
    <w:rsid w:val="004A6B3C"/>
    <w:rsid w:val="004A6DC8"/>
    <w:rsid w:val="004A6E14"/>
    <w:rsid w:val="004A73F7"/>
    <w:rsid w:val="004A7430"/>
    <w:rsid w:val="004A7568"/>
    <w:rsid w:val="004A7642"/>
    <w:rsid w:val="004A780B"/>
    <w:rsid w:val="004A7817"/>
    <w:rsid w:val="004A7978"/>
    <w:rsid w:val="004A7CA3"/>
    <w:rsid w:val="004A7EB2"/>
    <w:rsid w:val="004A7FEB"/>
    <w:rsid w:val="004A7FF1"/>
    <w:rsid w:val="004B00AB"/>
    <w:rsid w:val="004B045E"/>
    <w:rsid w:val="004B066B"/>
    <w:rsid w:val="004B0E74"/>
    <w:rsid w:val="004B0F19"/>
    <w:rsid w:val="004B0F4D"/>
    <w:rsid w:val="004B14BE"/>
    <w:rsid w:val="004B189D"/>
    <w:rsid w:val="004B1B59"/>
    <w:rsid w:val="004B2289"/>
    <w:rsid w:val="004B2391"/>
    <w:rsid w:val="004B2637"/>
    <w:rsid w:val="004B2767"/>
    <w:rsid w:val="004B2833"/>
    <w:rsid w:val="004B2BB7"/>
    <w:rsid w:val="004B2D8A"/>
    <w:rsid w:val="004B2DA4"/>
    <w:rsid w:val="004B3254"/>
    <w:rsid w:val="004B333B"/>
    <w:rsid w:val="004B382F"/>
    <w:rsid w:val="004B3C98"/>
    <w:rsid w:val="004B3D6D"/>
    <w:rsid w:val="004B3F5F"/>
    <w:rsid w:val="004B400D"/>
    <w:rsid w:val="004B4012"/>
    <w:rsid w:val="004B409F"/>
    <w:rsid w:val="004B416B"/>
    <w:rsid w:val="004B42BC"/>
    <w:rsid w:val="004B44B9"/>
    <w:rsid w:val="004B45F9"/>
    <w:rsid w:val="004B4883"/>
    <w:rsid w:val="004B48C3"/>
    <w:rsid w:val="004B4AB0"/>
    <w:rsid w:val="004B4B2F"/>
    <w:rsid w:val="004B4B84"/>
    <w:rsid w:val="004B4D23"/>
    <w:rsid w:val="004B4DB9"/>
    <w:rsid w:val="004B4F31"/>
    <w:rsid w:val="004B5068"/>
    <w:rsid w:val="004B5082"/>
    <w:rsid w:val="004B5390"/>
    <w:rsid w:val="004B53DE"/>
    <w:rsid w:val="004B5573"/>
    <w:rsid w:val="004B5657"/>
    <w:rsid w:val="004B5703"/>
    <w:rsid w:val="004B570A"/>
    <w:rsid w:val="004B57E0"/>
    <w:rsid w:val="004B58CC"/>
    <w:rsid w:val="004B594F"/>
    <w:rsid w:val="004B5F84"/>
    <w:rsid w:val="004B60BD"/>
    <w:rsid w:val="004B63AE"/>
    <w:rsid w:val="004B6434"/>
    <w:rsid w:val="004B672A"/>
    <w:rsid w:val="004B678F"/>
    <w:rsid w:val="004B6A41"/>
    <w:rsid w:val="004B6C10"/>
    <w:rsid w:val="004B6F6F"/>
    <w:rsid w:val="004B7170"/>
    <w:rsid w:val="004B7480"/>
    <w:rsid w:val="004B791D"/>
    <w:rsid w:val="004B79C8"/>
    <w:rsid w:val="004B7A8B"/>
    <w:rsid w:val="004B7C1C"/>
    <w:rsid w:val="004B7C9B"/>
    <w:rsid w:val="004B7E51"/>
    <w:rsid w:val="004C053E"/>
    <w:rsid w:val="004C06C7"/>
    <w:rsid w:val="004C0A68"/>
    <w:rsid w:val="004C0B12"/>
    <w:rsid w:val="004C0B98"/>
    <w:rsid w:val="004C0BA4"/>
    <w:rsid w:val="004C0BFD"/>
    <w:rsid w:val="004C1089"/>
    <w:rsid w:val="004C11E2"/>
    <w:rsid w:val="004C12EB"/>
    <w:rsid w:val="004C15FA"/>
    <w:rsid w:val="004C16E6"/>
    <w:rsid w:val="004C1B5A"/>
    <w:rsid w:val="004C1CA3"/>
    <w:rsid w:val="004C1F0F"/>
    <w:rsid w:val="004C1F17"/>
    <w:rsid w:val="004C2204"/>
    <w:rsid w:val="004C22F7"/>
    <w:rsid w:val="004C269A"/>
    <w:rsid w:val="004C26B3"/>
    <w:rsid w:val="004C27CD"/>
    <w:rsid w:val="004C286F"/>
    <w:rsid w:val="004C29F9"/>
    <w:rsid w:val="004C2A7A"/>
    <w:rsid w:val="004C2BA8"/>
    <w:rsid w:val="004C2DB1"/>
    <w:rsid w:val="004C2E1E"/>
    <w:rsid w:val="004C3223"/>
    <w:rsid w:val="004C3B0C"/>
    <w:rsid w:val="004C3FC0"/>
    <w:rsid w:val="004C402F"/>
    <w:rsid w:val="004C40AF"/>
    <w:rsid w:val="004C46FF"/>
    <w:rsid w:val="004C4958"/>
    <w:rsid w:val="004C4A78"/>
    <w:rsid w:val="004C4C23"/>
    <w:rsid w:val="004C4CD4"/>
    <w:rsid w:val="004C5068"/>
    <w:rsid w:val="004C5A75"/>
    <w:rsid w:val="004C5C08"/>
    <w:rsid w:val="004C610C"/>
    <w:rsid w:val="004C6672"/>
    <w:rsid w:val="004C6916"/>
    <w:rsid w:val="004C6A4D"/>
    <w:rsid w:val="004C6BB1"/>
    <w:rsid w:val="004C6BBE"/>
    <w:rsid w:val="004C6EA3"/>
    <w:rsid w:val="004C6EDC"/>
    <w:rsid w:val="004C710A"/>
    <w:rsid w:val="004C741C"/>
    <w:rsid w:val="004C77F9"/>
    <w:rsid w:val="004C78AE"/>
    <w:rsid w:val="004C79B8"/>
    <w:rsid w:val="004C7A25"/>
    <w:rsid w:val="004C7B20"/>
    <w:rsid w:val="004C7D22"/>
    <w:rsid w:val="004C7D58"/>
    <w:rsid w:val="004C7D78"/>
    <w:rsid w:val="004C7FDD"/>
    <w:rsid w:val="004D043F"/>
    <w:rsid w:val="004D054E"/>
    <w:rsid w:val="004D0A61"/>
    <w:rsid w:val="004D0F3A"/>
    <w:rsid w:val="004D1079"/>
    <w:rsid w:val="004D1202"/>
    <w:rsid w:val="004D13F9"/>
    <w:rsid w:val="004D1694"/>
    <w:rsid w:val="004D1BCD"/>
    <w:rsid w:val="004D1F5B"/>
    <w:rsid w:val="004D1F80"/>
    <w:rsid w:val="004D24ED"/>
    <w:rsid w:val="004D286E"/>
    <w:rsid w:val="004D2A4A"/>
    <w:rsid w:val="004D2E23"/>
    <w:rsid w:val="004D2E74"/>
    <w:rsid w:val="004D30F1"/>
    <w:rsid w:val="004D3224"/>
    <w:rsid w:val="004D35D1"/>
    <w:rsid w:val="004D372E"/>
    <w:rsid w:val="004D452C"/>
    <w:rsid w:val="004D47A0"/>
    <w:rsid w:val="004D47E3"/>
    <w:rsid w:val="004D4EE0"/>
    <w:rsid w:val="004D4EEE"/>
    <w:rsid w:val="004D5113"/>
    <w:rsid w:val="004D51BE"/>
    <w:rsid w:val="004D54BE"/>
    <w:rsid w:val="004D5644"/>
    <w:rsid w:val="004D5711"/>
    <w:rsid w:val="004D57B5"/>
    <w:rsid w:val="004D5C56"/>
    <w:rsid w:val="004D5D7E"/>
    <w:rsid w:val="004D5ED0"/>
    <w:rsid w:val="004D5FF2"/>
    <w:rsid w:val="004D6806"/>
    <w:rsid w:val="004D691A"/>
    <w:rsid w:val="004D699B"/>
    <w:rsid w:val="004D6F8F"/>
    <w:rsid w:val="004D7288"/>
    <w:rsid w:val="004D7452"/>
    <w:rsid w:val="004D7580"/>
    <w:rsid w:val="004D76E8"/>
    <w:rsid w:val="004D7DF6"/>
    <w:rsid w:val="004E0181"/>
    <w:rsid w:val="004E0222"/>
    <w:rsid w:val="004E0325"/>
    <w:rsid w:val="004E03EB"/>
    <w:rsid w:val="004E0C35"/>
    <w:rsid w:val="004E0D29"/>
    <w:rsid w:val="004E0E15"/>
    <w:rsid w:val="004E0EC6"/>
    <w:rsid w:val="004E102A"/>
    <w:rsid w:val="004E1299"/>
    <w:rsid w:val="004E1415"/>
    <w:rsid w:val="004E149B"/>
    <w:rsid w:val="004E16BA"/>
    <w:rsid w:val="004E1735"/>
    <w:rsid w:val="004E17A6"/>
    <w:rsid w:val="004E1956"/>
    <w:rsid w:val="004E1ACB"/>
    <w:rsid w:val="004E1C8F"/>
    <w:rsid w:val="004E1CC5"/>
    <w:rsid w:val="004E1FD9"/>
    <w:rsid w:val="004E2245"/>
    <w:rsid w:val="004E2327"/>
    <w:rsid w:val="004E2592"/>
    <w:rsid w:val="004E25EF"/>
    <w:rsid w:val="004E263A"/>
    <w:rsid w:val="004E2694"/>
    <w:rsid w:val="004E2834"/>
    <w:rsid w:val="004E2942"/>
    <w:rsid w:val="004E29E3"/>
    <w:rsid w:val="004E2F1C"/>
    <w:rsid w:val="004E2F33"/>
    <w:rsid w:val="004E3054"/>
    <w:rsid w:val="004E32E7"/>
    <w:rsid w:val="004E3602"/>
    <w:rsid w:val="004E3635"/>
    <w:rsid w:val="004E3842"/>
    <w:rsid w:val="004E3931"/>
    <w:rsid w:val="004E3A47"/>
    <w:rsid w:val="004E3C39"/>
    <w:rsid w:val="004E3CE1"/>
    <w:rsid w:val="004E3D90"/>
    <w:rsid w:val="004E3EA4"/>
    <w:rsid w:val="004E4543"/>
    <w:rsid w:val="004E490F"/>
    <w:rsid w:val="004E4A94"/>
    <w:rsid w:val="004E4B23"/>
    <w:rsid w:val="004E4F2F"/>
    <w:rsid w:val="004E5533"/>
    <w:rsid w:val="004E570F"/>
    <w:rsid w:val="004E6325"/>
    <w:rsid w:val="004E65AE"/>
    <w:rsid w:val="004E66EC"/>
    <w:rsid w:val="004E69D8"/>
    <w:rsid w:val="004E6E92"/>
    <w:rsid w:val="004E6EA4"/>
    <w:rsid w:val="004E7018"/>
    <w:rsid w:val="004E7028"/>
    <w:rsid w:val="004E7210"/>
    <w:rsid w:val="004E721F"/>
    <w:rsid w:val="004E72DF"/>
    <w:rsid w:val="004E72E4"/>
    <w:rsid w:val="004E75A9"/>
    <w:rsid w:val="004E7A39"/>
    <w:rsid w:val="004E7A42"/>
    <w:rsid w:val="004E7E47"/>
    <w:rsid w:val="004F00AA"/>
    <w:rsid w:val="004F0426"/>
    <w:rsid w:val="004F04B1"/>
    <w:rsid w:val="004F0806"/>
    <w:rsid w:val="004F08D3"/>
    <w:rsid w:val="004F0A4C"/>
    <w:rsid w:val="004F0B76"/>
    <w:rsid w:val="004F1896"/>
    <w:rsid w:val="004F195C"/>
    <w:rsid w:val="004F207F"/>
    <w:rsid w:val="004F21C8"/>
    <w:rsid w:val="004F24C2"/>
    <w:rsid w:val="004F2644"/>
    <w:rsid w:val="004F2757"/>
    <w:rsid w:val="004F2928"/>
    <w:rsid w:val="004F2B2F"/>
    <w:rsid w:val="004F2BB4"/>
    <w:rsid w:val="004F2C97"/>
    <w:rsid w:val="004F2FD4"/>
    <w:rsid w:val="004F3664"/>
    <w:rsid w:val="004F3A01"/>
    <w:rsid w:val="004F3A4E"/>
    <w:rsid w:val="004F3A52"/>
    <w:rsid w:val="004F3F35"/>
    <w:rsid w:val="004F44FF"/>
    <w:rsid w:val="004F4573"/>
    <w:rsid w:val="004F48E1"/>
    <w:rsid w:val="004F4C12"/>
    <w:rsid w:val="004F4F5F"/>
    <w:rsid w:val="004F5230"/>
    <w:rsid w:val="004F57B1"/>
    <w:rsid w:val="004F5982"/>
    <w:rsid w:val="004F5ABB"/>
    <w:rsid w:val="004F5B6A"/>
    <w:rsid w:val="004F5D29"/>
    <w:rsid w:val="004F5EAC"/>
    <w:rsid w:val="004F60BA"/>
    <w:rsid w:val="004F614F"/>
    <w:rsid w:val="004F63B0"/>
    <w:rsid w:val="004F6450"/>
    <w:rsid w:val="004F65D7"/>
    <w:rsid w:val="004F660E"/>
    <w:rsid w:val="004F66F0"/>
    <w:rsid w:val="004F682B"/>
    <w:rsid w:val="004F6839"/>
    <w:rsid w:val="004F6987"/>
    <w:rsid w:val="004F6EFB"/>
    <w:rsid w:val="004F70D9"/>
    <w:rsid w:val="004F7343"/>
    <w:rsid w:val="004F73D6"/>
    <w:rsid w:val="004F7423"/>
    <w:rsid w:val="004F75A2"/>
    <w:rsid w:val="004F7796"/>
    <w:rsid w:val="004F77D4"/>
    <w:rsid w:val="004F78EF"/>
    <w:rsid w:val="004F7937"/>
    <w:rsid w:val="004F7BA1"/>
    <w:rsid w:val="004F7E94"/>
    <w:rsid w:val="004F7EF0"/>
    <w:rsid w:val="0050019B"/>
    <w:rsid w:val="00500255"/>
    <w:rsid w:val="00500297"/>
    <w:rsid w:val="005002BC"/>
    <w:rsid w:val="0050074E"/>
    <w:rsid w:val="00500805"/>
    <w:rsid w:val="00500876"/>
    <w:rsid w:val="00500EAF"/>
    <w:rsid w:val="0050101F"/>
    <w:rsid w:val="00501324"/>
    <w:rsid w:val="00501566"/>
    <w:rsid w:val="005017CA"/>
    <w:rsid w:val="00501818"/>
    <w:rsid w:val="0050189F"/>
    <w:rsid w:val="00501AC5"/>
    <w:rsid w:val="00501D98"/>
    <w:rsid w:val="00502399"/>
    <w:rsid w:val="005024BF"/>
    <w:rsid w:val="005025DE"/>
    <w:rsid w:val="00502664"/>
    <w:rsid w:val="005027F5"/>
    <w:rsid w:val="005028DD"/>
    <w:rsid w:val="0050298F"/>
    <w:rsid w:val="00502CE2"/>
    <w:rsid w:val="00502DB9"/>
    <w:rsid w:val="00502F11"/>
    <w:rsid w:val="00502F63"/>
    <w:rsid w:val="00502FD7"/>
    <w:rsid w:val="0050302B"/>
    <w:rsid w:val="00503268"/>
    <w:rsid w:val="00503561"/>
    <w:rsid w:val="00503C57"/>
    <w:rsid w:val="00503C6B"/>
    <w:rsid w:val="00503CE9"/>
    <w:rsid w:val="00503DE8"/>
    <w:rsid w:val="00503F31"/>
    <w:rsid w:val="00503F88"/>
    <w:rsid w:val="00504119"/>
    <w:rsid w:val="00504149"/>
    <w:rsid w:val="0050433D"/>
    <w:rsid w:val="005043AA"/>
    <w:rsid w:val="00504685"/>
    <w:rsid w:val="005046FA"/>
    <w:rsid w:val="00504713"/>
    <w:rsid w:val="0050499B"/>
    <w:rsid w:val="00504A59"/>
    <w:rsid w:val="0050556B"/>
    <w:rsid w:val="005056C4"/>
    <w:rsid w:val="00505855"/>
    <w:rsid w:val="0050598B"/>
    <w:rsid w:val="005059AA"/>
    <w:rsid w:val="00505B0A"/>
    <w:rsid w:val="0050639F"/>
    <w:rsid w:val="0050647E"/>
    <w:rsid w:val="0050661F"/>
    <w:rsid w:val="00506922"/>
    <w:rsid w:val="0050696D"/>
    <w:rsid w:val="005069A7"/>
    <w:rsid w:val="00506C70"/>
    <w:rsid w:val="00506D77"/>
    <w:rsid w:val="00507436"/>
    <w:rsid w:val="00507746"/>
    <w:rsid w:val="00507A50"/>
    <w:rsid w:val="00507B81"/>
    <w:rsid w:val="00507E03"/>
    <w:rsid w:val="00507E04"/>
    <w:rsid w:val="00507EEA"/>
    <w:rsid w:val="005100A0"/>
    <w:rsid w:val="0051067A"/>
    <w:rsid w:val="005106D4"/>
    <w:rsid w:val="005107FE"/>
    <w:rsid w:val="00510B67"/>
    <w:rsid w:val="00510E1F"/>
    <w:rsid w:val="0051151C"/>
    <w:rsid w:val="005115EF"/>
    <w:rsid w:val="00511679"/>
    <w:rsid w:val="005119B6"/>
    <w:rsid w:val="00511C3C"/>
    <w:rsid w:val="00511CC8"/>
    <w:rsid w:val="00511CCD"/>
    <w:rsid w:val="00511F8E"/>
    <w:rsid w:val="005125AE"/>
    <w:rsid w:val="0051272B"/>
    <w:rsid w:val="005129C6"/>
    <w:rsid w:val="00512A62"/>
    <w:rsid w:val="00512AC5"/>
    <w:rsid w:val="00512C1C"/>
    <w:rsid w:val="00512C65"/>
    <w:rsid w:val="0051310B"/>
    <w:rsid w:val="00513293"/>
    <w:rsid w:val="00513319"/>
    <w:rsid w:val="0051367B"/>
    <w:rsid w:val="005136D2"/>
    <w:rsid w:val="005136E2"/>
    <w:rsid w:val="00513819"/>
    <w:rsid w:val="0051383E"/>
    <w:rsid w:val="00513A37"/>
    <w:rsid w:val="00513D38"/>
    <w:rsid w:val="00513E7C"/>
    <w:rsid w:val="00513EAF"/>
    <w:rsid w:val="005140D4"/>
    <w:rsid w:val="0051410D"/>
    <w:rsid w:val="00514511"/>
    <w:rsid w:val="005145F2"/>
    <w:rsid w:val="005146FE"/>
    <w:rsid w:val="00514709"/>
    <w:rsid w:val="00514B24"/>
    <w:rsid w:val="005150C9"/>
    <w:rsid w:val="00515116"/>
    <w:rsid w:val="00515504"/>
    <w:rsid w:val="005158DD"/>
    <w:rsid w:val="00515EEE"/>
    <w:rsid w:val="00516211"/>
    <w:rsid w:val="00516297"/>
    <w:rsid w:val="00516B4E"/>
    <w:rsid w:val="00516BAF"/>
    <w:rsid w:val="00516CE4"/>
    <w:rsid w:val="00516F4F"/>
    <w:rsid w:val="0051729C"/>
    <w:rsid w:val="005176A8"/>
    <w:rsid w:val="0051784F"/>
    <w:rsid w:val="00517A77"/>
    <w:rsid w:val="0052048E"/>
    <w:rsid w:val="005206FA"/>
    <w:rsid w:val="00520975"/>
    <w:rsid w:val="00520D3D"/>
    <w:rsid w:val="00521380"/>
    <w:rsid w:val="00521540"/>
    <w:rsid w:val="0052171F"/>
    <w:rsid w:val="00522083"/>
    <w:rsid w:val="005225E6"/>
    <w:rsid w:val="005226D8"/>
    <w:rsid w:val="005228B2"/>
    <w:rsid w:val="00522F9E"/>
    <w:rsid w:val="005235F5"/>
    <w:rsid w:val="00523798"/>
    <w:rsid w:val="0052387E"/>
    <w:rsid w:val="00523AE1"/>
    <w:rsid w:val="00523BDF"/>
    <w:rsid w:val="00523E1A"/>
    <w:rsid w:val="00523F47"/>
    <w:rsid w:val="00523FB3"/>
    <w:rsid w:val="00524098"/>
    <w:rsid w:val="005243A1"/>
    <w:rsid w:val="00524621"/>
    <w:rsid w:val="005247C3"/>
    <w:rsid w:val="00524808"/>
    <w:rsid w:val="0052484A"/>
    <w:rsid w:val="00524A3F"/>
    <w:rsid w:val="00525119"/>
    <w:rsid w:val="0052521A"/>
    <w:rsid w:val="00525376"/>
    <w:rsid w:val="00525418"/>
    <w:rsid w:val="00525567"/>
    <w:rsid w:val="0052601C"/>
    <w:rsid w:val="00526065"/>
    <w:rsid w:val="00526582"/>
    <w:rsid w:val="00526B08"/>
    <w:rsid w:val="00526C04"/>
    <w:rsid w:val="00526CF0"/>
    <w:rsid w:val="00526F95"/>
    <w:rsid w:val="00526FD4"/>
    <w:rsid w:val="005271D3"/>
    <w:rsid w:val="0052738F"/>
    <w:rsid w:val="0052767D"/>
    <w:rsid w:val="005278A9"/>
    <w:rsid w:val="00527DB8"/>
    <w:rsid w:val="00527E0C"/>
    <w:rsid w:val="00527F7A"/>
    <w:rsid w:val="0053043F"/>
    <w:rsid w:val="00530545"/>
    <w:rsid w:val="00530B0C"/>
    <w:rsid w:val="00530BDF"/>
    <w:rsid w:val="00530BF0"/>
    <w:rsid w:val="00530E43"/>
    <w:rsid w:val="0053104B"/>
    <w:rsid w:val="0053176D"/>
    <w:rsid w:val="00531A5D"/>
    <w:rsid w:val="00531A6A"/>
    <w:rsid w:val="00531AF8"/>
    <w:rsid w:val="005320F0"/>
    <w:rsid w:val="005321ED"/>
    <w:rsid w:val="005321F6"/>
    <w:rsid w:val="005328EB"/>
    <w:rsid w:val="00532C2E"/>
    <w:rsid w:val="00532EB7"/>
    <w:rsid w:val="00532F43"/>
    <w:rsid w:val="00532F56"/>
    <w:rsid w:val="00533518"/>
    <w:rsid w:val="005336DF"/>
    <w:rsid w:val="00533A09"/>
    <w:rsid w:val="00533A30"/>
    <w:rsid w:val="00533D65"/>
    <w:rsid w:val="00533ED6"/>
    <w:rsid w:val="00533EFB"/>
    <w:rsid w:val="00534568"/>
    <w:rsid w:val="0053479D"/>
    <w:rsid w:val="005348D8"/>
    <w:rsid w:val="00534BA0"/>
    <w:rsid w:val="00534D6A"/>
    <w:rsid w:val="00534E58"/>
    <w:rsid w:val="00535032"/>
    <w:rsid w:val="005350AB"/>
    <w:rsid w:val="00535184"/>
    <w:rsid w:val="00535399"/>
    <w:rsid w:val="0053549D"/>
    <w:rsid w:val="0053579E"/>
    <w:rsid w:val="00535892"/>
    <w:rsid w:val="005358B5"/>
    <w:rsid w:val="0053599E"/>
    <w:rsid w:val="00535BA1"/>
    <w:rsid w:val="0053621F"/>
    <w:rsid w:val="0053669B"/>
    <w:rsid w:val="005369FE"/>
    <w:rsid w:val="00536A9B"/>
    <w:rsid w:val="00536AE2"/>
    <w:rsid w:val="00536BDD"/>
    <w:rsid w:val="00536DF6"/>
    <w:rsid w:val="00536EEF"/>
    <w:rsid w:val="00536EFF"/>
    <w:rsid w:val="0053706A"/>
    <w:rsid w:val="00537160"/>
    <w:rsid w:val="005373D2"/>
    <w:rsid w:val="00537A49"/>
    <w:rsid w:val="00537A58"/>
    <w:rsid w:val="00537B4E"/>
    <w:rsid w:val="00537F93"/>
    <w:rsid w:val="00540508"/>
    <w:rsid w:val="00540691"/>
    <w:rsid w:val="0054070F"/>
    <w:rsid w:val="00540746"/>
    <w:rsid w:val="00540A0C"/>
    <w:rsid w:val="00540A38"/>
    <w:rsid w:val="00540B19"/>
    <w:rsid w:val="005410FF"/>
    <w:rsid w:val="00541607"/>
    <w:rsid w:val="0054182F"/>
    <w:rsid w:val="00541FAA"/>
    <w:rsid w:val="00542093"/>
    <w:rsid w:val="0054238A"/>
    <w:rsid w:val="005429C3"/>
    <w:rsid w:val="00542CA3"/>
    <w:rsid w:val="00542FFE"/>
    <w:rsid w:val="00543066"/>
    <w:rsid w:val="005432C4"/>
    <w:rsid w:val="0054378F"/>
    <w:rsid w:val="00543819"/>
    <w:rsid w:val="00543F18"/>
    <w:rsid w:val="00544124"/>
    <w:rsid w:val="005441AE"/>
    <w:rsid w:val="0054430E"/>
    <w:rsid w:val="00544497"/>
    <w:rsid w:val="00544F53"/>
    <w:rsid w:val="005451B8"/>
    <w:rsid w:val="005453B2"/>
    <w:rsid w:val="0054542A"/>
    <w:rsid w:val="005456FA"/>
    <w:rsid w:val="00545733"/>
    <w:rsid w:val="00545849"/>
    <w:rsid w:val="00545994"/>
    <w:rsid w:val="00545E52"/>
    <w:rsid w:val="00546070"/>
    <w:rsid w:val="005460C7"/>
    <w:rsid w:val="00546264"/>
    <w:rsid w:val="005464AF"/>
    <w:rsid w:val="00546720"/>
    <w:rsid w:val="0054695D"/>
    <w:rsid w:val="00546A4F"/>
    <w:rsid w:val="00546DC4"/>
    <w:rsid w:val="00546DEF"/>
    <w:rsid w:val="0054719E"/>
    <w:rsid w:val="005471B7"/>
    <w:rsid w:val="005472E4"/>
    <w:rsid w:val="0054748F"/>
    <w:rsid w:val="005477D0"/>
    <w:rsid w:val="005479BB"/>
    <w:rsid w:val="00547D9B"/>
    <w:rsid w:val="00547FEE"/>
    <w:rsid w:val="0055006A"/>
    <w:rsid w:val="00550077"/>
    <w:rsid w:val="00550197"/>
    <w:rsid w:val="005503DD"/>
    <w:rsid w:val="00550992"/>
    <w:rsid w:val="00550C60"/>
    <w:rsid w:val="00550D97"/>
    <w:rsid w:val="00550E67"/>
    <w:rsid w:val="00550ED0"/>
    <w:rsid w:val="00550ED9"/>
    <w:rsid w:val="00551005"/>
    <w:rsid w:val="00551211"/>
    <w:rsid w:val="005516D7"/>
    <w:rsid w:val="005517AB"/>
    <w:rsid w:val="0055185E"/>
    <w:rsid w:val="00551B26"/>
    <w:rsid w:val="005521E0"/>
    <w:rsid w:val="005525CF"/>
    <w:rsid w:val="0055268B"/>
    <w:rsid w:val="00553512"/>
    <w:rsid w:val="0055400E"/>
    <w:rsid w:val="0055408D"/>
    <w:rsid w:val="00554476"/>
    <w:rsid w:val="00554A05"/>
    <w:rsid w:val="00554E52"/>
    <w:rsid w:val="0055505E"/>
    <w:rsid w:val="00555204"/>
    <w:rsid w:val="005553E8"/>
    <w:rsid w:val="0055561D"/>
    <w:rsid w:val="00555736"/>
    <w:rsid w:val="00555928"/>
    <w:rsid w:val="005559B6"/>
    <w:rsid w:val="00555A12"/>
    <w:rsid w:val="00555B4E"/>
    <w:rsid w:val="00555D10"/>
    <w:rsid w:val="005560F3"/>
    <w:rsid w:val="00556282"/>
    <w:rsid w:val="0055632B"/>
    <w:rsid w:val="0055651C"/>
    <w:rsid w:val="005566BC"/>
    <w:rsid w:val="005567E9"/>
    <w:rsid w:val="005567F5"/>
    <w:rsid w:val="00556945"/>
    <w:rsid w:val="00556A88"/>
    <w:rsid w:val="00556A97"/>
    <w:rsid w:val="00556EC0"/>
    <w:rsid w:val="00556ED6"/>
    <w:rsid w:val="00557296"/>
    <w:rsid w:val="00557306"/>
    <w:rsid w:val="00557511"/>
    <w:rsid w:val="0055752B"/>
    <w:rsid w:val="00557581"/>
    <w:rsid w:val="005578B5"/>
    <w:rsid w:val="00557942"/>
    <w:rsid w:val="005579DA"/>
    <w:rsid w:val="00557B89"/>
    <w:rsid w:val="00557C79"/>
    <w:rsid w:val="0056014E"/>
    <w:rsid w:val="00560593"/>
    <w:rsid w:val="0056080D"/>
    <w:rsid w:val="00560B1C"/>
    <w:rsid w:val="00560B66"/>
    <w:rsid w:val="00560F7A"/>
    <w:rsid w:val="0056103E"/>
    <w:rsid w:val="00561059"/>
    <w:rsid w:val="00561196"/>
    <w:rsid w:val="00561238"/>
    <w:rsid w:val="0056197C"/>
    <w:rsid w:val="00561B48"/>
    <w:rsid w:val="00562032"/>
    <w:rsid w:val="00562103"/>
    <w:rsid w:val="00562334"/>
    <w:rsid w:val="00562BCE"/>
    <w:rsid w:val="00562BE3"/>
    <w:rsid w:val="00562D78"/>
    <w:rsid w:val="00562EDB"/>
    <w:rsid w:val="0056308E"/>
    <w:rsid w:val="00563514"/>
    <w:rsid w:val="00563695"/>
    <w:rsid w:val="00563C4A"/>
    <w:rsid w:val="00563D4E"/>
    <w:rsid w:val="00563D94"/>
    <w:rsid w:val="00563DA9"/>
    <w:rsid w:val="00563E05"/>
    <w:rsid w:val="00563ECB"/>
    <w:rsid w:val="00563FCF"/>
    <w:rsid w:val="0056417D"/>
    <w:rsid w:val="00564270"/>
    <w:rsid w:val="00564534"/>
    <w:rsid w:val="0056454B"/>
    <w:rsid w:val="005646FB"/>
    <w:rsid w:val="00564990"/>
    <w:rsid w:val="00564AE2"/>
    <w:rsid w:val="00564E66"/>
    <w:rsid w:val="0056500A"/>
    <w:rsid w:val="0056538C"/>
    <w:rsid w:val="00565536"/>
    <w:rsid w:val="005655A4"/>
    <w:rsid w:val="005656B0"/>
    <w:rsid w:val="005657DC"/>
    <w:rsid w:val="0056580B"/>
    <w:rsid w:val="005659EA"/>
    <w:rsid w:val="00565E8B"/>
    <w:rsid w:val="00565FC7"/>
    <w:rsid w:val="00565FD9"/>
    <w:rsid w:val="0056651A"/>
    <w:rsid w:val="0056659E"/>
    <w:rsid w:val="005665D5"/>
    <w:rsid w:val="005667CE"/>
    <w:rsid w:val="00566CAB"/>
    <w:rsid w:val="00566EA5"/>
    <w:rsid w:val="0056714C"/>
    <w:rsid w:val="0056753C"/>
    <w:rsid w:val="00567603"/>
    <w:rsid w:val="00567694"/>
    <w:rsid w:val="00567757"/>
    <w:rsid w:val="005678A2"/>
    <w:rsid w:val="00567C35"/>
    <w:rsid w:val="00567EA2"/>
    <w:rsid w:val="00567F3E"/>
    <w:rsid w:val="00570177"/>
    <w:rsid w:val="005702F7"/>
    <w:rsid w:val="0057032F"/>
    <w:rsid w:val="005703ED"/>
    <w:rsid w:val="0057042A"/>
    <w:rsid w:val="005704C3"/>
    <w:rsid w:val="0057050B"/>
    <w:rsid w:val="0057050D"/>
    <w:rsid w:val="0057082D"/>
    <w:rsid w:val="00570D03"/>
    <w:rsid w:val="00570DC0"/>
    <w:rsid w:val="005710C3"/>
    <w:rsid w:val="00571725"/>
    <w:rsid w:val="005717E6"/>
    <w:rsid w:val="00571B44"/>
    <w:rsid w:val="00571C77"/>
    <w:rsid w:val="00571E55"/>
    <w:rsid w:val="00571EFD"/>
    <w:rsid w:val="00571F09"/>
    <w:rsid w:val="00571F62"/>
    <w:rsid w:val="00571F96"/>
    <w:rsid w:val="005720BA"/>
    <w:rsid w:val="005725B7"/>
    <w:rsid w:val="00572769"/>
    <w:rsid w:val="00572AC0"/>
    <w:rsid w:val="00572E9D"/>
    <w:rsid w:val="00572FC5"/>
    <w:rsid w:val="005732E4"/>
    <w:rsid w:val="00573403"/>
    <w:rsid w:val="0057384F"/>
    <w:rsid w:val="00573CBD"/>
    <w:rsid w:val="00573E5A"/>
    <w:rsid w:val="00574081"/>
    <w:rsid w:val="005742E6"/>
    <w:rsid w:val="0057455B"/>
    <w:rsid w:val="005747AE"/>
    <w:rsid w:val="005748CF"/>
    <w:rsid w:val="005749D9"/>
    <w:rsid w:val="00574A64"/>
    <w:rsid w:val="00574FBD"/>
    <w:rsid w:val="00575263"/>
    <w:rsid w:val="0057543C"/>
    <w:rsid w:val="0057546A"/>
    <w:rsid w:val="00575569"/>
    <w:rsid w:val="0057578B"/>
    <w:rsid w:val="00575B18"/>
    <w:rsid w:val="00575B98"/>
    <w:rsid w:val="00575C9F"/>
    <w:rsid w:val="00576101"/>
    <w:rsid w:val="005761C6"/>
    <w:rsid w:val="005763A1"/>
    <w:rsid w:val="00576696"/>
    <w:rsid w:val="005767E1"/>
    <w:rsid w:val="00576B45"/>
    <w:rsid w:val="00576BEF"/>
    <w:rsid w:val="00576D68"/>
    <w:rsid w:val="00576E25"/>
    <w:rsid w:val="005773E8"/>
    <w:rsid w:val="005774A4"/>
    <w:rsid w:val="005774B4"/>
    <w:rsid w:val="00577605"/>
    <w:rsid w:val="005776EB"/>
    <w:rsid w:val="00577757"/>
    <w:rsid w:val="0057799F"/>
    <w:rsid w:val="005779C9"/>
    <w:rsid w:val="00577A3A"/>
    <w:rsid w:val="00577C44"/>
    <w:rsid w:val="00577C97"/>
    <w:rsid w:val="00577E25"/>
    <w:rsid w:val="005804A2"/>
    <w:rsid w:val="00580643"/>
    <w:rsid w:val="00580B37"/>
    <w:rsid w:val="00580CCC"/>
    <w:rsid w:val="00580F4C"/>
    <w:rsid w:val="00581077"/>
    <w:rsid w:val="0058133E"/>
    <w:rsid w:val="005813B7"/>
    <w:rsid w:val="00581477"/>
    <w:rsid w:val="005819CE"/>
    <w:rsid w:val="00581A64"/>
    <w:rsid w:val="00581BD1"/>
    <w:rsid w:val="00581F4C"/>
    <w:rsid w:val="00581F60"/>
    <w:rsid w:val="00581F7D"/>
    <w:rsid w:val="005823FC"/>
    <w:rsid w:val="005824B1"/>
    <w:rsid w:val="005824E4"/>
    <w:rsid w:val="0058284B"/>
    <w:rsid w:val="00582999"/>
    <w:rsid w:val="00583660"/>
    <w:rsid w:val="005838D5"/>
    <w:rsid w:val="00583B85"/>
    <w:rsid w:val="00583C60"/>
    <w:rsid w:val="00583E3D"/>
    <w:rsid w:val="00583F9E"/>
    <w:rsid w:val="00584139"/>
    <w:rsid w:val="00584198"/>
    <w:rsid w:val="00584292"/>
    <w:rsid w:val="00584359"/>
    <w:rsid w:val="0058476E"/>
    <w:rsid w:val="0058493C"/>
    <w:rsid w:val="00584D23"/>
    <w:rsid w:val="00584F0D"/>
    <w:rsid w:val="005850D5"/>
    <w:rsid w:val="00585172"/>
    <w:rsid w:val="005853EE"/>
    <w:rsid w:val="0058572A"/>
    <w:rsid w:val="00585751"/>
    <w:rsid w:val="00585752"/>
    <w:rsid w:val="005857BF"/>
    <w:rsid w:val="005857C0"/>
    <w:rsid w:val="00585871"/>
    <w:rsid w:val="005859C2"/>
    <w:rsid w:val="00585C22"/>
    <w:rsid w:val="005862A0"/>
    <w:rsid w:val="005863E2"/>
    <w:rsid w:val="00586457"/>
    <w:rsid w:val="0058679F"/>
    <w:rsid w:val="00586960"/>
    <w:rsid w:val="00586BFD"/>
    <w:rsid w:val="00586E4A"/>
    <w:rsid w:val="00586E68"/>
    <w:rsid w:val="00586EB1"/>
    <w:rsid w:val="00586F61"/>
    <w:rsid w:val="005870C4"/>
    <w:rsid w:val="00587437"/>
    <w:rsid w:val="00587CEE"/>
    <w:rsid w:val="00590099"/>
    <w:rsid w:val="005901C6"/>
    <w:rsid w:val="0059037A"/>
    <w:rsid w:val="00590CA8"/>
    <w:rsid w:val="00590D02"/>
    <w:rsid w:val="005910D9"/>
    <w:rsid w:val="00591188"/>
    <w:rsid w:val="00591284"/>
    <w:rsid w:val="005912EB"/>
    <w:rsid w:val="0059170C"/>
    <w:rsid w:val="0059181D"/>
    <w:rsid w:val="00591A04"/>
    <w:rsid w:val="00591AFF"/>
    <w:rsid w:val="00591C1E"/>
    <w:rsid w:val="00591E1A"/>
    <w:rsid w:val="005920AE"/>
    <w:rsid w:val="005922C0"/>
    <w:rsid w:val="00592555"/>
    <w:rsid w:val="005926C8"/>
    <w:rsid w:val="00592771"/>
    <w:rsid w:val="0059303E"/>
    <w:rsid w:val="00593A07"/>
    <w:rsid w:val="00593AD1"/>
    <w:rsid w:val="00593C60"/>
    <w:rsid w:val="00593C72"/>
    <w:rsid w:val="0059405A"/>
    <w:rsid w:val="00594185"/>
    <w:rsid w:val="00594317"/>
    <w:rsid w:val="005949B0"/>
    <w:rsid w:val="00594B12"/>
    <w:rsid w:val="00594B71"/>
    <w:rsid w:val="00594CD1"/>
    <w:rsid w:val="00594DF2"/>
    <w:rsid w:val="00594E48"/>
    <w:rsid w:val="005951AB"/>
    <w:rsid w:val="005952EC"/>
    <w:rsid w:val="0059569F"/>
    <w:rsid w:val="00595CA0"/>
    <w:rsid w:val="00595EA9"/>
    <w:rsid w:val="00595FCE"/>
    <w:rsid w:val="00596468"/>
    <w:rsid w:val="00596583"/>
    <w:rsid w:val="00596FE7"/>
    <w:rsid w:val="0059721C"/>
    <w:rsid w:val="00597282"/>
    <w:rsid w:val="005977CC"/>
    <w:rsid w:val="0059789A"/>
    <w:rsid w:val="00597E20"/>
    <w:rsid w:val="00597E74"/>
    <w:rsid w:val="005A0032"/>
    <w:rsid w:val="005A0087"/>
    <w:rsid w:val="005A00B8"/>
    <w:rsid w:val="005A039B"/>
    <w:rsid w:val="005A0623"/>
    <w:rsid w:val="005A07C6"/>
    <w:rsid w:val="005A0A49"/>
    <w:rsid w:val="005A0E22"/>
    <w:rsid w:val="005A0FB9"/>
    <w:rsid w:val="005A1600"/>
    <w:rsid w:val="005A1A7F"/>
    <w:rsid w:val="005A1CB8"/>
    <w:rsid w:val="005A1E45"/>
    <w:rsid w:val="005A2081"/>
    <w:rsid w:val="005A209E"/>
    <w:rsid w:val="005A21B7"/>
    <w:rsid w:val="005A21E8"/>
    <w:rsid w:val="005A22ED"/>
    <w:rsid w:val="005A2405"/>
    <w:rsid w:val="005A2707"/>
    <w:rsid w:val="005A29F5"/>
    <w:rsid w:val="005A2AFC"/>
    <w:rsid w:val="005A2B4B"/>
    <w:rsid w:val="005A2F25"/>
    <w:rsid w:val="005A2F42"/>
    <w:rsid w:val="005A2FC1"/>
    <w:rsid w:val="005A300B"/>
    <w:rsid w:val="005A30F2"/>
    <w:rsid w:val="005A3411"/>
    <w:rsid w:val="005A34A9"/>
    <w:rsid w:val="005A35B7"/>
    <w:rsid w:val="005A3EE7"/>
    <w:rsid w:val="005A408E"/>
    <w:rsid w:val="005A40BD"/>
    <w:rsid w:val="005A40F3"/>
    <w:rsid w:val="005A42B3"/>
    <w:rsid w:val="005A43A1"/>
    <w:rsid w:val="005A46E1"/>
    <w:rsid w:val="005A496D"/>
    <w:rsid w:val="005A4A07"/>
    <w:rsid w:val="005A4A65"/>
    <w:rsid w:val="005A4B86"/>
    <w:rsid w:val="005A514F"/>
    <w:rsid w:val="005A5182"/>
    <w:rsid w:val="005A524A"/>
    <w:rsid w:val="005A55A3"/>
    <w:rsid w:val="005A5770"/>
    <w:rsid w:val="005A591B"/>
    <w:rsid w:val="005A5DB6"/>
    <w:rsid w:val="005A60B8"/>
    <w:rsid w:val="005A6110"/>
    <w:rsid w:val="005A6278"/>
    <w:rsid w:val="005A6344"/>
    <w:rsid w:val="005A6360"/>
    <w:rsid w:val="005A6426"/>
    <w:rsid w:val="005A65D8"/>
    <w:rsid w:val="005A6615"/>
    <w:rsid w:val="005A663D"/>
    <w:rsid w:val="005A6676"/>
    <w:rsid w:val="005A6A9A"/>
    <w:rsid w:val="005A6BAD"/>
    <w:rsid w:val="005A6C52"/>
    <w:rsid w:val="005A6EAE"/>
    <w:rsid w:val="005A7715"/>
    <w:rsid w:val="005A7884"/>
    <w:rsid w:val="005A7908"/>
    <w:rsid w:val="005A7C7F"/>
    <w:rsid w:val="005A7DD5"/>
    <w:rsid w:val="005A7E3C"/>
    <w:rsid w:val="005B06AA"/>
    <w:rsid w:val="005B0968"/>
    <w:rsid w:val="005B097A"/>
    <w:rsid w:val="005B0A82"/>
    <w:rsid w:val="005B0AC1"/>
    <w:rsid w:val="005B0D82"/>
    <w:rsid w:val="005B0DE3"/>
    <w:rsid w:val="005B0EA4"/>
    <w:rsid w:val="005B10B6"/>
    <w:rsid w:val="005B12D4"/>
    <w:rsid w:val="005B146D"/>
    <w:rsid w:val="005B164A"/>
    <w:rsid w:val="005B20CF"/>
    <w:rsid w:val="005B2270"/>
    <w:rsid w:val="005B2291"/>
    <w:rsid w:val="005B2453"/>
    <w:rsid w:val="005B251D"/>
    <w:rsid w:val="005B264B"/>
    <w:rsid w:val="005B2789"/>
    <w:rsid w:val="005B2990"/>
    <w:rsid w:val="005B2A4D"/>
    <w:rsid w:val="005B2A74"/>
    <w:rsid w:val="005B2C95"/>
    <w:rsid w:val="005B3315"/>
    <w:rsid w:val="005B3527"/>
    <w:rsid w:val="005B363F"/>
    <w:rsid w:val="005B3B05"/>
    <w:rsid w:val="005B3C0F"/>
    <w:rsid w:val="005B3C32"/>
    <w:rsid w:val="005B44D4"/>
    <w:rsid w:val="005B47AC"/>
    <w:rsid w:val="005B4A41"/>
    <w:rsid w:val="005B4D10"/>
    <w:rsid w:val="005B50E3"/>
    <w:rsid w:val="005B544D"/>
    <w:rsid w:val="005B5826"/>
    <w:rsid w:val="005B5B0D"/>
    <w:rsid w:val="005B5EA4"/>
    <w:rsid w:val="005B603E"/>
    <w:rsid w:val="005B6042"/>
    <w:rsid w:val="005B6060"/>
    <w:rsid w:val="005B61F9"/>
    <w:rsid w:val="005B64CC"/>
    <w:rsid w:val="005B66BF"/>
    <w:rsid w:val="005B6919"/>
    <w:rsid w:val="005B6A22"/>
    <w:rsid w:val="005B6CC4"/>
    <w:rsid w:val="005B6E4D"/>
    <w:rsid w:val="005B6E78"/>
    <w:rsid w:val="005B7116"/>
    <w:rsid w:val="005B71EF"/>
    <w:rsid w:val="005B7473"/>
    <w:rsid w:val="005B766E"/>
    <w:rsid w:val="005B76B8"/>
    <w:rsid w:val="005B7AF9"/>
    <w:rsid w:val="005B7DB2"/>
    <w:rsid w:val="005B7DCE"/>
    <w:rsid w:val="005B7F63"/>
    <w:rsid w:val="005C0087"/>
    <w:rsid w:val="005C0135"/>
    <w:rsid w:val="005C02FE"/>
    <w:rsid w:val="005C05E0"/>
    <w:rsid w:val="005C0ABA"/>
    <w:rsid w:val="005C0D6D"/>
    <w:rsid w:val="005C0EF7"/>
    <w:rsid w:val="005C0F6E"/>
    <w:rsid w:val="005C1094"/>
    <w:rsid w:val="005C1201"/>
    <w:rsid w:val="005C13A5"/>
    <w:rsid w:val="005C150C"/>
    <w:rsid w:val="005C1874"/>
    <w:rsid w:val="005C1AF7"/>
    <w:rsid w:val="005C1ED5"/>
    <w:rsid w:val="005C218F"/>
    <w:rsid w:val="005C2248"/>
    <w:rsid w:val="005C273E"/>
    <w:rsid w:val="005C2AD2"/>
    <w:rsid w:val="005C2B2E"/>
    <w:rsid w:val="005C2B33"/>
    <w:rsid w:val="005C305C"/>
    <w:rsid w:val="005C31DB"/>
    <w:rsid w:val="005C3308"/>
    <w:rsid w:val="005C3469"/>
    <w:rsid w:val="005C347E"/>
    <w:rsid w:val="005C36E4"/>
    <w:rsid w:val="005C379D"/>
    <w:rsid w:val="005C37FC"/>
    <w:rsid w:val="005C39FD"/>
    <w:rsid w:val="005C3D0B"/>
    <w:rsid w:val="005C3E04"/>
    <w:rsid w:val="005C4065"/>
    <w:rsid w:val="005C4159"/>
    <w:rsid w:val="005C4282"/>
    <w:rsid w:val="005C442D"/>
    <w:rsid w:val="005C4563"/>
    <w:rsid w:val="005C4592"/>
    <w:rsid w:val="005C49D0"/>
    <w:rsid w:val="005C4A81"/>
    <w:rsid w:val="005C4B88"/>
    <w:rsid w:val="005C4E2B"/>
    <w:rsid w:val="005C501B"/>
    <w:rsid w:val="005C55D2"/>
    <w:rsid w:val="005C55E8"/>
    <w:rsid w:val="005C5655"/>
    <w:rsid w:val="005C57FA"/>
    <w:rsid w:val="005C5863"/>
    <w:rsid w:val="005C597E"/>
    <w:rsid w:val="005C5D53"/>
    <w:rsid w:val="005C62E2"/>
    <w:rsid w:val="005C651F"/>
    <w:rsid w:val="005C65F6"/>
    <w:rsid w:val="005C6648"/>
    <w:rsid w:val="005C66FA"/>
    <w:rsid w:val="005C6DAE"/>
    <w:rsid w:val="005C73A9"/>
    <w:rsid w:val="005C774A"/>
    <w:rsid w:val="005C778C"/>
    <w:rsid w:val="005C7803"/>
    <w:rsid w:val="005C7B48"/>
    <w:rsid w:val="005C7BC0"/>
    <w:rsid w:val="005C7C13"/>
    <w:rsid w:val="005D04F8"/>
    <w:rsid w:val="005D0BD4"/>
    <w:rsid w:val="005D0D0D"/>
    <w:rsid w:val="005D1151"/>
    <w:rsid w:val="005D1171"/>
    <w:rsid w:val="005D12B7"/>
    <w:rsid w:val="005D12DE"/>
    <w:rsid w:val="005D155A"/>
    <w:rsid w:val="005D1B46"/>
    <w:rsid w:val="005D1C16"/>
    <w:rsid w:val="005D1CCC"/>
    <w:rsid w:val="005D1F44"/>
    <w:rsid w:val="005D2178"/>
    <w:rsid w:val="005D2277"/>
    <w:rsid w:val="005D22C2"/>
    <w:rsid w:val="005D26DA"/>
    <w:rsid w:val="005D2A9E"/>
    <w:rsid w:val="005D2B07"/>
    <w:rsid w:val="005D2BFB"/>
    <w:rsid w:val="005D2C17"/>
    <w:rsid w:val="005D2C3E"/>
    <w:rsid w:val="005D3053"/>
    <w:rsid w:val="005D3202"/>
    <w:rsid w:val="005D3204"/>
    <w:rsid w:val="005D33BA"/>
    <w:rsid w:val="005D33D2"/>
    <w:rsid w:val="005D35F7"/>
    <w:rsid w:val="005D3869"/>
    <w:rsid w:val="005D3BD8"/>
    <w:rsid w:val="005D3D30"/>
    <w:rsid w:val="005D3EF7"/>
    <w:rsid w:val="005D411A"/>
    <w:rsid w:val="005D415E"/>
    <w:rsid w:val="005D422E"/>
    <w:rsid w:val="005D4262"/>
    <w:rsid w:val="005D48C4"/>
    <w:rsid w:val="005D4C8D"/>
    <w:rsid w:val="005D569B"/>
    <w:rsid w:val="005D5A6F"/>
    <w:rsid w:val="005D5BB5"/>
    <w:rsid w:val="005D5BFF"/>
    <w:rsid w:val="005D5C5B"/>
    <w:rsid w:val="005D5FB4"/>
    <w:rsid w:val="005D6C3A"/>
    <w:rsid w:val="005D6EA9"/>
    <w:rsid w:val="005D72D5"/>
    <w:rsid w:val="005D739C"/>
    <w:rsid w:val="005D7442"/>
    <w:rsid w:val="005D7443"/>
    <w:rsid w:val="005D7964"/>
    <w:rsid w:val="005D79C4"/>
    <w:rsid w:val="005D7A7A"/>
    <w:rsid w:val="005D7B64"/>
    <w:rsid w:val="005D7BB5"/>
    <w:rsid w:val="005D7D22"/>
    <w:rsid w:val="005E05FC"/>
    <w:rsid w:val="005E0667"/>
    <w:rsid w:val="005E07E5"/>
    <w:rsid w:val="005E0886"/>
    <w:rsid w:val="005E0C8B"/>
    <w:rsid w:val="005E0E2C"/>
    <w:rsid w:val="005E0E5B"/>
    <w:rsid w:val="005E0E6E"/>
    <w:rsid w:val="005E105C"/>
    <w:rsid w:val="005E1121"/>
    <w:rsid w:val="005E1154"/>
    <w:rsid w:val="005E1567"/>
    <w:rsid w:val="005E15C5"/>
    <w:rsid w:val="005E197A"/>
    <w:rsid w:val="005E2079"/>
    <w:rsid w:val="005E2331"/>
    <w:rsid w:val="005E24FB"/>
    <w:rsid w:val="005E2712"/>
    <w:rsid w:val="005E28B0"/>
    <w:rsid w:val="005E2C5E"/>
    <w:rsid w:val="005E2F62"/>
    <w:rsid w:val="005E2FFB"/>
    <w:rsid w:val="005E32E9"/>
    <w:rsid w:val="005E3478"/>
    <w:rsid w:val="005E34A0"/>
    <w:rsid w:val="005E3531"/>
    <w:rsid w:val="005E389D"/>
    <w:rsid w:val="005E3A4E"/>
    <w:rsid w:val="005E3AB7"/>
    <w:rsid w:val="005E3E6F"/>
    <w:rsid w:val="005E3F24"/>
    <w:rsid w:val="005E4044"/>
    <w:rsid w:val="005E4278"/>
    <w:rsid w:val="005E44EE"/>
    <w:rsid w:val="005E451B"/>
    <w:rsid w:val="005E4B37"/>
    <w:rsid w:val="005E4B75"/>
    <w:rsid w:val="005E4DFA"/>
    <w:rsid w:val="005E4E0F"/>
    <w:rsid w:val="005E4EC9"/>
    <w:rsid w:val="005E4EF3"/>
    <w:rsid w:val="005E5162"/>
    <w:rsid w:val="005E5374"/>
    <w:rsid w:val="005E5BA2"/>
    <w:rsid w:val="005E60CE"/>
    <w:rsid w:val="005E67FD"/>
    <w:rsid w:val="005E680F"/>
    <w:rsid w:val="005E6813"/>
    <w:rsid w:val="005E6876"/>
    <w:rsid w:val="005E695B"/>
    <w:rsid w:val="005E6ABD"/>
    <w:rsid w:val="005E6E61"/>
    <w:rsid w:val="005E6EF2"/>
    <w:rsid w:val="005E7088"/>
    <w:rsid w:val="005E70FB"/>
    <w:rsid w:val="005E7309"/>
    <w:rsid w:val="005E739A"/>
    <w:rsid w:val="005E75FA"/>
    <w:rsid w:val="005E7CC0"/>
    <w:rsid w:val="005E7DA6"/>
    <w:rsid w:val="005E7E08"/>
    <w:rsid w:val="005F0028"/>
    <w:rsid w:val="005F01B3"/>
    <w:rsid w:val="005F0313"/>
    <w:rsid w:val="005F0487"/>
    <w:rsid w:val="005F04A0"/>
    <w:rsid w:val="005F0626"/>
    <w:rsid w:val="005F0B45"/>
    <w:rsid w:val="005F0C22"/>
    <w:rsid w:val="005F0E47"/>
    <w:rsid w:val="005F1406"/>
    <w:rsid w:val="005F16A4"/>
    <w:rsid w:val="005F1EC6"/>
    <w:rsid w:val="005F21D0"/>
    <w:rsid w:val="005F2240"/>
    <w:rsid w:val="005F2329"/>
    <w:rsid w:val="005F23B5"/>
    <w:rsid w:val="005F246B"/>
    <w:rsid w:val="005F246D"/>
    <w:rsid w:val="005F2995"/>
    <w:rsid w:val="005F2AD7"/>
    <w:rsid w:val="005F319D"/>
    <w:rsid w:val="005F3241"/>
    <w:rsid w:val="005F3646"/>
    <w:rsid w:val="005F3B4D"/>
    <w:rsid w:val="005F3BE1"/>
    <w:rsid w:val="005F3DBA"/>
    <w:rsid w:val="005F41C2"/>
    <w:rsid w:val="005F428D"/>
    <w:rsid w:val="005F431C"/>
    <w:rsid w:val="005F453F"/>
    <w:rsid w:val="005F46F3"/>
    <w:rsid w:val="005F4C8A"/>
    <w:rsid w:val="005F4E69"/>
    <w:rsid w:val="005F4EDB"/>
    <w:rsid w:val="005F51FA"/>
    <w:rsid w:val="005F564D"/>
    <w:rsid w:val="005F56BF"/>
    <w:rsid w:val="005F5778"/>
    <w:rsid w:val="005F5C0C"/>
    <w:rsid w:val="005F5EFF"/>
    <w:rsid w:val="005F5F70"/>
    <w:rsid w:val="005F62D8"/>
    <w:rsid w:val="005F6400"/>
    <w:rsid w:val="005F6B09"/>
    <w:rsid w:val="005F6C11"/>
    <w:rsid w:val="005F6D3E"/>
    <w:rsid w:val="005F6F37"/>
    <w:rsid w:val="005F7202"/>
    <w:rsid w:val="005F7210"/>
    <w:rsid w:val="005F7367"/>
    <w:rsid w:val="005F7469"/>
    <w:rsid w:val="005F7528"/>
    <w:rsid w:val="005F7793"/>
    <w:rsid w:val="005F7B59"/>
    <w:rsid w:val="00600038"/>
    <w:rsid w:val="00600A87"/>
    <w:rsid w:val="00600B89"/>
    <w:rsid w:val="00601452"/>
    <w:rsid w:val="0060146B"/>
    <w:rsid w:val="00601499"/>
    <w:rsid w:val="006016A1"/>
    <w:rsid w:val="00602219"/>
    <w:rsid w:val="0060255B"/>
    <w:rsid w:val="006028EA"/>
    <w:rsid w:val="00602CC1"/>
    <w:rsid w:val="00602DFC"/>
    <w:rsid w:val="0060307A"/>
    <w:rsid w:val="006030F5"/>
    <w:rsid w:val="00603268"/>
    <w:rsid w:val="006034AE"/>
    <w:rsid w:val="00603676"/>
    <w:rsid w:val="006038CB"/>
    <w:rsid w:val="00603E1A"/>
    <w:rsid w:val="0060401B"/>
    <w:rsid w:val="00604607"/>
    <w:rsid w:val="00604ADA"/>
    <w:rsid w:val="00604C88"/>
    <w:rsid w:val="00604CD8"/>
    <w:rsid w:val="00604D92"/>
    <w:rsid w:val="00604EFB"/>
    <w:rsid w:val="00605162"/>
    <w:rsid w:val="006053B6"/>
    <w:rsid w:val="006054BC"/>
    <w:rsid w:val="006058F7"/>
    <w:rsid w:val="00605AB9"/>
    <w:rsid w:val="00605CD1"/>
    <w:rsid w:val="00605E8C"/>
    <w:rsid w:val="00606099"/>
    <w:rsid w:val="006060D9"/>
    <w:rsid w:val="00606269"/>
    <w:rsid w:val="006066F8"/>
    <w:rsid w:val="00606D58"/>
    <w:rsid w:val="006072DB"/>
    <w:rsid w:val="00607322"/>
    <w:rsid w:val="00607350"/>
    <w:rsid w:val="006074C7"/>
    <w:rsid w:val="006077C5"/>
    <w:rsid w:val="00607892"/>
    <w:rsid w:val="00607DE7"/>
    <w:rsid w:val="00607F6E"/>
    <w:rsid w:val="0061013D"/>
    <w:rsid w:val="00610274"/>
    <w:rsid w:val="00610515"/>
    <w:rsid w:val="00610583"/>
    <w:rsid w:val="0061095D"/>
    <w:rsid w:val="00610A55"/>
    <w:rsid w:val="00610BAB"/>
    <w:rsid w:val="00610BDC"/>
    <w:rsid w:val="00610E43"/>
    <w:rsid w:val="00611094"/>
    <w:rsid w:val="0061124F"/>
    <w:rsid w:val="006114A8"/>
    <w:rsid w:val="0061169B"/>
    <w:rsid w:val="00611939"/>
    <w:rsid w:val="00611952"/>
    <w:rsid w:val="00611E2F"/>
    <w:rsid w:val="00611EC6"/>
    <w:rsid w:val="00611F81"/>
    <w:rsid w:val="006120E3"/>
    <w:rsid w:val="00612394"/>
    <w:rsid w:val="006124D4"/>
    <w:rsid w:val="0061269C"/>
    <w:rsid w:val="00612761"/>
    <w:rsid w:val="00612B86"/>
    <w:rsid w:val="00612D02"/>
    <w:rsid w:val="00613DBF"/>
    <w:rsid w:val="00613E73"/>
    <w:rsid w:val="00613EFB"/>
    <w:rsid w:val="00614110"/>
    <w:rsid w:val="006143D6"/>
    <w:rsid w:val="00614A1C"/>
    <w:rsid w:val="00614CA2"/>
    <w:rsid w:val="006152AE"/>
    <w:rsid w:val="006152ED"/>
    <w:rsid w:val="0061535E"/>
    <w:rsid w:val="0061541C"/>
    <w:rsid w:val="0061562E"/>
    <w:rsid w:val="00615936"/>
    <w:rsid w:val="00615BC1"/>
    <w:rsid w:val="00615D9A"/>
    <w:rsid w:val="00616267"/>
    <w:rsid w:val="0061632D"/>
    <w:rsid w:val="006163BD"/>
    <w:rsid w:val="0061649B"/>
    <w:rsid w:val="0061660B"/>
    <w:rsid w:val="00616DC2"/>
    <w:rsid w:val="00617211"/>
    <w:rsid w:val="00617417"/>
    <w:rsid w:val="00617629"/>
    <w:rsid w:val="0061779C"/>
    <w:rsid w:val="0061779D"/>
    <w:rsid w:val="00617820"/>
    <w:rsid w:val="00617CD9"/>
    <w:rsid w:val="00617FED"/>
    <w:rsid w:val="006202B3"/>
    <w:rsid w:val="00620328"/>
    <w:rsid w:val="006203BE"/>
    <w:rsid w:val="00620524"/>
    <w:rsid w:val="0062091D"/>
    <w:rsid w:val="00620977"/>
    <w:rsid w:val="00620A44"/>
    <w:rsid w:val="00620F74"/>
    <w:rsid w:val="00620FF1"/>
    <w:rsid w:val="00621273"/>
    <w:rsid w:val="006213FF"/>
    <w:rsid w:val="006215B3"/>
    <w:rsid w:val="0062162C"/>
    <w:rsid w:val="006217A5"/>
    <w:rsid w:val="006218B7"/>
    <w:rsid w:val="00621CAE"/>
    <w:rsid w:val="00621CB0"/>
    <w:rsid w:val="00621CCA"/>
    <w:rsid w:val="00622429"/>
    <w:rsid w:val="0062244A"/>
    <w:rsid w:val="0062290E"/>
    <w:rsid w:val="00622935"/>
    <w:rsid w:val="00622C66"/>
    <w:rsid w:val="00622DFE"/>
    <w:rsid w:val="00622F98"/>
    <w:rsid w:val="0062317F"/>
    <w:rsid w:val="0062326D"/>
    <w:rsid w:val="00623408"/>
    <w:rsid w:val="00623735"/>
    <w:rsid w:val="006237B9"/>
    <w:rsid w:val="0062385C"/>
    <w:rsid w:val="006239F0"/>
    <w:rsid w:val="00623ACA"/>
    <w:rsid w:val="00623C98"/>
    <w:rsid w:val="00623E5C"/>
    <w:rsid w:val="00623EBF"/>
    <w:rsid w:val="00623EE7"/>
    <w:rsid w:val="00624672"/>
    <w:rsid w:val="00624741"/>
    <w:rsid w:val="00624AF8"/>
    <w:rsid w:val="00624E5C"/>
    <w:rsid w:val="006252CA"/>
    <w:rsid w:val="006254C9"/>
    <w:rsid w:val="0062561C"/>
    <w:rsid w:val="006257DE"/>
    <w:rsid w:val="00625820"/>
    <w:rsid w:val="006258A5"/>
    <w:rsid w:val="00625952"/>
    <w:rsid w:val="00625D53"/>
    <w:rsid w:val="00625DC0"/>
    <w:rsid w:val="0062609E"/>
    <w:rsid w:val="006260A0"/>
    <w:rsid w:val="0062610A"/>
    <w:rsid w:val="0062635B"/>
    <w:rsid w:val="0062642F"/>
    <w:rsid w:val="00626936"/>
    <w:rsid w:val="00626F27"/>
    <w:rsid w:val="00626FB7"/>
    <w:rsid w:val="0062707D"/>
    <w:rsid w:val="006270BB"/>
    <w:rsid w:val="00627158"/>
    <w:rsid w:val="0062715E"/>
    <w:rsid w:val="006271ED"/>
    <w:rsid w:val="00627319"/>
    <w:rsid w:val="0062733B"/>
    <w:rsid w:val="00627816"/>
    <w:rsid w:val="006278CD"/>
    <w:rsid w:val="006279CB"/>
    <w:rsid w:val="006303B6"/>
    <w:rsid w:val="00630546"/>
    <w:rsid w:val="00630780"/>
    <w:rsid w:val="00630B1A"/>
    <w:rsid w:val="006314F3"/>
    <w:rsid w:val="00631589"/>
    <w:rsid w:val="006319F4"/>
    <w:rsid w:val="00631A9C"/>
    <w:rsid w:val="00631EF8"/>
    <w:rsid w:val="00632662"/>
    <w:rsid w:val="006329FD"/>
    <w:rsid w:val="00632B11"/>
    <w:rsid w:val="00632D7C"/>
    <w:rsid w:val="00632DEB"/>
    <w:rsid w:val="00632E7E"/>
    <w:rsid w:val="00632FFC"/>
    <w:rsid w:val="006330BE"/>
    <w:rsid w:val="006336E2"/>
    <w:rsid w:val="0063386A"/>
    <w:rsid w:val="006338FD"/>
    <w:rsid w:val="0063390A"/>
    <w:rsid w:val="00633C2C"/>
    <w:rsid w:val="00633CBD"/>
    <w:rsid w:val="00633D91"/>
    <w:rsid w:val="00633E94"/>
    <w:rsid w:val="0063414A"/>
    <w:rsid w:val="006345CF"/>
    <w:rsid w:val="00634A61"/>
    <w:rsid w:val="00634DBB"/>
    <w:rsid w:val="0063516C"/>
    <w:rsid w:val="006356B6"/>
    <w:rsid w:val="0063580B"/>
    <w:rsid w:val="00635BD2"/>
    <w:rsid w:val="00635C7C"/>
    <w:rsid w:val="00636342"/>
    <w:rsid w:val="006367AD"/>
    <w:rsid w:val="006367D9"/>
    <w:rsid w:val="00636949"/>
    <w:rsid w:val="006369E7"/>
    <w:rsid w:val="00636B9E"/>
    <w:rsid w:val="00636EC1"/>
    <w:rsid w:val="00637444"/>
    <w:rsid w:val="0063782C"/>
    <w:rsid w:val="00637D95"/>
    <w:rsid w:val="006405B4"/>
    <w:rsid w:val="0064099A"/>
    <w:rsid w:val="00641267"/>
    <w:rsid w:val="0064145E"/>
    <w:rsid w:val="00641467"/>
    <w:rsid w:val="00641754"/>
    <w:rsid w:val="0064178E"/>
    <w:rsid w:val="00641ABC"/>
    <w:rsid w:val="00641BCB"/>
    <w:rsid w:val="00641D65"/>
    <w:rsid w:val="00642118"/>
    <w:rsid w:val="006427BA"/>
    <w:rsid w:val="0064285E"/>
    <w:rsid w:val="00642937"/>
    <w:rsid w:val="00642B75"/>
    <w:rsid w:val="00642C6B"/>
    <w:rsid w:val="00642C83"/>
    <w:rsid w:val="00642DD5"/>
    <w:rsid w:val="00643421"/>
    <w:rsid w:val="00643542"/>
    <w:rsid w:val="00643844"/>
    <w:rsid w:val="00643B46"/>
    <w:rsid w:val="00643B71"/>
    <w:rsid w:val="00643D7E"/>
    <w:rsid w:val="00643F16"/>
    <w:rsid w:val="00643FCA"/>
    <w:rsid w:val="0064477F"/>
    <w:rsid w:val="00644A53"/>
    <w:rsid w:val="00644BD9"/>
    <w:rsid w:val="00644D30"/>
    <w:rsid w:val="00644D80"/>
    <w:rsid w:val="00644DCC"/>
    <w:rsid w:val="0064507D"/>
    <w:rsid w:val="00646067"/>
    <w:rsid w:val="00646638"/>
    <w:rsid w:val="00646FB4"/>
    <w:rsid w:val="00647085"/>
    <w:rsid w:val="0064765A"/>
    <w:rsid w:val="00647694"/>
    <w:rsid w:val="00647A79"/>
    <w:rsid w:val="00647BC6"/>
    <w:rsid w:val="00650F74"/>
    <w:rsid w:val="00651684"/>
    <w:rsid w:val="00651828"/>
    <w:rsid w:val="00651C32"/>
    <w:rsid w:val="00651E50"/>
    <w:rsid w:val="00651EE7"/>
    <w:rsid w:val="0065206F"/>
    <w:rsid w:val="00652149"/>
    <w:rsid w:val="00652350"/>
    <w:rsid w:val="006526BD"/>
    <w:rsid w:val="006528E5"/>
    <w:rsid w:val="00652A92"/>
    <w:rsid w:val="00652F39"/>
    <w:rsid w:val="00653130"/>
    <w:rsid w:val="006537FC"/>
    <w:rsid w:val="006539BC"/>
    <w:rsid w:val="00653A5B"/>
    <w:rsid w:val="00653D94"/>
    <w:rsid w:val="00654262"/>
    <w:rsid w:val="0065498C"/>
    <w:rsid w:val="00654A46"/>
    <w:rsid w:val="00654AA2"/>
    <w:rsid w:val="00654D82"/>
    <w:rsid w:val="00655150"/>
    <w:rsid w:val="00655540"/>
    <w:rsid w:val="00655902"/>
    <w:rsid w:val="00655C1A"/>
    <w:rsid w:val="00655E30"/>
    <w:rsid w:val="00656118"/>
    <w:rsid w:val="00656273"/>
    <w:rsid w:val="00656409"/>
    <w:rsid w:val="00656D2B"/>
    <w:rsid w:val="00656D44"/>
    <w:rsid w:val="006575A4"/>
    <w:rsid w:val="00657801"/>
    <w:rsid w:val="00657B93"/>
    <w:rsid w:val="00657BAC"/>
    <w:rsid w:val="00657F31"/>
    <w:rsid w:val="00657F63"/>
    <w:rsid w:val="006600FE"/>
    <w:rsid w:val="006601B8"/>
    <w:rsid w:val="0066027B"/>
    <w:rsid w:val="0066030D"/>
    <w:rsid w:val="00660319"/>
    <w:rsid w:val="00660483"/>
    <w:rsid w:val="006604F1"/>
    <w:rsid w:val="00660588"/>
    <w:rsid w:val="006606EA"/>
    <w:rsid w:val="006607A2"/>
    <w:rsid w:val="00660800"/>
    <w:rsid w:val="00660CEE"/>
    <w:rsid w:val="006611B3"/>
    <w:rsid w:val="0066121F"/>
    <w:rsid w:val="006615AD"/>
    <w:rsid w:val="00661892"/>
    <w:rsid w:val="00661D52"/>
    <w:rsid w:val="00661FDC"/>
    <w:rsid w:val="006622FA"/>
    <w:rsid w:val="00662373"/>
    <w:rsid w:val="0066245C"/>
    <w:rsid w:val="0066247A"/>
    <w:rsid w:val="0066258B"/>
    <w:rsid w:val="006626B8"/>
    <w:rsid w:val="006626F0"/>
    <w:rsid w:val="006630A6"/>
    <w:rsid w:val="00663173"/>
    <w:rsid w:val="00663238"/>
    <w:rsid w:val="006632A0"/>
    <w:rsid w:val="0066357D"/>
    <w:rsid w:val="00663587"/>
    <w:rsid w:val="0066359B"/>
    <w:rsid w:val="006637A2"/>
    <w:rsid w:val="0066394F"/>
    <w:rsid w:val="00663A73"/>
    <w:rsid w:val="00663A7B"/>
    <w:rsid w:val="00663B46"/>
    <w:rsid w:val="00663DD9"/>
    <w:rsid w:val="0066412B"/>
    <w:rsid w:val="0066434B"/>
    <w:rsid w:val="00664375"/>
    <w:rsid w:val="006643BD"/>
    <w:rsid w:val="0066442E"/>
    <w:rsid w:val="006644CC"/>
    <w:rsid w:val="006644DF"/>
    <w:rsid w:val="006646BE"/>
    <w:rsid w:val="00664903"/>
    <w:rsid w:val="00664906"/>
    <w:rsid w:val="00664B2B"/>
    <w:rsid w:val="00664C1D"/>
    <w:rsid w:val="00664D1A"/>
    <w:rsid w:val="00664DCC"/>
    <w:rsid w:val="00664F49"/>
    <w:rsid w:val="00665096"/>
    <w:rsid w:val="006651DA"/>
    <w:rsid w:val="00665201"/>
    <w:rsid w:val="006652C3"/>
    <w:rsid w:val="0066545E"/>
    <w:rsid w:val="00665978"/>
    <w:rsid w:val="00665AEC"/>
    <w:rsid w:val="00665CCF"/>
    <w:rsid w:val="00666218"/>
    <w:rsid w:val="00666237"/>
    <w:rsid w:val="006663F4"/>
    <w:rsid w:val="0066675B"/>
    <w:rsid w:val="00666D9A"/>
    <w:rsid w:val="00666EB3"/>
    <w:rsid w:val="00666F96"/>
    <w:rsid w:val="0066708C"/>
    <w:rsid w:val="00667121"/>
    <w:rsid w:val="0066728A"/>
    <w:rsid w:val="00667499"/>
    <w:rsid w:val="0066763D"/>
    <w:rsid w:val="00667A9F"/>
    <w:rsid w:val="00667B45"/>
    <w:rsid w:val="00667BCB"/>
    <w:rsid w:val="00667DFF"/>
    <w:rsid w:val="00667E85"/>
    <w:rsid w:val="006706D3"/>
    <w:rsid w:val="0067090A"/>
    <w:rsid w:val="00670EF0"/>
    <w:rsid w:val="006712D3"/>
    <w:rsid w:val="00671355"/>
    <w:rsid w:val="00671401"/>
    <w:rsid w:val="006717D3"/>
    <w:rsid w:val="00671BF8"/>
    <w:rsid w:val="0067200F"/>
    <w:rsid w:val="006721B2"/>
    <w:rsid w:val="006722E6"/>
    <w:rsid w:val="00672421"/>
    <w:rsid w:val="00672457"/>
    <w:rsid w:val="0067254B"/>
    <w:rsid w:val="006725CB"/>
    <w:rsid w:val="006729AA"/>
    <w:rsid w:val="006732F8"/>
    <w:rsid w:val="006733A3"/>
    <w:rsid w:val="006733F5"/>
    <w:rsid w:val="00673626"/>
    <w:rsid w:val="00673652"/>
    <w:rsid w:val="006737BD"/>
    <w:rsid w:val="00673A71"/>
    <w:rsid w:val="006740F5"/>
    <w:rsid w:val="0067436E"/>
    <w:rsid w:val="00674384"/>
    <w:rsid w:val="00674856"/>
    <w:rsid w:val="00674992"/>
    <w:rsid w:val="006749C6"/>
    <w:rsid w:val="006749F8"/>
    <w:rsid w:val="00674A7F"/>
    <w:rsid w:val="00674D2A"/>
    <w:rsid w:val="00674D94"/>
    <w:rsid w:val="00675334"/>
    <w:rsid w:val="00675527"/>
    <w:rsid w:val="0067574A"/>
    <w:rsid w:val="00675B9C"/>
    <w:rsid w:val="00675C32"/>
    <w:rsid w:val="00675DAC"/>
    <w:rsid w:val="006761AC"/>
    <w:rsid w:val="006761B0"/>
    <w:rsid w:val="006761C3"/>
    <w:rsid w:val="006761EF"/>
    <w:rsid w:val="00676ED4"/>
    <w:rsid w:val="00677184"/>
    <w:rsid w:val="006774DA"/>
    <w:rsid w:val="00677A67"/>
    <w:rsid w:val="00677B8F"/>
    <w:rsid w:val="00677B92"/>
    <w:rsid w:val="00677D61"/>
    <w:rsid w:val="00680322"/>
    <w:rsid w:val="00680520"/>
    <w:rsid w:val="00680928"/>
    <w:rsid w:val="00680DFF"/>
    <w:rsid w:val="00680F67"/>
    <w:rsid w:val="00680FD5"/>
    <w:rsid w:val="006811A8"/>
    <w:rsid w:val="006811D0"/>
    <w:rsid w:val="006811F0"/>
    <w:rsid w:val="00681371"/>
    <w:rsid w:val="006814BA"/>
    <w:rsid w:val="00681585"/>
    <w:rsid w:val="00681740"/>
    <w:rsid w:val="00681B56"/>
    <w:rsid w:val="00681DAC"/>
    <w:rsid w:val="00681E26"/>
    <w:rsid w:val="00682588"/>
    <w:rsid w:val="00682738"/>
    <w:rsid w:val="006827D5"/>
    <w:rsid w:val="00682ACD"/>
    <w:rsid w:val="00682C81"/>
    <w:rsid w:val="00682CC4"/>
    <w:rsid w:val="00682DF6"/>
    <w:rsid w:val="00683293"/>
    <w:rsid w:val="006836E0"/>
    <w:rsid w:val="00683B76"/>
    <w:rsid w:val="00683D45"/>
    <w:rsid w:val="00683E4B"/>
    <w:rsid w:val="006841A9"/>
    <w:rsid w:val="0068474A"/>
    <w:rsid w:val="0068484C"/>
    <w:rsid w:val="00684A86"/>
    <w:rsid w:val="00684C5B"/>
    <w:rsid w:val="00684D98"/>
    <w:rsid w:val="00684E01"/>
    <w:rsid w:val="00685271"/>
    <w:rsid w:val="00685458"/>
    <w:rsid w:val="00685490"/>
    <w:rsid w:val="00685AED"/>
    <w:rsid w:val="006860F4"/>
    <w:rsid w:val="00686454"/>
    <w:rsid w:val="006864F8"/>
    <w:rsid w:val="0068655D"/>
    <w:rsid w:val="0068674C"/>
    <w:rsid w:val="00686A64"/>
    <w:rsid w:val="00686B52"/>
    <w:rsid w:val="00686EF9"/>
    <w:rsid w:val="0068710C"/>
    <w:rsid w:val="006873EA"/>
    <w:rsid w:val="00687529"/>
    <w:rsid w:val="0068759A"/>
    <w:rsid w:val="0068788B"/>
    <w:rsid w:val="00687C58"/>
    <w:rsid w:val="00687CBB"/>
    <w:rsid w:val="00687E53"/>
    <w:rsid w:val="00687F19"/>
    <w:rsid w:val="0069008D"/>
    <w:rsid w:val="00690CEA"/>
    <w:rsid w:val="00690DD6"/>
    <w:rsid w:val="0069104E"/>
    <w:rsid w:val="00691132"/>
    <w:rsid w:val="006911FE"/>
    <w:rsid w:val="00691597"/>
    <w:rsid w:val="006915A9"/>
    <w:rsid w:val="00691664"/>
    <w:rsid w:val="00691695"/>
    <w:rsid w:val="00691A6B"/>
    <w:rsid w:val="00691A88"/>
    <w:rsid w:val="00691B34"/>
    <w:rsid w:val="00692545"/>
    <w:rsid w:val="00692623"/>
    <w:rsid w:val="0069263C"/>
    <w:rsid w:val="00692704"/>
    <w:rsid w:val="00692787"/>
    <w:rsid w:val="006928DA"/>
    <w:rsid w:val="00692BE7"/>
    <w:rsid w:val="00692DBE"/>
    <w:rsid w:val="00692E49"/>
    <w:rsid w:val="00692EFC"/>
    <w:rsid w:val="00692F1F"/>
    <w:rsid w:val="00693127"/>
    <w:rsid w:val="0069371A"/>
    <w:rsid w:val="00693B07"/>
    <w:rsid w:val="00693D8A"/>
    <w:rsid w:val="006940E2"/>
    <w:rsid w:val="00694157"/>
    <w:rsid w:val="006943E0"/>
    <w:rsid w:val="006944B0"/>
    <w:rsid w:val="00694867"/>
    <w:rsid w:val="00694B95"/>
    <w:rsid w:val="00694CC0"/>
    <w:rsid w:val="00694D94"/>
    <w:rsid w:val="00694EF9"/>
    <w:rsid w:val="006951D3"/>
    <w:rsid w:val="006952E3"/>
    <w:rsid w:val="00695316"/>
    <w:rsid w:val="00695507"/>
    <w:rsid w:val="006955DA"/>
    <w:rsid w:val="00695BCC"/>
    <w:rsid w:val="00695BD6"/>
    <w:rsid w:val="00695CE4"/>
    <w:rsid w:val="00695DEF"/>
    <w:rsid w:val="00695E8A"/>
    <w:rsid w:val="00695ECE"/>
    <w:rsid w:val="0069604B"/>
    <w:rsid w:val="00696065"/>
    <w:rsid w:val="00696194"/>
    <w:rsid w:val="006965F0"/>
    <w:rsid w:val="006968EA"/>
    <w:rsid w:val="00696EBC"/>
    <w:rsid w:val="00696F04"/>
    <w:rsid w:val="00696F59"/>
    <w:rsid w:val="006972C5"/>
    <w:rsid w:val="006974ED"/>
    <w:rsid w:val="00697749"/>
    <w:rsid w:val="006978F9"/>
    <w:rsid w:val="00697AB7"/>
    <w:rsid w:val="00697B47"/>
    <w:rsid w:val="00697C1D"/>
    <w:rsid w:val="00697FA7"/>
    <w:rsid w:val="006A0928"/>
    <w:rsid w:val="006A100B"/>
    <w:rsid w:val="006A134A"/>
    <w:rsid w:val="006A1828"/>
    <w:rsid w:val="006A1E62"/>
    <w:rsid w:val="006A1F47"/>
    <w:rsid w:val="006A2058"/>
    <w:rsid w:val="006A2199"/>
    <w:rsid w:val="006A2877"/>
    <w:rsid w:val="006A2AA7"/>
    <w:rsid w:val="006A2FFB"/>
    <w:rsid w:val="006A3055"/>
    <w:rsid w:val="006A309F"/>
    <w:rsid w:val="006A31AE"/>
    <w:rsid w:val="006A32B2"/>
    <w:rsid w:val="006A32EC"/>
    <w:rsid w:val="006A33D9"/>
    <w:rsid w:val="006A3632"/>
    <w:rsid w:val="006A3707"/>
    <w:rsid w:val="006A37E9"/>
    <w:rsid w:val="006A3B6E"/>
    <w:rsid w:val="006A3DC9"/>
    <w:rsid w:val="006A40BC"/>
    <w:rsid w:val="006A41BE"/>
    <w:rsid w:val="006A4642"/>
    <w:rsid w:val="006A46FE"/>
    <w:rsid w:val="006A4730"/>
    <w:rsid w:val="006A4966"/>
    <w:rsid w:val="006A4A39"/>
    <w:rsid w:val="006A4AB6"/>
    <w:rsid w:val="006A521A"/>
    <w:rsid w:val="006A5381"/>
    <w:rsid w:val="006A557F"/>
    <w:rsid w:val="006A5631"/>
    <w:rsid w:val="006A57F3"/>
    <w:rsid w:val="006A58E0"/>
    <w:rsid w:val="006A59FE"/>
    <w:rsid w:val="006A5B15"/>
    <w:rsid w:val="006A5F9A"/>
    <w:rsid w:val="006A6054"/>
    <w:rsid w:val="006A6483"/>
    <w:rsid w:val="006A6720"/>
    <w:rsid w:val="006A6938"/>
    <w:rsid w:val="006A7136"/>
    <w:rsid w:val="006A71BD"/>
    <w:rsid w:val="006A7583"/>
    <w:rsid w:val="006A7CAA"/>
    <w:rsid w:val="006B0132"/>
    <w:rsid w:val="006B01B0"/>
    <w:rsid w:val="006B0209"/>
    <w:rsid w:val="006B027A"/>
    <w:rsid w:val="006B031E"/>
    <w:rsid w:val="006B084C"/>
    <w:rsid w:val="006B0999"/>
    <w:rsid w:val="006B0A8D"/>
    <w:rsid w:val="006B0D92"/>
    <w:rsid w:val="006B0E08"/>
    <w:rsid w:val="006B1165"/>
    <w:rsid w:val="006B1311"/>
    <w:rsid w:val="006B13DF"/>
    <w:rsid w:val="006B1558"/>
    <w:rsid w:val="006B15AA"/>
    <w:rsid w:val="006B17F4"/>
    <w:rsid w:val="006B18AF"/>
    <w:rsid w:val="006B1ACE"/>
    <w:rsid w:val="006B1BD6"/>
    <w:rsid w:val="006B1C26"/>
    <w:rsid w:val="006B1CD0"/>
    <w:rsid w:val="006B1D31"/>
    <w:rsid w:val="006B1F39"/>
    <w:rsid w:val="006B254B"/>
    <w:rsid w:val="006B2677"/>
    <w:rsid w:val="006B270A"/>
    <w:rsid w:val="006B311C"/>
    <w:rsid w:val="006B365A"/>
    <w:rsid w:val="006B37A0"/>
    <w:rsid w:val="006B39EA"/>
    <w:rsid w:val="006B3BF8"/>
    <w:rsid w:val="006B4411"/>
    <w:rsid w:val="006B469B"/>
    <w:rsid w:val="006B49AF"/>
    <w:rsid w:val="006B4C55"/>
    <w:rsid w:val="006B4DD7"/>
    <w:rsid w:val="006B51AC"/>
    <w:rsid w:val="006B535B"/>
    <w:rsid w:val="006B56D7"/>
    <w:rsid w:val="006B579B"/>
    <w:rsid w:val="006B5E7D"/>
    <w:rsid w:val="006B6113"/>
    <w:rsid w:val="006B6410"/>
    <w:rsid w:val="006B65C4"/>
    <w:rsid w:val="006B680E"/>
    <w:rsid w:val="006B6BDE"/>
    <w:rsid w:val="006B6DBA"/>
    <w:rsid w:val="006B6E46"/>
    <w:rsid w:val="006B713F"/>
    <w:rsid w:val="006B72CB"/>
    <w:rsid w:val="006B7478"/>
    <w:rsid w:val="006B756B"/>
    <w:rsid w:val="006B779E"/>
    <w:rsid w:val="006B7828"/>
    <w:rsid w:val="006B7BDD"/>
    <w:rsid w:val="006B7D3A"/>
    <w:rsid w:val="006B7F4C"/>
    <w:rsid w:val="006B7F5A"/>
    <w:rsid w:val="006C0135"/>
    <w:rsid w:val="006C01E3"/>
    <w:rsid w:val="006C0555"/>
    <w:rsid w:val="006C0605"/>
    <w:rsid w:val="006C080B"/>
    <w:rsid w:val="006C0C67"/>
    <w:rsid w:val="006C0F02"/>
    <w:rsid w:val="006C1222"/>
    <w:rsid w:val="006C174D"/>
    <w:rsid w:val="006C193F"/>
    <w:rsid w:val="006C19E0"/>
    <w:rsid w:val="006C1A49"/>
    <w:rsid w:val="006C1E85"/>
    <w:rsid w:val="006C2198"/>
    <w:rsid w:val="006C25AA"/>
    <w:rsid w:val="006C25C5"/>
    <w:rsid w:val="006C2A4E"/>
    <w:rsid w:val="006C2A9F"/>
    <w:rsid w:val="006C2AFA"/>
    <w:rsid w:val="006C3058"/>
    <w:rsid w:val="006C3109"/>
    <w:rsid w:val="006C3364"/>
    <w:rsid w:val="006C339F"/>
    <w:rsid w:val="006C38E9"/>
    <w:rsid w:val="006C3A37"/>
    <w:rsid w:val="006C3B53"/>
    <w:rsid w:val="006C3CBA"/>
    <w:rsid w:val="006C414F"/>
    <w:rsid w:val="006C41EF"/>
    <w:rsid w:val="006C426E"/>
    <w:rsid w:val="006C430E"/>
    <w:rsid w:val="006C45BB"/>
    <w:rsid w:val="006C46DF"/>
    <w:rsid w:val="006C4A6A"/>
    <w:rsid w:val="006C4AA4"/>
    <w:rsid w:val="006C4AFA"/>
    <w:rsid w:val="006C4BC9"/>
    <w:rsid w:val="006C4E9E"/>
    <w:rsid w:val="006C5055"/>
    <w:rsid w:val="006C533B"/>
    <w:rsid w:val="006C54BB"/>
    <w:rsid w:val="006C56B5"/>
    <w:rsid w:val="006C59D7"/>
    <w:rsid w:val="006C5DB6"/>
    <w:rsid w:val="006C61C0"/>
    <w:rsid w:val="006C623B"/>
    <w:rsid w:val="006C6707"/>
    <w:rsid w:val="006C67AF"/>
    <w:rsid w:val="006C6A40"/>
    <w:rsid w:val="006C6B18"/>
    <w:rsid w:val="006C7270"/>
    <w:rsid w:val="006C734B"/>
    <w:rsid w:val="006C737B"/>
    <w:rsid w:val="006C74B5"/>
    <w:rsid w:val="006C7685"/>
    <w:rsid w:val="006C7746"/>
    <w:rsid w:val="006C7A91"/>
    <w:rsid w:val="006C7ED6"/>
    <w:rsid w:val="006D013E"/>
    <w:rsid w:val="006D03E3"/>
    <w:rsid w:val="006D0952"/>
    <w:rsid w:val="006D0B81"/>
    <w:rsid w:val="006D0BAC"/>
    <w:rsid w:val="006D0C01"/>
    <w:rsid w:val="006D0F2B"/>
    <w:rsid w:val="006D1256"/>
    <w:rsid w:val="006D168A"/>
    <w:rsid w:val="006D188E"/>
    <w:rsid w:val="006D1B39"/>
    <w:rsid w:val="006D219A"/>
    <w:rsid w:val="006D22E9"/>
    <w:rsid w:val="006D22F6"/>
    <w:rsid w:val="006D2616"/>
    <w:rsid w:val="006D2C72"/>
    <w:rsid w:val="006D2E8D"/>
    <w:rsid w:val="006D3321"/>
    <w:rsid w:val="006D335E"/>
    <w:rsid w:val="006D35E3"/>
    <w:rsid w:val="006D38D3"/>
    <w:rsid w:val="006D3A83"/>
    <w:rsid w:val="006D3E84"/>
    <w:rsid w:val="006D3F86"/>
    <w:rsid w:val="006D4459"/>
    <w:rsid w:val="006D48DF"/>
    <w:rsid w:val="006D48FD"/>
    <w:rsid w:val="006D4C2D"/>
    <w:rsid w:val="006D4D8C"/>
    <w:rsid w:val="006D4E4B"/>
    <w:rsid w:val="006D5092"/>
    <w:rsid w:val="006D521C"/>
    <w:rsid w:val="006D5259"/>
    <w:rsid w:val="006D58F0"/>
    <w:rsid w:val="006D60DA"/>
    <w:rsid w:val="006D65AB"/>
    <w:rsid w:val="006D6656"/>
    <w:rsid w:val="006D665B"/>
    <w:rsid w:val="006D67E1"/>
    <w:rsid w:val="006D6944"/>
    <w:rsid w:val="006D6A30"/>
    <w:rsid w:val="006D6CC5"/>
    <w:rsid w:val="006D6D86"/>
    <w:rsid w:val="006D6EA5"/>
    <w:rsid w:val="006D6F13"/>
    <w:rsid w:val="006D737C"/>
    <w:rsid w:val="006D7424"/>
    <w:rsid w:val="006D751F"/>
    <w:rsid w:val="006D75FE"/>
    <w:rsid w:val="006D7AAD"/>
    <w:rsid w:val="006D7CC2"/>
    <w:rsid w:val="006D7E48"/>
    <w:rsid w:val="006D7FD2"/>
    <w:rsid w:val="006E0014"/>
    <w:rsid w:val="006E001E"/>
    <w:rsid w:val="006E0A51"/>
    <w:rsid w:val="006E0D77"/>
    <w:rsid w:val="006E117B"/>
    <w:rsid w:val="006E13F3"/>
    <w:rsid w:val="006E16E0"/>
    <w:rsid w:val="006E176E"/>
    <w:rsid w:val="006E17A7"/>
    <w:rsid w:val="006E18EE"/>
    <w:rsid w:val="006E1B8E"/>
    <w:rsid w:val="006E1B99"/>
    <w:rsid w:val="006E1E2B"/>
    <w:rsid w:val="006E24A6"/>
    <w:rsid w:val="006E24D6"/>
    <w:rsid w:val="006E29F5"/>
    <w:rsid w:val="006E2A95"/>
    <w:rsid w:val="006E2B85"/>
    <w:rsid w:val="006E2D2B"/>
    <w:rsid w:val="006E2F28"/>
    <w:rsid w:val="006E308C"/>
    <w:rsid w:val="006E3526"/>
    <w:rsid w:val="006E3670"/>
    <w:rsid w:val="006E37FC"/>
    <w:rsid w:val="006E38F3"/>
    <w:rsid w:val="006E3925"/>
    <w:rsid w:val="006E3F53"/>
    <w:rsid w:val="006E41C6"/>
    <w:rsid w:val="006E43A8"/>
    <w:rsid w:val="006E45D7"/>
    <w:rsid w:val="006E4A35"/>
    <w:rsid w:val="006E4BD9"/>
    <w:rsid w:val="006E4DB4"/>
    <w:rsid w:val="006E5594"/>
    <w:rsid w:val="006E55C3"/>
    <w:rsid w:val="006E5A36"/>
    <w:rsid w:val="006E5CE6"/>
    <w:rsid w:val="006E629B"/>
    <w:rsid w:val="006E6592"/>
    <w:rsid w:val="006E666E"/>
    <w:rsid w:val="006E692E"/>
    <w:rsid w:val="006E6AFA"/>
    <w:rsid w:val="006E6BA1"/>
    <w:rsid w:val="006E6BBD"/>
    <w:rsid w:val="006E70AF"/>
    <w:rsid w:val="006E71B3"/>
    <w:rsid w:val="006E724F"/>
    <w:rsid w:val="006E7439"/>
    <w:rsid w:val="006E78D2"/>
    <w:rsid w:val="006E7A3B"/>
    <w:rsid w:val="006E7B25"/>
    <w:rsid w:val="006E7C37"/>
    <w:rsid w:val="006F0188"/>
    <w:rsid w:val="006F02F7"/>
    <w:rsid w:val="006F061D"/>
    <w:rsid w:val="006F0B77"/>
    <w:rsid w:val="006F0F06"/>
    <w:rsid w:val="006F103B"/>
    <w:rsid w:val="006F11D0"/>
    <w:rsid w:val="006F13BE"/>
    <w:rsid w:val="006F165A"/>
    <w:rsid w:val="006F1677"/>
    <w:rsid w:val="006F18AC"/>
    <w:rsid w:val="006F1996"/>
    <w:rsid w:val="006F1F4A"/>
    <w:rsid w:val="006F1FA4"/>
    <w:rsid w:val="006F2306"/>
    <w:rsid w:val="006F26D8"/>
    <w:rsid w:val="006F292E"/>
    <w:rsid w:val="006F29A4"/>
    <w:rsid w:val="006F2CB0"/>
    <w:rsid w:val="006F2CBC"/>
    <w:rsid w:val="006F2E24"/>
    <w:rsid w:val="006F2E64"/>
    <w:rsid w:val="006F2E75"/>
    <w:rsid w:val="006F3064"/>
    <w:rsid w:val="006F3207"/>
    <w:rsid w:val="006F321F"/>
    <w:rsid w:val="006F3ACF"/>
    <w:rsid w:val="006F4180"/>
    <w:rsid w:val="006F41A8"/>
    <w:rsid w:val="006F42A0"/>
    <w:rsid w:val="006F42E1"/>
    <w:rsid w:val="006F42FE"/>
    <w:rsid w:val="006F4776"/>
    <w:rsid w:val="006F4808"/>
    <w:rsid w:val="006F4D6E"/>
    <w:rsid w:val="006F512A"/>
    <w:rsid w:val="006F5432"/>
    <w:rsid w:val="006F55E6"/>
    <w:rsid w:val="006F55EE"/>
    <w:rsid w:val="006F56A6"/>
    <w:rsid w:val="006F5967"/>
    <w:rsid w:val="006F59A7"/>
    <w:rsid w:val="006F5DC8"/>
    <w:rsid w:val="006F6175"/>
    <w:rsid w:val="006F6237"/>
    <w:rsid w:val="006F6545"/>
    <w:rsid w:val="006F6728"/>
    <w:rsid w:val="006F6739"/>
    <w:rsid w:val="006F6B04"/>
    <w:rsid w:val="006F6CFC"/>
    <w:rsid w:val="006F6D1A"/>
    <w:rsid w:val="006F6E8E"/>
    <w:rsid w:val="006F6F4D"/>
    <w:rsid w:val="006F6F6A"/>
    <w:rsid w:val="006F72C2"/>
    <w:rsid w:val="006F743C"/>
    <w:rsid w:val="006F773F"/>
    <w:rsid w:val="006F77BE"/>
    <w:rsid w:val="006F787C"/>
    <w:rsid w:val="006F7AA3"/>
    <w:rsid w:val="006F7C20"/>
    <w:rsid w:val="0070041C"/>
    <w:rsid w:val="007004DF"/>
    <w:rsid w:val="007008CA"/>
    <w:rsid w:val="00700BBD"/>
    <w:rsid w:val="00700C73"/>
    <w:rsid w:val="00700F8C"/>
    <w:rsid w:val="0070104F"/>
    <w:rsid w:val="007010F6"/>
    <w:rsid w:val="00701333"/>
    <w:rsid w:val="00701444"/>
    <w:rsid w:val="00701483"/>
    <w:rsid w:val="00701633"/>
    <w:rsid w:val="0070165F"/>
    <w:rsid w:val="0070183D"/>
    <w:rsid w:val="00701923"/>
    <w:rsid w:val="00701AD0"/>
    <w:rsid w:val="00702360"/>
    <w:rsid w:val="0070240E"/>
    <w:rsid w:val="007025C4"/>
    <w:rsid w:val="00702B28"/>
    <w:rsid w:val="00702FE1"/>
    <w:rsid w:val="007030DD"/>
    <w:rsid w:val="007037A8"/>
    <w:rsid w:val="007037BA"/>
    <w:rsid w:val="007039E8"/>
    <w:rsid w:val="00703A82"/>
    <w:rsid w:val="007049D9"/>
    <w:rsid w:val="00704AF6"/>
    <w:rsid w:val="00704B82"/>
    <w:rsid w:val="00704EDF"/>
    <w:rsid w:val="007052FC"/>
    <w:rsid w:val="00705850"/>
    <w:rsid w:val="00705A5E"/>
    <w:rsid w:val="00705D3E"/>
    <w:rsid w:val="00705FF0"/>
    <w:rsid w:val="00706233"/>
    <w:rsid w:val="007063AB"/>
    <w:rsid w:val="00706735"/>
    <w:rsid w:val="0070687B"/>
    <w:rsid w:val="00706DE1"/>
    <w:rsid w:val="007070F6"/>
    <w:rsid w:val="00707209"/>
    <w:rsid w:val="00707240"/>
    <w:rsid w:val="00707304"/>
    <w:rsid w:val="0070748F"/>
    <w:rsid w:val="00707644"/>
    <w:rsid w:val="00707665"/>
    <w:rsid w:val="00707B3B"/>
    <w:rsid w:val="00707DCC"/>
    <w:rsid w:val="00707F71"/>
    <w:rsid w:val="007100CF"/>
    <w:rsid w:val="007104CE"/>
    <w:rsid w:val="00710734"/>
    <w:rsid w:val="00710832"/>
    <w:rsid w:val="007108DD"/>
    <w:rsid w:val="00710942"/>
    <w:rsid w:val="007109A5"/>
    <w:rsid w:val="00710D6B"/>
    <w:rsid w:val="00710E17"/>
    <w:rsid w:val="007110F7"/>
    <w:rsid w:val="007112F4"/>
    <w:rsid w:val="007113DF"/>
    <w:rsid w:val="00711497"/>
    <w:rsid w:val="0071168C"/>
    <w:rsid w:val="007117F9"/>
    <w:rsid w:val="00711BFE"/>
    <w:rsid w:val="00711E4A"/>
    <w:rsid w:val="00711F71"/>
    <w:rsid w:val="007120C3"/>
    <w:rsid w:val="00712131"/>
    <w:rsid w:val="007123A0"/>
    <w:rsid w:val="00712520"/>
    <w:rsid w:val="007125D1"/>
    <w:rsid w:val="00712A15"/>
    <w:rsid w:val="00712A9C"/>
    <w:rsid w:val="00712ABE"/>
    <w:rsid w:val="00712F21"/>
    <w:rsid w:val="00713804"/>
    <w:rsid w:val="00713AC1"/>
    <w:rsid w:val="00713C2F"/>
    <w:rsid w:val="00713C5A"/>
    <w:rsid w:val="00713C90"/>
    <w:rsid w:val="00714097"/>
    <w:rsid w:val="007143F0"/>
    <w:rsid w:val="00714480"/>
    <w:rsid w:val="007147ED"/>
    <w:rsid w:val="007152D9"/>
    <w:rsid w:val="00715540"/>
    <w:rsid w:val="0071594E"/>
    <w:rsid w:val="00715B91"/>
    <w:rsid w:val="00715D72"/>
    <w:rsid w:val="0071604D"/>
    <w:rsid w:val="0071614F"/>
    <w:rsid w:val="00716A7D"/>
    <w:rsid w:val="00716B20"/>
    <w:rsid w:val="007171B1"/>
    <w:rsid w:val="007171F7"/>
    <w:rsid w:val="007175D4"/>
    <w:rsid w:val="007176FB"/>
    <w:rsid w:val="007177F0"/>
    <w:rsid w:val="00717C21"/>
    <w:rsid w:val="00717C61"/>
    <w:rsid w:val="00717D4A"/>
    <w:rsid w:val="00717DB7"/>
    <w:rsid w:val="00717E1D"/>
    <w:rsid w:val="00717E59"/>
    <w:rsid w:val="00717F6C"/>
    <w:rsid w:val="00717FC0"/>
    <w:rsid w:val="007202EC"/>
    <w:rsid w:val="0072050B"/>
    <w:rsid w:val="0072090C"/>
    <w:rsid w:val="00720CD3"/>
    <w:rsid w:val="00720E75"/>
    <w:rsid w:val="00720F71"/>
    <w:rsid w:val="0072104A"/>
    <w:rsid w:val="00721513"/>
    <w:rsid w:val="00721A37"/>
    <w:rsid w:val="00721AC8"/>
    <w:rsid w:val="00721D2C"/>
    <w:rsid w:val="00721FA9"/>
    <w:rsid w:val="00722139"/>
    <w:rsid w:val="0072228C"/>
    <w:rsid w:val="00722329"/>
    <w:rsid w:val="00722A68"/>
    <w:rsid w:val="00722B0F"/>
    <w:rsid w:val="00722B60"/>
    <w:rsid w:val="00722B72"/>
    <w:rsid w:val="00722CA1"/>
    <w:rsid w:val="007232E0"/>
    <w:rsid w:val="007232F3"/>
    <w:rsid w:val="0072399A"/>
    <w:rsid w:val="00723FC5"/>
    <w:rsid w:val="00724870"/>
    <w:rsid w:val="007257B3"/>
    <w:rsid w:val="0072594A"/>
    <w:rsid w:val="00725F01"/>
    <w:rsid w:val="0072626D"/>
    <w:rsid w:val="0072647D"/>
    <w:rsid w:val="0072652A"/>
    <w:rsid w:val="00726A18"/>
    <w:rsid w:val="00726D7B"/>
    <w:rsid w:val="0072709A"/>
    <w:rsid w:val="007270E4"/>
    <w:rsid w:val="007272FE"/>
    <w:rsid w:val="007277E4"/>
    <w:rsid w:val="00727CB4"/>
    <w:rsid w:val="00727ECE"/>
    <w:rsid w:val="00730A19"/>
    <w:rsid w:val="00730C5F"/>
    <w:rsid w:val="00730C79"/>
    <w:rsid w:val="00730FDB"/>
    <w:rsid w:val="0073108F"/>
    <w:rsid w:val="007310B8"/>
    <w:rsid w:val="0073137C"/>
    <w:rsid w:val="00731546"/>
    <w:rsid w:val="007317F1"/>
    <w:rsid w:val="0073180E"/>
    <w:rsid w:val="00731B05"/>
    <w:rsid w:val="00731BFF"/>
    <w:rsid w:val="0073225A"/>
    <w:rsid w:val="0073247F"/>
    <w:rsid w:val="00732492"/>
    <w:rsid w:val="007325C9"/>
    <w:rsid w:val="007326D9"/>
    <w:rsid w:val="007329AC"/>
    <w:rsid w:val="00732B54"/>
    <w:rsid w:val="00732FDA"/>
    <w:rsid w:val="0073309B"/>
    <w:rsid w:val="0073311C"/>
    <w:rsid w:val="00733414"/>
    <w:rsid w:val="00733559"/>
    <w:rsid w:val="00733587"/>
    <w:rsid w:val="00734016"/>
    <w:rsid w:val="007340A7"/>
    <w:rsid w:val="007341A4"/>
    <w:rsid w:val="0073425F"/>
    <w:rsid w:val="0073435B"/>
    <w:rsid w:val="007343BD"/>
    <w:rsid w:val="007346CD"/>
    <w:rsid w:val="00734897"/>
    <w:rsid w:val="00734F8D"/>
    <w:rsid w:val="00734FAE"/>
    <w:rsid w:val="00735178"/>
    <w:rsid w:val="007353FE"/>
    <w:rsid w:val="00735805"/>
    <w:rsid w:val="00735883"/>
    <w:rsid w:val="00735943"/>
    <w:rsid w:val="00735D59"/>
    <w:rsid w:val="00735DE5"/>
    <w:rsid w:val="00735E85"/>
    <w:rsid w:val="0073620B"/>
    <w:rsid w:val="00736A5D"/>
    <w:rsid w:val="00736BD4"/>
    <w:rsid w:val="00736BFA"/>
    <w:rsid w:val="00736C8D"/>
    <w:rsid w:val="00736DE1"/>
    <w:rsid w:val="0073706F"/>
    <w:rsid w:val="00737196"/>
    <w:rsid w:val="007375ED"/>
    <w:rsid w:val="00737664"/>
    <w:rsid w:val="007377C3"/>
    <w:rsid w:val="00737872"/>
    <w:rsid w:val="00737E07"/>
    <w:rsid w:val="00737F0A"/>
    <w:rsid w:val="0074040C"/>
    <w:rsid w:val="00740523"/>
    <w:rsid w:val="0074062E"/>
    <w:rsid w:val="007407DC"/>
    <w:rsid w:val="00740AA9"/>
    <w:rsid w:val="00740AFB"/>
    <w:rsid w:val="00740E91"/>
    <w:rsid w:val="00741277"/>
    <w:rsid w:val="00741478"/>
    <w:rsid w:val="007418BF"/>
    <w:rsid w:val="00742290"/>
    <w:rsid w:val="007423EE"/>
    <w:rsid w:val="0074265C"/>
    <w:rsid w:val="00742852"/>
    <w:rsid w:val="00742D05"/>
    <w:rsid w:val="00742F6F"/>
    <w:rsid w:val="0074308E"/>
    <w:rsid w:val="00743406"/>
    <w:rsid w:val="00743542"/>
    <w:rsid w:val="0074385D"/>
    <w:rsid w:val="007438C6"/>
    <w:rsid w:val="00743A21"/>
    <w:rsid w:val="00743A91"/>
    <w:rsid w:val="00743C11"/>
    <w:rsid w:val="00743C98"/>
    <w:rsid w:val="00743CB2"/>
    <w:rsid w:val="007443BA"/>
    <w:rsid w:val="007449ED"/>
    <w:rsid w:val="00744C26"/>
    <w:rsid w:val="00744D19"/>
    <w:rsid w:val="00745195"/>
    <w:rsid w:val="007452E8"/>
    <w:rsid w:val="0074546E"/>
    <w:rsid w:val="007454B8"/>
    <w:rsid w:val="00745552"/>
    <w:rsid w:val="00745AEA"/>
    <w:rsid w:val="00745C54"/>
    <w:rsid w:val="00745DA9"/>
    <w:rsid w:val="00745DAF"/>
    <w:rsid w:val="0074642E"/>
    <w:rsid w:val="0074645C"/>
    <w:rsid w:val="007465FB"/>
    <w:rsid w:val="0074661E"/>
    <w:rsid w:val="007467DE"/>
    <w:rsid w:val="007468BF"/>
    <w:rsid w:val="00746AFD"/>
    <w:rsid w:val="00746C12"/>
    <w:rsid w:val="00747159"/>
    <w:rsid w:val="007472B1"/>
    <w:rsid w:val="0074737C"/>
    <w:rsid w:val="00747BB9"/>
    <w:rsid w:val="00747BE8"/>
    <w:rsid w:val="00747E48"/>
    <w:rsid w:val="0075005C"/>
    <w:rsid w:val="007500B3"/>
    <w:rsid w:val="007504BD"/>
    <w:rsid w:val="0075055F"/>
    <w:rsid w:val="00750A23"/>
    <w:rsid w:val="00750D50"/>
    <w:rsid w:val="00751660"/>
    <w:rsid w:val="007517CD"/>
    <w:rsid w:val="007518CD"/>
    <w:rsid w:val="00751993"/>
    <w:rsid w:val="007519FC"/>
    <w:rsid w:val="00751AA0"/>
    <w:rsid w:val="00751AD9"/>
    <w:rsid w:val="00751B22"/>
    <w:rsid w:val="00751B4A"/>
    <w:rsid w:val="00751BA9"/>
    <w:rsid w:val="0075215E"/>
    <w:rsid w:val="0075222F"/>
    <w:rsid w:val="007524C3"/>
    <w:rsid w:val="007526D1"/>
    <w:rsid w:val="007529D0"/>
    <w:rsid w:val="00752A9C"/>
    <w:rsid w:val="00753106"/>
    <w:rsid w:val="00753375"/>
    <w:rsid w:val="00753391"/>
    <w:rsid w:val="007534EA"/>
    <w:rsid w:val="007535F9"/>
    <w:rsid w:val="00753950"/>
    <w:rsid w:val="00753A8F"/>
    <w:rsid w:val="00753BE3"/>
    <w:rsid w:val="00753D93"/>
    <w:rsid w:val="00753FB8"/>
    <w:rsid w:val="007544A1"/>
    <w:rsid w:val="0075457A"/>
    <w:rsid w:val="007545A2"/>
    <w:rsid w:val="00754B47"/>
    <w:rsid w:val="00754D69"/>
    <w:rsid w:val="007550E2"/>
    <w:rsid w:val="007553F6"/>
    <w:rsid w:val="00755470"/>
    <w:rsid w:val="007554EE"/>
    <w:rsid w:val="00755971"/>
    <w:rsid w:val="00755E68"/>
    <w:rsid w:val="00756354"/>
    <w:rsid w:val="0075652B"/>
    <w:rsid w:val="00756B17"/>
    <w:rsid w:val="00757061"/>
    <w:rsid w:val="0075741E"/>
    <w:rsid w:val="007574F3"/>
    <w:rsid w:val="007575EA"/>
    <w:rsid w:val="007576E6"/>
    <w:rsid w:val="0075790A"/>
    <w:rsid w:val="00757955"/>
    <w:rsid w:val="00757E9A"/>
    <w:rsid w:val="00757F27"/>
    <w:rsid w:val="00760193"/>
    <w:rsid w:val="007602BF"/>
    <w:rsid w:val="00760613"/>
    <w:rsid w:val="00760658"/>
    <w:rsid w:val="0076073F"/>
    <w:rsid w:val="00760999"/>
    <w:rsid w:val="00760D54"/>
    <w:rsid w:val="007610B5"/>
    <w:rsid w:val="0076134E"/>
    <w:rsid w:val="00761840"/>
    <w:rsid w:val="00761CD0"/>
    <w:rsid w:val="00761DF7"/>
    <w:rsid w:val="00761F65"/>
    <w:rsid w:val="00762687"/>
    <w:rsid w:val="00762C23"/>
    <w:rsid w:val="00762D8F"/>
    <w:rsid w:val="00762F2B"/>
    <w:rsid w:val="00763277"/>
    <w:rsid w:val="00763319"/>
    <w:rsid w:val="007633D2"/>
    <w:rsid w:val="007634B7"/>
    <w:rsid w:val="007634E4"/>
    <w:rsid w:val="0076350E"/>
    <w:rsid w:val="0076367B"/>
    <w:rsid w:val="007638A3"/>
    <w:rsid w:val="00763A43"/>
    <w:rsid w:val="00763A74"/>
    <w:rsid w:val="0076446F"/>
    <w:rsid w:val="0076455A"/>
    <w:rsid w:val="00764805"/>
    <w:rsid w:val="00764E2F"/>
    <w:rsid w:val="00764FD2"/>
    <w:rsid w:val="00765061"/>
    <w:rsid w:val="00765199"/>
    <w:rsid w:val="007651B2"/>
    <w:rsid w:val="0076534A"/>
    <w:rsid w:val="00765987"/>
    <w:rsid w:val="00765B4B"/>
    <w:rsid w:val="00765BCA"/>
    <w:rsid w:val="00765DEF"/>
    <w:rsid w:val="00765E14"/>
    <w:rsid w:val="00765F21"/>
    <w:rsid w:val="007660CC"/>
    <w:rsid w:val="007663D5"/>
    <w:rsid w:val="007663D6"/>
    <w:rsid w:val="00766731"/>
    <w:rsid w:val="00766C77"/>
    <w:rsid w:val="00766E73"/>
    <w:rsid w:val="00766EE3"/>
    <w:rsid w:val="00767078"/>
    <w:rsid w:val="00767214"/>
    <w:rsid w:val="007672D1"/>
    <w:rsid w:val="00767661"/>
    <w:rsid w:val="007676B4"/>
    <w:rsid w:val="00767BF4"/>
    <w:rsid w:val="00767DA0"/>
    <w:rsid w:val="0077033B"/>
    <w:rsid w:val="00770558"/>
    <w:rsid w:val="00770592"/>
    <w:rsid w:val="00770A7C"/>
    <w:rsid w:val="00770A7E"/>
    <w:rsid w:val="00770AA0"/>
    <w:rsid w:val="00770B62"/>
    <w:rsid w:val="00770BF1"/>
    <w:rsid w:val="00770DD6"/>
    <w:rsid w:val="00770F51"/>
    <w:rsid w:val="00771087"/>
    <w:rsid w:val="007711D7"/>
    <w:rsid w:val="007711F8"/>
    <w:rsid w:val="007714C5"/>
    <w:rsid w:val="00771789"/>
    <w:rsid w:val="007717E1"/>
    <w:rsid w:val="007717F7"/>
    <w:rsid w:val="00771BDA"/>
    <w:rsid w:val="00771EF0"/>
    <w:rsid w:val="00772203"/>
    <w:rsid w:val="00772265"/>
    <w:rsid w:val="00772300"/>
    <w:rsid w:val="007724A0"/>
    <w:rsid w:val="00772673"/>
    <w:rsid w:val="00772699"/>
    <w:rsid w:val="00772723"/>
    <w:rsid w:val="007729CA"/>
    <w:rsid w:val="00772D58"/>
    <w:rsid w:val="007730F7"/>
    <w:rsid w:val="007731DE"/>
    <w:rsid w:val="00773596"/>
    <w:rsid w:val="00773931"/>
    <w:rsid w:val="0077395D"/>
    <w:rsid w:val="00773A46"/>
    <w:rsid w:val="00773B35"/>
    <w:rsid w:val="00773CEB"/>
    <w:rsid w:val="00774173"/>
    <w:rsid w:val="007742EA"/>
    <w:rsid w:val="00774388"/>
    <w:rsid w:val="00774B5F"/>
    <w:rsid w:val="00774BFA"/>
    <w:rsid w:val="00774F49"/>
    <w:rsid w:val="0077527A"/>
    <w:rsid w:val="0077535F"/>
    <w:rsid w:val="007754C1"/>
    <w:rsid w:val="00775878"/>
    <w:rsid w:val="00775936"/>
    <w:rsid w:val="0077598F"/>
    <w:rsid w:val="007759DD"/>
    <w:rsid w:val="00775B53"/>
    <w:rsid w:val="00775BD1"/>
    <w:rsid w:val="00775C8B"/>
    <w:rsid w:val="00775D5E"/>
    <w:rsid w:val="00775D95"/>
    <w:rsid w:val="00775E6A"/>
    <w:rsid w:val="00775E9B"/>
    <w:rsid w:val="007761DB"/>
    <w:rsid w:val="0077663F"/>
    <w:rsid w:val="007767D1"/>
    <w:rsid w:val="0077686D"/>
    <w:rsid w:val="00776BE3"/>
    <w:rsid w:val="00776BF3"/>
    <w:rsid w:val="00776D0B"/>
    <w:rsid w:val="00776D9E"/>
    <w:rsid w:val="007770EA"/>
    <w:rsid w:val="00777158"/>
    <w:rsid w:val="007772B9"/>
    <w:rsid w:val="007773A4"/>
    <w:rsid w:val="00777621"/>
    <w:rsid w:val="00777999"/>
    <w:rsid w:val="00777A68"/>
    <w:rsid w:val="00777EAD"/>
    <w:rsid w:val="00780000"/>
    <w:rsid w:val="00780058"/>
    <w:rsid w:val="0078017C"/>
    <w:rsid w:val="0078032B"/>
    <w:rsid w:val="007803A1"/>
    <w:rsid w:val="0078111A"/>
    <w:rsid w:val="00781580"/>
    <w:rsid w:val="0078161F"/>
    <w:rsid w:val="0078163A"/>
    <w:rsid w:val="007817F8"/>
    <w:rsid w:val="00781848"/>
    <w:rsid w:val="007818AA"/>
    <w:rsid w:val="00781A14"/>
    <w:rsid w:val="00781A26"/>
    <w:rsid w:val="00781B46"/>
    <w:rsid w:val="00781C72"/>
    <w:rsid w:val="00781CEB"/>
    <w:rsid w:val="00781D4D"/>
    <w:rsid w:val="0078207A"/>
    <w:rsid w:val="0078215E"/>
    <w:rsid w:val="0078229E"/>
    <w:rsid w:val="0078246D"/>
    <w:rsid w:val="0078248C"/>
    <w:rsid w:val="0078278F"/>
    <w:rsid w:val="007828F0"/>
    <w:rsid w:val="007828F4"/>
    <w:rsid w:val="00782AC9"/>
    <w:rsid w:val="00782AE8"/>
    <w:rsid w:val="00782B90"/>
    <w:rsid w:val="00782BD2"/>
    <w:rsid w:val="007830E7"/>
    <w:rsid w:val="00783146"/>
    <w:rsid w:val="00783186"/>
    <w:rsid w:val="0078348D"/>
    <w:rsid w:val="0078383B"/>
    <w:rsid w:val="007838F2"/>
    <w:rsid w:val="007843C9"/>
    <w:rsid w:val="007846AA"/>
    <w:rsid w:val="0078474C"/>
    <w:rsid w:val="007847E8"/>
    <w:rsid w:val="0078491B"/>
    <w:rsid w:val="00784F40"/>
    <w:rsid w:val="00785039"/>
    <w:rsid w:val="007851F9"/>
    <w:rsid w:val="00785562"/>
    <w:rsid w:val="00785AC3"/>
    <w:rsid w:val="00785BDE"/>
    <w:rsid w:val="00785C99"/>
    <w:rsid w:val="007860CE"/>
    <w:rsid w:val="0078616B"/>
    <w:rsid w:val="00786506"/>
    <w:rsid w:val="007868DB"/>
    <w:rsid w:val="00786B66"/>
    <w:rsid w:val="00786BB1"/>
    <w:rsid w:val="007873C9"/>
    <w:rsid w:val="00787A03"/>
    <w:rsid w:val="00787ADB"/>
    <w:rsid w:val="007902B9"/>
    <w:rsid w:val="0079065A"/>
    <w:rsid w:val="007908B3"/>
    <w:rsid w:val="00790A1C"/>
    <w:rsid w:val="00790B50"/>
    <w:rsid w:val="00790E68"/>
    <w:rsid w:val="00791055"/>
    <w:rsid w:val="00791598"/>
    <w:rsid w:val="007918EB"/>
    <w:rsid w:val="00791A3F"/>
    <w:rsid w:val="00791A74"/>
    <w:rsid w:val="007921FC"/>
    <w:rsid w:val="00792309"/>
    <w:rsid w:val="00792689"/>
    <w:rsid w:val="007926AE"/>
    <w:rsid w:val="007933DA"/>
    <w:rsid w:val="00793959"/>
    <w:rsid w:val="00793A99"/>
    <w:rsid w:val="00793D69"/>
    <w:rsid w:val="00793FC6"/>
    <w:rsid w:val="007942D5"/>
    <w:rsid w:val="0079445D"/>
    <w:rsid w:val="00795182"/>
    <w:rsid w:val="0079523E"/>
    <w:rsid w:val="007953A8"/>
    <w:rsid w:val="007954C1"/>
    <w:rsid w:val="007955B5"/>
    <w:rsid w:val="007955B6"/>
    <w:rsid w:val="007958AA"/>
    <w:rsid w:val="00795B3A"/>
    <w:rsid w:val="00795C34"/>
    <w:rsid w:val="00795DD6"/>
    <w:rsid w:val="00795F88"/>
    <w:rsid w:val="00796279"/>
    <w:rsid w:val="007962CE"/>
    <w:rsid w:val="00796493"/>
    <w:rsid w:val="007967EE"/>
    <w:rsid w:val="00796CC0"/>
    <w:rsid w:val="00796DA2"/>
    <w:rsid w:val="0079720C"/>
    <w:rsid w:val="00797252"/>
    <w:rsid w:val="007972E9"/>
    <w:rsid w:val="007974A2"/>
    <w:rsid w:val="0079752D"/>
    <w:rsid w:val="007A0156"/>
    <w:rsid w:val="007A03F0"/>
    <w:rsid w:val="007A0453"/>
    <w:rsid w:val="007A096E"/>
    <w:rsid w:val="007A0D2A"/>
    <w:rsid w:val="007A0E16"/>
    <w:rsid w:val="007A12A9"/>
    <w:rsid w:val="007A1482"/>
    <w:rsid w:val="007A1739"/>
    <w:rsid w:val="007A1801"/>
    <w:rsid w:val="007A1992"/>
    <w:rsid w:val="007A1E3F"/>
    <w:rsid w:val="007A2331"/>
    <w:rsid w:val="007A23F7"/>
    <w:rsid w:val="007A254A"/>
    <w:rsid w:val="007A2FE4"/>
    <w:rsid w:val="007A3078"/>
    <w:rsid w:val="007A3127"/>
    <w:rsid w:val="007A329E"/>
    <w:rsid w:val="007A33A0"/>
    <w:rsid w:val="007A341A"/>
    <w:rsid w:val="007A363D"/>
    <w:rsid w:val="007A43B1"/>
    <w:rsid w:val="007A46CC"/>
    <w:rsid w:val="007A49F5"/>
    <w:rsid w:val="007A4B15"/>
    <w:rsid w:val="007A5914"/>
    <w:rsid w:val="007A593D"/>
    <w:rsid w:val="007A5944"/>
    <w:rsid w:val="007A5BCC"/>
    <w:rsid w:val="007A5CE0"/>
    <w:rsid w:val="007A5D2D"/>
    <w:rsid w:val="007A5E7C"/>
    <w:rsid w:val="007A5F7D"/>
    <w:rsid w:val="007A66BB"/>
    <w:rsid w:val="007A67E1"/>
    <w:rsid w:val="007A6882"/>
    <w:rsid w:val="007A6B2B"/>
    <w:rsid w:val="007A727B"/>
    <w:rsid w:val="007A7848"/>
    <w:rsid w:val="007A78B9"/>
    <w:rsid w:val="007A78E5"/>
    <w:rsid w:val="007A7A8A"/>
    <w:rsid w:val="007A7CCF"/>
    <w:rsid w:val="007A7CFF"/>
    <w:rsid w:val="007A7E82"/>
    <w:rsid w:val="007B0096"/>
    <w:rsid w:val="007B00B9"/>
    <w:rsid w:val="007B0104"/>
    <w:rsid w:val="007B08DC"/>
    <w:rsid w:val="007B0DF8"/>
    <w:rsid w:val="007B0F94"/>
    <w:rsid w:val="007B0FAB"/>
    <w:rsid w:val="007B112F"/>
    <w:rsid w:val="007B11F2"/>
    <w:rsid w:val="007B1243"/>
    <w:rsid w:val="007B1450"/>
    <w:rsid w:val="007B14A9"/>
    <w:rsid w:val="007B1706"/>
    <w:rsid w:val="007B170A"/>
    <w:rsid w:val="007B1A08"/>
    <w:rsid w:val="007B1AF1"/>
    <w:rsid w:val="007B1C30"/>
    <w:rsid w:val="007B1C46"/>
    <w:rsid w:val="007B1D1E"/>
    <w:rsid w:val="007B1DC9"/>
    <w:rsid w:val="007B1F56"/>
    <w:rsid w:val="007B200B"/>
    <w:rsid w:val="007B21FA"/>
    <w:rsid w:val="007B22DB"/>
    <w:rsid w:val="007B2320"/>
    <w:rsid w:val="007B2531"/>
    <w:rsid w:val="007B2560"/>
    <w:rsid w:val="007B2848"/>
    <w:rsid w:val="007B2885"/>
    <w:rsid w:val="007B2FD2"/>
    <w:rsid w:val="007B2FE8"/>
    <w:rsid w:val="007B347E"/>
    <w:rsid w:val="007B35CE"/>
    <w:rsid w:val="007B3856"/>
    <w:rsid w:val="007B3EDE"/>
    <w:rsid w:val="007B4137"/>
    <w:rsid w:val="007B4196"/>
    <w:rsid w:val="007B438C"/>
    <w:rsid w:val="007B47FB"/>
    <w:rsid w:val="007B4A9D"/>
    <w:rsid w:val="007B4B6F"/>
    <w:rsid w:val="007B4CDC"/>
    <w:rsid w:val="007B4D5A"/>
    <w:rsid w:val="007B5188"/>
    <w:rsid w:val="007B519F"/>
    <w:rsid w:val="007B51AD"/>
    <w:rsid w:val="007B53A2"/>
    <w:rsid w:val="007B53D5"/>
    <w:rsid w:val="007B53D9"/>
    <w:rsid w:val="007B559F"/>
    <w:rsid w:val="007B55F5"/>
    <w:rsid w:val="007B571E"/>
    <w:rsid w:val="007B5841"/>
    <w:rsid w:val="007B5846"/>
    <w:rsid w:val="007B59B0"/>
    <w:rsid w:val="007B6029"/>
    <w:rsid w:val="007B628D"/>
    <w:rsid w:val="007B632B"/>
    <w:rsid w:val="007B66C4"/>
    <w:rsid w:val="007B66D9"/>
    <w:rsid w:val="007B6B10"/>
    <w:rsid w:val="007B6B1E"/>
    <w:rsid w:val="007B6CD4"/>
    <w:rsid w:val="007B6CEA"/>
    <w:rsid w:val="007B749D"/>
    <w:rsid w:val="007B75C2"/>
    <w:rsid w:val="007B7638"/>
    <w:rsid w:val="007B7F38"/>
    <w:rsid w:val="007C0012"/>
    <w:rsid w:val="007C01D6"/>
    <w:rsid w:val="007C06A2"/>
    <w:rsid w:val="007C0870"/>
    <w:rsid w:val="007C0A98"/>
    <w:rsid w:val="007C0AF1"/>
    <w:rsid w:val="007C0C2C"/>
    <w:rsid w:val="007C0D9E"/>
    <w:rsid w:val="007C0E75"/>
    <w:rsid w:val="007C11A2"/>
    <w:rsid w:val="007C1449"/>
    <w:rsid w:val="007C152F"/>
    <w:rsid w:val="007C1691"/>
    <w:rsid w:val="007C16D3"/>
    <w:rsid w:val="007C1745"/>
    <w:rsid w:val="007C175D"/>
    <w:rsid w:val="007C191B"/>
    <w:rsid w:val="007C1AA3"/>
    <w:rsid w:val="007C1C23"/>
    <w:rsid w:val="007C1D01"/>
    <w:rsid w:val="007C1EFF"/>
    <w:rsid w:val="007C23A8"/>
    <w:rsid w:val="007C27A6"/>
    <w:rsid w:val="007C288F"/>
    <w:rsid w:val="007C298F"/>
    <w:rsid w:val="007C2C22"/>
    <w:rsid w:val="007C2FB4"/>
    <w:rsid w:val="007C30FA"/>
    <w:rsid w:val="007C32E4"/>
    <w:rsid w:val="007C355E"/>
    <w:rsid w:val="007C364E"/>
    <w:rsid w:val="007C3931"/>
    <w:rsid w:val="007C3B06"/>
    <w:rsid w:val="007C3E64"/>
    <w:rsid w:val="007C4292"/>
    <w:rsid w:val="007C43E9"/>
    <w:rsid w:val="007C448B"/>
    <w:rsid w:val="007C44AF"/>
    <w:rsid w:val="007C4733"/>
    <w:rsid w:val="007C5714"/>
    <w:rsid w:val="007C5E84"/>
    <w:rsid w:val="007C63AC"/>
    <w:rsid w:val="007C6926"/>
    <w:rsid w:val="007C6951"/>
    <w:rsid w:val="007C6EED"/>
    <w:rsid w:val="007C7581"/>
    <w:rsid w:val="007C7582"/>
    <w:rsid w:val="007C7621"/>
    <w:rsid w:val="007C7794"/>
    <w:rsid w:val="007C7953"/>
    <w:rsid w:val="007C7A1C"/>
    <w:rsid w:val="007C7A3C"/>
    <w:rsid w:val="007C7B57"/>
    <w:rsid w:val="007C7BE7"/>
    <w:rsid w:val="007C7D99"/>
    <w:rsid w:val="007C7E06"/>
    <w:rsid w:val="007C7E6F"/>
    <w:rsid w:val="007D00BB"/>
    <w:rsid w:val="007D00E9"/>
    <w:rsid w:val="007D0257"/>
    <w:rsid w:val="007D09B0"/>
    <w:rsid w:val="007D0A3B"/>
    <w:rsid w:val="007D0ED4"/>
    <w:rsid w:val="007D1145"/>
    <w:rsid w:val="007D119D"/>
    <w:rsid w:val="007D1213"/>
    <w:rsid w:val="007D1257"/>
    <w:rsid w:val="007D1286"/>
    <w:rsid w:val="007D160B"/>
    <w:rsid w:val="007D186E"/>
    <w:rsid w:val="007D18B4"/>
    <w:rsid w:val="007D18BC"/>
    <w:rsid w:val="007D1D36"/>
    <w:rsid w:val="007D1DF7"/>
    <w:rsid w:val="007D20AD"/>
    <w:rsid w:val="007D23E8"/>
    <w:rsid w:val="007D2555"/>
    <w:rsid w:val="007D2879"/>
    <w:rsid w:val="007D2BEB"/>
    <w:rsid w:val="007D2C51"/>
    <w:rsid w:val="007D2D7C"/>
    <w:rsid w:val="007D2DAB"/>
    <w:rsid w:val="007D3039"/>
    <w:rsid w:val="007D3297"/>
    <w:rsid w:val="007D3312"/>
    <w:rsid w:val="007D33A1"/>
    <w:rsid w:val="007D36A2"/>
    <w:rsid w:val="007D3F8C"/>
    <w:rsid w:val="007D401F"/>
    <w:rsid w:val="007D4446"/>
    <w:rsid w:val="007D4715"/>
    <w:rsid w:val="007D4851"/>
    <w:rsid w:val="007D4979"/>
    <w:rsid w:val="007D4B55"/>
    <w:rsid w:val="007D4C52"/>
    <w:rsid w:val="007D5064"/>
    <w:rsid w:val="007D571C"/>
    <w:rsid w:val="007D5846"/>
    <w:rsid w:val="007D5919"/>
    <w:rsid w:val="007D5967"/>
    <w:rsid w:val="007D5C3A"/>
    <w:rsid w:val="007D5C5F"/>
    <w:rsid w:val="007D5CFE"/>
    <w:rsid w:val="007D5DC6"/>
    <w:rsid w:val="007D5FD1"/>
    <w:rsid w:val="007D6057"/>
    <w:rsid w:val="007D630F"/>
    <w:rsid w:val="007D6375"/>
    <w:rsid w:val="007D641C"/>
    <w:rsid w:val="007D654F"/>
    <w:rsid w:val="007D65F0"/>
    <w:rsid w:val="007D6CA1"/>
    <w:rsid w:val="007D717D"/>
    <w:rsid w:val="007D7402"/>
    <w:rsid w:val="007D747A"/>
    <w:rsid w:val="007D7573"/>
    <w:rsid w:val="007D763F"/>
    <w:rsid w:val="007D7650"/>
    <w:rsid w:val="007D79DC"/>
    <w:rsid w:val="007D7A9A"/>
    <w:rsid w:val="007D7ABB"/>
    <w:rsid w:val="007D7C82"/>
    <w:rsid w:val="007D7D6E"/>
    <w:rsid w:val="007D7DCA"/>
    <w:rsid w:val="007D7EBD"/>
    <w:rsid w:val="007E01E9"/>
    <w:rsid w:val="007E01EE"/>
    <w:rsid w:val="007E035B"/>
    <w:rsid w:val="007E0438"/>
    <w:rsid w:val="007E0495"/>
    <w:rsid w:val="007E0553"/>
    <w:rsid w:val="007E0563"/>
    <w:rsid w:val="007E06E2"/>
    <w:rsid w:val="007E0950"/>
    <w:rsid w:val="007E0A3C"/>
    <w:rsid w:val="007E1363"/>
    <w:rsid w:val="007E154D"/>
    <w:rsid w:val="007E161D"/>
    <w:rsid w:val="007E1698"/>
    <w:rsid w:val="007E1763"/>
    <w:rsid w:val="007E180C"/>
    <w:rsid w:val="007E1A28"/>
    <w:rsid w:val="007E1AB5"/>
    <w:rsid w:val="007E1C40"/>
    <w:rsid w:val="007E1C8A"/>
    <w:rsid w:val="007E1CB6"/>
    <w:rsid w:val="007E1F25"/>
    <w:rsid w:val="007E20FE"/>
    <w:rsid w:val="007E22CF"/>
    <w:rsid w:val="007E2AEF"/>
    <w:rsid w:val="007E2DAE"/>
    <w:rsid w:val="007E342F"/>
    <w:rsid w:val="007E34DC"/>
    <w:rsid w:val="007E3831"/>
    <w:rsid w:val="007E3FD8"/>
    <w:rsid w:val="007E4753"/>
    <w:rsid w:val="007E48B5"/>
    <w:rsid w:val="007E4943"/>
    <w:rsid w:val="007E4C3B"/>
    <w:rsid w:val="007E4DF0"/>
    <w:rsid w:val="007E5024"/>
    <w:rsid w:val="007E581C"/>
    <w:rsid w:val="007E5821"/>
    <w:rsid w:val="007E58DE"/>
    <w:rsid w:val="007E5C95"/>
    <w:rsid w:val="007E6145"/>
    <w:rsid w:val="007E61AC"/>
    <w:rsid w:val="007E61EC"/>
    <w:rsid w:val="007E62A2"/>
    <w:rsid w:val="007E6325"/>
    <w:rsid w:val="007E664F"/>
    <w:rsid w:val="007E67C4"/>
    <w:rsid w:val="007E688C"/>
    <w:rsid w:val="007E694C"/>
    <w:rsid w:val="007E6E81"/>
    <w:rsid w:val="007E70BC"/>
    <w:rsid w:val="007E7150"/>
    <w:rsid w:val="007E7199"/>
    <w:rsid w:val="007E79B5"/>
    <w:rsid w:val="007E7B25"/>
    <w:rsid w:val="007E7C73"/>
    <w:rsid w:val="007E7CB2"/>
    <w:rsid w:val="007E7FC2"/>
    <w:rsid w:val="007F04D7"/>
    <w:rsid w:val="007F0566"/>
    <w:rsid w:val="007F05E2"/>
    <w:rsid w:val="007F0602"/>
    <w:rsid w:val="007F061F"/>
    <w:rsid w:val="007F0694"/>
    <w:rsid w:val="007F098B"/>
    <w:rsid w:val="007F0C3D"/>
    <w:rsid w:val="007F170E"/>
    <w:rsid w:val="007F17B9"/>
    <w:rsid w:val="007F1862"/>
    <w:rsid w:val="007F1DCC"/>
    <w:rsid w:val="007F28DE"/>
    <w:rsid w:val="007F2A95"/>
    <w:rsid w:val="007F2DCA"/>
    <w:rsid w:val="007F324B"/>
    <w:rsid w:val="007F3DDC"/>
    <w:rsid w:val="007F3EAF"/>
    <w:rsid w:val="007F3F45"/>
    <w:rsid w:val="007F3F7F"/>
    <w:rsid w:val="007F3FDA"/>
    <w:rsid w:val="007F4012"/>
    <w:rsid w:val="007F41C9"/>
    <w:rsid w:val="007F4247"/>
    <w:rsid w:val="007F4584"/>
    <w:rsid w:val="007F4693"/>
    <w:rsid w:val="007F5185"/>
    <w:rsid w:val="007F5367"/>
    <w:rsid w:val="007F597B"/>
    <w:rsid w:val="007F5B3F"/>
    <w:rsid w:val="007F6038"/>
    <w:rsid w:val="007F6243"/>
    <w:rsid w:val="007F6303"/>
    <w:rsid w:val="007F6577"/>
    <w:rsid w:val="007F6696"/>
    <w:rsid w:val="007F689C"/>
    <w:rsid w:val="007F6ADB"/>
    <w:rsid w:val="007F6FB4"/>
    <w:rsid w:val="007F7808"/>
    <w:rsid w:val="007F79EB"/>
    <w:rsid w:val="00800068"/>
    <w:rsid w:val="0080069A"/>
    <w:rsid w:val="00801278"/>
    <w:rsid w:val="0080127B"/>
    <w:rsid w:val="00801408"/>
    <w:rsid w:val="008016D5"/>
    <w:rsid w:val="0080171E"/>
    <w:rsid w:val="0080182C"/>
    <w:rsid w:val="008018BE"/>
    <w:rsid w:val="008019A0"/>
    <w:rsid w:val="008019DF"/>
    <w:rsid w:val="00801A9E"/>
    <w:rsid w:val="00801BBD"/>
    <w:rsid w:val="00801FB3"/>
    <w:rsid w:val="00802058"/>
    <w:rsid w:val="00802495"/>
    <w:rsid w:val="00802556"/>
    <w:rsid w:val="008027FF"/>
    <w:rsid w:val="008029EC"/>
    <w:rsid w:val="008029F5"/>
    <w:rsid w:val="00802B0C"/>
    <w:rsid w:val="00802B64"/>
    <w:rsid w:val="00802C9E"/>
    <w:rsid w:val="00802E88"/>
    <w:rsid w:val="0080304D"/>
    <w:rsid w:val="008030B6"/>
    <w:rsid w:val="008034C5"/>
    <w:rsid w:val="008038CC"/>
    <w:rsid w:val="00804338"/>
    <w:rsid w:val="0080492A"/>
    <w:rsid w:val="00804A80"/>
    <w:rsid w:val="00804BCB"/>
    <w:rsid w:val="008051CE"/>
    <w:rsid w:val="008054D5"/>
    <w:rsid w:val="008054DC"/>
    <w:rsid w:val="00805667"/>
    <w:rsid w:val="00805690"/>
    <w:rsid w:val="00805955"/>
    <w:rsid w:val="00805CEE"/>
    <w:rsid w:val="00805F81"/>
    <w:rsid w:val="00806209"/>
    <w:rsid w:val="0080648D"/>
    <w:rsid w:val="00806A0E"/>
    <w:rsid w:val="00806A9E"/>
    <w:rsid w:val="00806AEB"/>
    <w:rsid w:val="00806C89"/>
    <w:rsid w:val="00806DA9"/>
    <w:rsid w:val="00806EDF"/>
    <w:rsid w:val="0080708F"/>
    <w:rsid w:val="0080719E"/>
    <w:rsid w:val="008073AF"/>
    <w:rsid w:val="00807466"/>
    <w:rsid w:val="008074D9"/>
    <w:rsid w:val="008076E7"/>
    <w:rsid w:val="0080778F"/>
    <w:rsid w:val="00807813"/>
    <w:rsid w:val="00807976"/>
    <w:rsid w:val="00807B7C"/>
    <w:rsid w:val="00807C53"/>
    <w:rsid w:val="00810018"/>
    <w:rsid w:val="00810042"/>
    <w:rsid w:val="0081009A"/>
    <w:rsid w:val="0081024E"/>
    <w:rsid w:val="0081029D"/>
    <w:rsid w:val="00810361"/>
    <w:rsid w:val="00810B11"/>
    <w:rsid w:val="00810B5C"/>
    <w:rsid w:val="00810C65"/>
    <w:rsid w:val="00810C9B"/>
    <w:rsid w:val="008110BA"/>
    <w:rsid w:val="00811317"/>
    <w:rsid w:val="00811D26"/>
    <w:rsid w:val="00811E1B"/>
    <w:rsid w:val="008120CF"/>
    <w:rsid w:val="008121B2"/>
    <w:rsid w:val="00812766"/>
    <w:rsid w:val="00812801"/>
    <w:rsid w:val="00812C67"/>
    <w:rsid w:val="00812D38"/>
    <w:rsid w:val="00812E0B"/>
    <w:rsid w:val="00812F22"/>
    <w:rsid w:val="00812F54"/>
    <w:rsid w:val="0081357F"/>
    <w:rsid w:val="008136BE"/>
    <w:rsid w:val="00813905"/>
    <w:rsid w:val="00813915"/>
    <w:rsid w:val="00813A65"/>
    <w:rsid w:val="00813B81"/>
    <w:rsid w:val="00813C54"/>
    <w:rsid w:val="00813C80"/>
    <w:rsid w:val="00813FF0"/>
    <w:rsid w:val="0081400D"/>
    <w:rsid w:val="00814038"/>
    <w:rsid w:val="00814179"/>
    <w:rsid w:val="00814413"/>
    <w:rsid w:val="008146C3"/>
    <w:rsid w:val="00814899"/>
    <w:rsid w:val="00814A37"/>
    <w:rsid w:val="00814AAE"/>
    <w:rsid w:val="00814B9D"/>
    <w:rsid w:val="00814D4B"/>
    <w:rsid w:val="00815028"/>
    <w:rsid w:val="008151CB"/>
    <w:rsid w:val="008151E2"/>
    <w:rsid w:val="00815620"/>
    <w:rsid w:val="00815951"/>
    <w:rsid w:val="008159D9"/>
    <w:rsid w:val="00816175"/>
    <w:rsid w:val="008161F5"/>
    <w:rsid w:val="00816C01"/>
    <w:rsid w:val="00816EBC"/>
    <w:rsid w:val="008171D8"/>
    <w:rsid w:val="008172CC"/>
    <w:rsid w:val="00817338"/>
    <w:rsid w:val="00817381"/>
    <w:rsid w:val="008176C7"/>
    <w:rsid w:val="00817B9E"/>
    <w:rsid w:val="00817C61"/>
    <w:rsid w:val="00817EB9"/>
    <w:rsid w:val="00817ED3"/>
    <w:rsid w:val="0082003B"/>
    <w:rsid w:val="008204F9"/>
    <w:rsid w:val="0082089F"/>
    <w:rsid w:val="008209A6"/>
    <w:rsid w:val="00820A73"/>
    <w:rsid w:val="00820B32"/>
    <w:rsid w:val="00820C38"/>
    <w:rsid w:val="00821071"/>
    <w:rsid w:val="008211F9"/>
    <w:rsid w:val="0082140F"/>
    <w:rsid w:val="008216C8"/>
    <w:rsid w:val="008217EE"/>
    <w:rsid w:val="00821B40"/>
    <w:rsid w:val="00821CB8"/>
    <w:rsid w:val="00822422"/>
    <w:rsid w:val="00822B4A"/>
    <w:rsid w:val="00822C70"/>
    <w:rsid w:val="00822CC6"/>
    <w:rsid w:val="00823015"/>
    <w:rsid w:val="008230D6"/>
    <w:rsid w:val="0082322C"/>
    <w:rsid w:val="0082328F"/>
    <w:rsid w:val="008233B8"/>
    <w:rsid w:val="008234A7"/>
    <w:rsid w:val="008234E0"/>
    <w:rsid w:val="0082388D"/>
    <w:rsid w:val="00824299"/>
    <w:rsid w:val="0082452B"/>
    <w:rsid w:val="00824771"/>
    <w:rsid w:val="00824A50"/>
    <w:rsid w:val="00824B4C"/>
    <w:rsid w:val="00824CA3"/>
    <w:rsid w:val="00824D12"/>
    <w:rsid w:val="00825120"/>
    <w:rsid w:val="008251F9"/>
    <w:rsid w:val="00825436"/>
    <w:rsid w:val="0082557C"/>
    <w:rsid w:val="00825C82"/>
    <w:rsid w:val="008260FA"/>
    <w:rsid w:val="00826159"/>
    <w:rsid w:val="008262E4"/>
    <w:rsid w:val="00826421"/>
    <w:rsid w:val="00826926"/>
    <w:rsid w:val="00826BB5"/>
    <w:rsid w:val="00826CCD"/>
    <w:rsid w:val="00826FCE"/>
    <w:rsid w:val="00827189"/>
    <w:rsid w:val="0082743B"/>
    <w:rsid w:val="0082747C"/>
    <w:rsid w:val="00827707"/>
    <w:rsid w:val="0082793A"/>
    <w:rsid w:val="008279F8"/>
    <w:rsid w:val="00827B30"/>
    <w:rsid w:val="00827D52"/>
    <w:rsid w:val="00827D9D"/>
    <w:rsid w:val="008305A2"/>
    <w:rsid w:val="0083076A"/>
    <w:rsid w:val="008308A0"/>
    <w:rsid w:val="008309AE"/>
    <w:rsid w:val="00830A74"/>
    <w:rsid w:val="00830B5D"/>
    <w:rsid w:val="00830C13"/>
    <w:rsid w:val="00830CD5"/>
    <w:rsid w:val="008310A1"/>
    <w:rsid w:val="0083134A"/>
    <w:rsid w:val="0083159A"/>
    <w:rsid w:val="008315D5"/>
    <w:rsid w:val="00831799"/>
    <w:rsid w:val="00831ABE"/>
    <w:rsid w:val="0083259C"/>
    <w:rsid w:val="00832616"/>
    <w:rsid w:val="008327D2"/>
    <w:rsid w:val="00832C85"/>
    <w:rsid w:val="00832D26"/>
    <w:rsid w:val="00832DD7"/>
    <w:rsid w:val="00832DF9"/>
    <w:rsid w:val="00833200"/>
    <w:rsid w:val="008335ED"/>
    <w:rsid w:val="00833609"/>
    <w:rsid w:val="00833D78"/>
    <w:rsid w:val="00833EEA"/>
    <w:rsid w:val="00833F6E"/>
    <w:rsid w:val="00834063"/>
    <w:rsid w:val="00834468"/>
    <w:rsid w:val="0083464C"/>
    <w:rsid w:val="00834797"/>
    <w:rsid w:val="00834806"/>
    <w:rsid w:val="0083495E"/>
    <w:rsid w:val="008350A0"/>
    <w:rsid w:val="0083537B"/>
    <w:rsid w:val="0083563C"/>
    <w:rsid w:val="00835866"/>
    <w:rsid w:val="0083619F"/>
    <w:rsid w:val="0083630D"/>
    <w:rsid w:val="00836549"/>
    <w:rsid w:val="0083656A"/>
    <w:rsid w:val="00836A7E"/>
    <w:rsid w:val="00836BAF"/>
    <w:rsid w:val="00836D3B"/>
    <w:rsid w:val="00836F61"/>
    <w:rsid w:val="00836FD9"/>
    <w:rsid w:val="008377BC"/>
    <w:rsid w:val="00837AD3"/>
    <w:rsid w:val="00837B2D"/>
    <w:rsid w:val="00837D29"/>
    <w:rsid w:val="00837F26"/>
    <w:rsid w:val="008403F5"/>
    <w:rsid w:val="008408F8"/>
    <w:rsid w:val="00840E73"/>
    <w:rsid w:val="00840FB8"/>
    <w:rsid w:val="00841026"/>
    <w:rsid w:val="00841032"/>
    <w:rsid w:val="008410D0"/>
    <w:rsid w:val="008411D3"/>
    <w:rsid w:val="00841512"/>
    <w:rsid w:val="008422ED"/>
    <w:rsid w:val="008423A6"/>
    <w:rsid w:val="0084279F"/>
    <w:rsid w:val="00842A38"/>
    <w:rsid w:val="00842D83"/>
    <w:rsid w:val="00842F3D"/>
    <w:rsid w:val="008431AD"/>
    <w:rsid w:val="00843287"/>
    <w:rsid w:val="00843745"/>
    <w:rsid w:val="00843A31"/>
    <w:rsid w:val="00843F3E"/>
    <w:rsid w:val="00843F65"/>
    <w:rsid w:val="00843F84"/>
    <w:rsid w:val="0084476D"/>
    <w:rsid w:val="008447B1"/>
    <w:rsid w:val="00844BD2"/>
    <w:rsid w:val="00845462"/>
    <w:rsid w:val="00845503"/>
    <w:rsid w:val="0084564D"/>
    <w:rsid w:val="0084575E"/>
    <w:rsid w:val="00845A44"/>
    <w:rsid w:val="00845C86"/>
    <w:rsid w:val="00845FFB"/>
    <w:rsid w:val="008461BB"/>
    <w:rsid w:val="0084658B"/>
    <w:rsid w:val="0084676B"/>
    <w:rsid w:val="00846833"/>
    <w:rsid w:val="008469EE"/>
    <w:rsid w:val="00847021"/>
    <w:rsid w:val="00847054"/>
    <w:rsid w:val="008470CA"/>
    <w:rsid w:val="00847629"/>
    <w:rsid w:val="008477F8"/>
    <w:rsid w:val="008478F4"/>
    <w:rsid w:val="00847F18"/>
    <w:rsid w:val="00847FB5"/>
    <w:rsid w:val="00847FD9"/>
    <w:rsid w:val="008502EB"/>
    <w:rsid w:val="00850342"/>
    <w:rsid w:val="00850431"/>
    <w:rsid w:val="0085088A"/>
    <w:rsid w:val="00850F4C"/>
    <w:rsid w:val="008511A1"/>
    <w:rsid w:val="00851351"/>
    <w:rsid w:val="008513F7"/>
    <w:rsid w:val="00851726"/>
    <w:rsid w:val="00851901"/>
    <w:rsid w:val="00851E55"/>
    <w:rsid w:val="00852228"/>
    <w:rsid w:val="008523AE"/>
    <w:rsid w:val="008525AF"/>
    <w:rsid w:val="00852648"/>
    <w:rsid w:val="00852981"/>
    <w:rsid w:val="00852BCA"/>
    <w:rsid w:val="00852BD7"/>
    <w:rsid w:val="00852E4A"/>
    <w:rsid w:val="0085301E"/>
    <w:rsid w:val="0085334C"/>
    <w:rsid w:val="00853822"/>
    <w:rsid w:val="00853C0D"/>
    <w:rsid w:val="00853D0C"/>
    <w:rsid w:val="00854183"/>
    <w:rsid w:val="008541CA"/>
    <w:rsid w:val="00854767"/>
    <w:rsid w:val="00854936"/>
    <w:rsid w:val="008549E0"/>
    <w:rsid w:val="00854BC2"/>
    <w:rsid w:val="008557A9"/>
    <w:rsid w:val="008559F7"/>
    <w:rsid w:val="00855C13"/>
    <w:rsid w:val="00855C77"/>
    <w:rsid w:val="00855CA9"/>
    <w:rsid w:val="00855FCA"/>
    <w:rsid w:val="0085600B"/>
    <w:rsid w:val="00856461"/>
    <w:rsid w:val="0085689B"/>
    <w:rsid w:val="008568B2"/>
    <w:rsid w:val="00856BE8"/>
    <w:rsid w:val="008571A4"/>
    <w:rsid w:val="00857279"/>
    <w:rsid w:val="008574CD"/>
    <w:rsid w:val="008577B9"/>
    <w:rsid w:val="0085785F"/>
    <w:rsid w:val="00857963"/>
    <w:rsid w:val="00857A4B"/>
    <w:rsid w:val="00857D74"/>
    <w:rsid w:val="00860A3B"/>
    <w:rsid w:val="00860F40"/>
    <w:rsid w:val="008614BB"/>
    <w:rsid w:val="0086157D"/>
    <w:rsid w:val="008616A9"/>
    <w:rsid w:val="0086172A"/>
    <w:rsid w:val="00861738"/>
    <w:rsid w:val="00861C14"/>
    <w:rsid w:val="00861FE7"/>
    <w:rsid w:val="008621B4"/>
    <w:rsid w:val="0086221B"/>
    <w:rsid w:val="0086263B"/>
    <w:rsid w:val="008626B8"/>
    <w:rsid w:val="00862AF4"/>
    <w:rsid w:val="00862C4D"/>
    <w:rsid w:val="00862E52"/>
    <w:rsid w:val="00862EE2"/>
    <w:rsid w:val="00862F46"/>
    <w:rsid w:val="00863593"/>
    <w:rsid w:val="0086375D"/>
    <w:rsid w:val="008639F7"/>
    <w:rsid w:val="00863B4A"/>
    <w:rsid w:val="00863B9D"/>
    <w:rsid w:val="00863D11"/>
    <w:rsid w:val="00864553"/>
    <w:rsid w:val="008645A6"/>
    <w:rsid w:val="00864629"/>
    <w:rsid w:val="008647F7"/>
    <w:rsid w:val="00864836"/>
    <w:rsid w:val="00864ACA"/>
    <w:rsid w:val="00864B0F"/>
    <w:rsid w:val="00864B84"/>
    <w:rsid w:val="00864DA3"/>
    <w:rsid w:val="00864F3E"/>
    <w:rsid w:val="00864F6A"/>
    <w:rsid w:val="0086518A"/>
    <w:rsid w:val="0086587F"/>
    <w:rsid w:val="00865903"/>
    <w:rsid w:val="00865908"/>
    <w:rsid w:val="00865F62"/>
    <w:rsid w:val="00866150"/>
    <w:rsid w:val="00866E94"/>
    <w:rsid w:val="008670D0"/>
    <w:rsid w:val="00867128"/>
    <w:rsid w:val="0086714F"/>
    <w:rsid w:val="0086721B"/>
    <w:rsid w:val="008672D1"/>
    <w:rsid w:val="00867362"/>
    <w:rsid w:val="00867468"/>
    <w:rsid w:val="00867890"/>
    <w:rsid w:val="008678C8"/>
    <w:rsid w:val="00867D09"/>
    <w:rsid w:val="008700AE"/>
    <w:rsid w:val="008700BA"/>
    <w:rsid w:val="00870645"/>
    <w:rsid w:val="00870A84"/>
    <w:rsid w:val="00870B88"/>
    <w:rsid w:val="00870CFF"/>
    <w:rsid w:val="00870D3C"/>
    <w:rsid w:val="00870F29"/>
    <w:rsid w:val="00870FCF"/>
    <w:rsid w:val="0087113F"/>
    <w:rsid w:val="00871199"/>
    <w:rsid w:val="00871554"/>
    <w:rsid w:val="00871572"/>
    <w:rsid w:val="00871753"/>
    <w:rsid w:val="008719AB"/>
    <w:rsid w:val="00871D29"/>
    <w:rsid w:val="00871E45"/>
    <w:rsid w:val="0087209A"/>
    <w:rsid w:val="00872613"/>
    <w:rsid w:val="008728CA"/>
    <w:rsid w:val="008729E2"/>
    <w:rsid w:val="00872A44"/>
    <w:rsid w:val="00872AA7"/>
    <w:rsid w:val="00873460"/>
    <w:rsid w:val="008735C0"/>
    <w:rsid w:val="0087362D"/>
    <w:rsid w:val="00873CEA"/>
    <w:rsid w:val="00873FA6"/>
    <w:rsid w:val="0087433B"/>
    <w:rsid w:val="008746B8"/>
    <w:rsid w:val="008747BC"/>
    <w:rsid w:val="008747DD"/>
    <w:rsid w:val="008748FD"/>
    <w:rsid w:val="0087491A"/>
    <w:rsid w:val="00874C69"/>
    <w:rsid w:val="00874D92"/>
    <w:rsid w:val="0087577C"/>
    <w:rsid w:val="008758E6"/>
    <w:rsid w:val="008759EB"/>
    <w:rsid w:val="00875CD2"/>
    <w:rsid w:val="00875F89"/>
    <w:rsid w:val="00876706"/>
    <w:rsid w:val="00876738"/>
    <w:rsid w:val="008767A4"/>
    <w:rsid w:val="00876B5D"/>
    <w:rsid w:val="00876B69"/>
    <w:rsid w:val="00876E24"/>
    <w:rsid w:val="00876E6D"/>
    <w:rsid w:val="008775F5"/>
    <w:rsid w:val="008778DC"/>
    <w:rsid w:val="00877A9B"/>
    <w:rsid w:val="00877ACE"/>
    <w:rsid w:val="00877B0A"/>
    <w:rsid w:val="00877C00"/>
    <w:rsid w:val="00877D3B"/>
    <w:rsid w:val="008801C0"/>
    <w:rsid w:val="008805DE"/>
    <w:rsid w:val="00880680"/>
    <w:rsid w:val="0088069F"/>
    <w:rsid w:val="008806CB"/>
    <w:rsid w:val="00880937"/>
    <w:rsid w:val="008811E7"/>
    <w:rsid w:val="00881976"/>
    <w:rsid w:val="00881AD6"/>
    <w:rsid w:val="00881B48"/>
    <w:rsid w:val="00881E9A"/>
    <w:rsid w:val="00881F51"/>
    <w:rsid w:val="008823F1"/>
    <w:rsid w:val="00882EC1"/>
    <w:rsid w:val="00882F42"/>
    <w:rsid w:val="00883015"/>
    <w:rsid w:val="0088363A"/>
    <w:rsid w:val="00883671"/>
    <w:rsid w:val="008839E0"/>
    <w:rsid w:val="00883BEA"/>
    <w:rsid w:val="00883E28"/>
    <w:rsid w:val="008844B8"/>
    <w:rsid w:val="00884516"/>
    <w:rsid w:val="00884CFE"/>
    <w:rsid w:val="00884ECB"/>
    <w:rsid w:val="0088531B"/>
    <w:rsid w:val="00885329"/>
    <w:rsid w:val="0088556F"/>
    <w:rsid w:val="00885625"/>
    <w:rsid w:val="00885B1E"/>
    <w:rsid w:val="00885DE4"/>
    <w:rsid w:val="008861EA"/>
    <w:rsid w:val="00886244"/>
    <w:rsid w:val="00886272"/>
    <w:rsid w:val="008863AD"/>
    <w:rsid w:val="00886A00"/>
    <w:rsid w:val="00886CD3"/>
    <w:rsid w:val="00886FD9"/>
    <w:rsid w:val="0088735F"/>
    <w:rsid w:val="0088792F"/>
    <w:rsid w:val="00887937"/>
    <w:rsid w:val="00887983"/>
    <w:rsid w:val="00887BFA"/>
    <w:rsid w:val="00887D98"/>
    <w:rsid w:val="00887E56"/>
    <w:rsid w:val="00887EF5"/>
    <w:rsid w:val="00887FF1"/>
    <w:rsid w:val="0089015A"/>
    <w:rsid w:val="008901E8"/>
    <w:rsid w:val="008912DB"/>
    <w:rsid w:val="0089159C"/>
    <w:rsid w:val="008915CD"/>
    <w:rsid w:val="00891651"/>
    <w:rsid w:val="00891915"/>
    <w:rsid w:val="008919F0"/>
    <w:rsid w:val="00891C91"/>
    <w:rsid w:val="00891FF1"/>
    <w:rsid w:val="00892833"/>
    <w:rsid w:val="008929B7"/>
    <w:rsid w:val="00892A65"/>
    <w:rsid w:val="00892C23"/>
    <w:rsid w:val="00893051"/>
    <w:rsid w:val="008934C9"/>
    <w:rsid w:val="008936E1"/>
    <w:rsid w:val="00893869"/>
    <w:rsid w:val="00893A39"/>
    <w:rsid w:val="00893C93"/>
    <w:rsid w:val="00893D23"/>
    <w:rsid w:val="00893DEB"/>
    <w:rsid w:val="00893E5F"/>
    <w:rsid w:val="008941CF"/>
    <w:rsid w:val="008946D8"/>
    <w:rsid w:val="00894748"/>
    <w:rsid w:val="00894D63"/>
    <w:rsid w:val="00894E9C"/>
    <w:rsid w:val="00894EA0"/>
    <w:rsid w:val="008951D8"/>
    <w:rsid w:val="00895274"/>
    <w:rsid w:val="0089561B"/>
    <w:rsid w:val="0089591E"/>
    <w:rsid w:val="00895F87"/>
    <w:rsid w:val="00895FE8"/>
    <w:rsid w:val="0089624E"/>
    <w:rsid w:val="008962D3"/>
    <w:rsid w:val="008969EB"/>
    <w:rsid w:val="00896B79"/>
    <w:rsid w:val="008972E5"/>
    <w:rsid w:val="008973DD"/>
    <w:rsid w:val="00897707"/>
    <w:rsid w:val="008977FB"/>
    <w:rsid w:val="00897973"/>
    <w:rsid w:val="00897B0A"/>
    <w:rsid w:val="00897C8F"/>
    <w:rsid w:val="00897FC1"/>
    <w:rsid w:val="00897FCC"/>
    <w:rsid w:val="008A00A4"/>
    <w:rsid w:val="008A0305"/>
    <w:rsid w:val="008A047B"/>
    <w:rsid w:val="008A0715"/>
    <w:rsid w:val="008A0719"/>
    <w:rsid w:val="008A09E1"/>
    <w:rsid w:val="008A0EE9"/>
    <w:rsid w:val="008A10A7"/>
    <w:rsid w:val="008A1838"/>
    <w:rsid w:val="008A1AB3"/>
    <w:rsid w:val="008A1BC6"/>
    <w:rsid w:val="008A1D31"/>
    <w:rsid w:val="008A22BE"/>
    <w:rsid w:val="008A2562"/>
    <w:rsid w:val="008A25DA"/>
    <w:rsid w:val="008A2B3E"/>
    <w:rsid w:val="008A2C98"/>
    <w:rsid w:val="008A2CA2"/>
    <w:rsid w:val="008A2DCE"/>
    <w:rsid w:val="008A2E80"/>
    <w:rsid w:val="008A335C"/>
    <w:rsid w:val="008A3889"/>
    <w:rsid w:val="008A3980"/>
    <w:rsid w:val="008A3A7E"/>
    <w:rsid w:val="008A3C61"/>
    <w:rsid w:val="008A3D58"/>
    <w:rsid w:val="008A40DA"/>
    <w:rsid w:val="008A448D"/>
    <w:rsid w:val="008A4853"/>
    <w:rsid w:val="008A4896"/>
    <w:rsid w:val="008A4D98"/>
    <w:rsid w:val="008A4E0E"/>
    <w:rsid w:val="008A51A1"/>
    <w:rsid w:val="008A569D"/>
    <w:rsid w:val="008A57F9"/>
    <w:rsid w:val="008A5AB7"/>
    <w:rsid w:val="008A5BDE"/>
    <w:rsid w:val="008A5CC8"/>
    <w:rsid w:val="008A5CE3"/>
    <w:rsid w:val="008A6429"/>
    <w:rsid w:val="008A64AE"/>
    <w:rsid w:val="008A659F"/>
    <w:rsid w:val="008A687C"/>
    <w:rsid w:val="008A6AC2"/>
    <w:rsid w:val="008A6F9C"/>
    <w:rsid w:val="008A6FEF"/>
    <w:rsid w:val="008A7082"/>
    <w:rsid w:val="008A7300"/>
    <w:rsid w:val="008A735C"/>
    <w:rsid w:val="008A738F"/>
    <w:rsid w:val="008A7418"/>
    <w:rsid w:val="008A756C"/>
    <w:rsid w:val="008A7975"/>
    <w:rsid w:val="008A7C42"/>
    <w:rsid w:val="008A7C83"/>
    <w:rsid w:val="008B04DB"/>
    <w:rsid w:val="008B0696"/>
    <w:rsid w:val="008B06A1"/>
    <w:rsid w:val="008B09C0"/>
    <w:rsid w:val="008B0B91"/>
    <w:rsid w:val="008B0E26"/>
    <w:rsid w:val="008B0F11"/>
    <w:rsid w:val="008B0FE6"/>
    <w:rsid w:val="008B10DD"/>
    <w:rsid w:val="008B1248"/>
    <w:rsid w:val="008B1470"/>
    <w:rsid w:val="008B15C0"/>
    <w:rsid w:val="008B1845"/>
    <w:rsid w:val="008B187D"/>
    <w:rsid w:val="008B1D24"/>
    <w:rsid w:val="008B2002"/>
    <w:rsid w:val="008B2335"/>
    <w:rsid w:val="008B25B9"/>
    <w:rsid w:val="008B2650"/>
    <w:rsid w:val="008B2B19"/>
    <w:rsid w:val="008B2BC6"/>
    <w:rsid w:val="008B2EB1"/>
    <w:rsid w:val="008B3110"/>
    <w:rsid w:val="008B34D4"/>
    <w:rsid w:val="008B38E3"/>
    <w:rsid w:val="008B3994"/>
    <w:rsid w:val="008B3BF6"/>
    <w:rsid w:val="008B3D43"/>
    <w:rsid w:val="008B3DAC"/>
    <w:rsid w:val="008B3EA4"/>
    <w:rsid w:val="008B3FB2"/>
    <w:rsid w:val="008B420E"/>
    <w:rsid w:val="008B42B2"/>
    <w:rsid w:val="008B43BA"/>
    <w:rsid w:val="008B4563"/>
    <w:rsid w:val="008B46C3"/>
    <w:rsid w:val="008B4AD2"/>
    <w:rsid w:val="008B4B53"/>
    <w:rsid w:val="008B4E88"/>
    <w:rsid w:val="008B4F55"/>
    <w:rsid w:val="008B4FAF"/>
    <w:rsid w:val="008B5104"/>
    <w:rsid w:val="008B5172"/>
    <w:rsid w:val="008B51E4"/>
    <w:rsid w:val="008B5676"/>
    <w:rsid w:val="008B5731"/>
    <w:rsid w:val="008B5897"/>
    <w:rsid w:val="008B5AE6"/>
    <w:rsid w:val="008B5CB1"/>
    <w:rsid w:val="008B5D07"/>
    <w:rsid w:val="008B5DA0"/>
    <w:rsid w:val="008B618C"/>
    <w:rsid w:val="008B622D"/>
    <w:rsid w:val="008B65DE"/>
    <w:rsid w:val="008B65ED"/>
    <w:rsid w:val="008B6619"/>
    <w:rsid w:val="008B66A7"/>
    <w:rsid w:val="008B6B30"/>
    <w:rsid w:val="008B71F4"/>
    <w:rsid w:val="008B75C3"/>
    <w:rsid w:val="008B75DD"/>
    <w:rsid w:val="008B75E4"/>
    <w:rsid w:val="008B77AE"/>
    <w:rsid w:val="008B7CD8"/>
    <w:rsid w:val="008B7DAD"/>
    <w:rsid w:val="008B7EDE"/>
    <w:rsid w:val="008C0644"/>
    <w:rsid w:val="008C0781"/>
    <w:rsid w:val="008C0B14"/>
    <w:rsid w:val="008C0BE5"/>
    <w:rsid w:val="008C1008"/>
    <w:rsid w:val="008C1092"/>
    <w:rsid w:val="008C1159"/>
    <w:rsid w:val="008C1183"/>
    <w:rsid w:val="008C14F5"/>
    <w:rsid w:val="008C1ACC"/>
    <w:rsid w:val="008C1F84"/>
    <w:rsid w:val="008C21A1"/>
    <w:rsid w:val="008C2289"/>
    <w:rsid w:val="008C2527"/>
    <w:rsid w:val="008C2EE7"/>
    <w:rsid w:val="008C31AF"/>
    <w:rsid w:val="008C34CA"/>
    <w:rsid w:val="008C3500"/>
    <w:rsid w:val="008C3B64"/>
    <w:rsid w:val="008C3C0B"/>
    <w:rsid w:val="008C3ECB"/>
    <w:rsid w:val="008C3FD8"/>
    <w:rsid w:val="008C429B"/>
    <w:rsid w:val="008C494D"/>
    <w:rsid w:val="008C4D50"/>
    <w:rsid w:val="008C4F25"/>
    <w:rsid w:val="008C4FCB"/>
    <w:rsid w:val="008C502E"/>
    <w:rsid w:val="008C5345"/>
    <w:rsid w:val="008C5728"/>
    <w:rsid w:val="008C580C"/>
    <w:rsid w:val="008C5A56"/>
    <w:rsid w:val="008C61B0"/>
    <w:rsid w:val="008C6681"/>
    <w:rsid w:val="008C66C1"/>
    <w:rsid w:val="008C6784"/>
    <w:rsid w:val="008C689D"/>
    <w:rsid w:val="008C6A94"/>
    <w:rsid w:val="008C6B15"/>
    <w:rsid w:val="008C6BD3"/>
    <w:rsid w:val="008C6DCE"/>
    <w:rsid w:val="008C724C"/>
    <w:rsid w:val="008C751D"/>
    <w:rsid w:val="008C7AE4"/>
    <w:rsid w:val="008C7AF8"/>
    <w:rsid w:val="008C7BC9"/>
    <w:rsid w:val="008C7F9D"/>
    <w:rsid w:val="008D015F"/>
    <w:rsid w:val="008D01E7"/>
    <w:rsid w:val="008D0383"/>
    <w:rsid w:val="008D0484"/>
    <w:rsid w:val="008D0516"/>
    <w:rsid w:val="008D06A5"/>
    <w:rsid w:val="008D080B"/>
    <w:rsid w:val="008D0CEC"/>
    <w:rsid w:val="008D1114"/>
    <w:rsid w:val="008D1242"/>
    <w:rsid w:val="008D14CC"/>
    <w:rsid w:val="008D152E"/>
    <w:rsid w:val="008D16E9"/>
    <w:rsid w:val="008D1815"/>
    <w:rsid w:val="008D197E"/>
    <w:rsid w:val="008D1CF0"/>
    <w:rsid w:val="008D1D89"/>
    <w:rsid w:val="008D1DC8"/>
    <w:rsid w:val="008D1E1E"/>
    <w:rsid w:val="008D1E83"/>
    <w:rsid w:val="008D2138"/>
    <w:rsid w:val="008D2289"/>
    <w:rsid w:val="008D2346"/>
    <w:rsid w:val="008D245E"/>
    <w:rsid w:val="008D2898"/>
    <w:rsid w:val="008D2BBF"/>
    <w:rsid w:val="008D2C70"/>
    <w:rsid w:val="008D337A"/>
    <w:rsid w:val="008D33DA"/>
    <w:rsid w:val="008D3496"/>
    <w:rsid w:val="008D3FCA"/>
    <w:rsid w:val="008D4536"/>
    <w:rsid w:val="008D45B5"/>
    <w:rsid w:val="008D464B"/>
    <w:rsid w:val="008D472A"/>
    <w:rsid w:val="008D49B5"/>
    <w:rsid w:val="008D4C08"/>
    <w:rsid w:val="008D4C7C"/>
    <w:rsid w:val="008D51C2"/>
    <w:rsid w:val="008D5421"/>
    <w:rsid w:val="008D5493"/>
    <w:rsid w:val="008D56FD"/>
    <w:rsid w:val="008D5757"/>
    <w:rsid w:val="008D5770"/>
    <w:rsid w:val="008D5793"/>
    <w:rsid w:val="008D5BA9"/>
    <w:rsid w:val="008D5DE3"/>
    <w:rsid w:val="008D5E83"/>
    <w:rsid w:val="008D5EF3"/>
    <w:rsid w:val="008D625F"/>
    <w:rsid w:val="008D62B4"/>
    <w:rsid w:val="008D62DC"/>
    <w:rsid w:val="008D65A0"/>
    <w:rsid w:val="008D6BC3"/>
    <w:rsid w:val="008D6CF5"/>
    <w:rsid w:val="008D6D77"/>
    <w:rsid w:val="008D6E9B"/>
    <w:rsid w:val="008D6FED"/>
    <w:rsid w:val="008D6FF9"/>
    <w:rsid w:val="008D717F"/>
    <w:rsid w:val="008D74DB"/>
    <w:rsid w:val="008D7593"/>
    <w:rsid w:val="008D7663"/>
    <w:rsid w:val="008D766E"/>
    <w:rsid w:val="008D78FB"/>
    <w:rsid w:val="008D79AE"/>
    <w:rsid w:val="008D7CA7"/>
    <w:rsid w:val="008D7D42"/>
    <w:rsid w:val="008D7F12"/>
    <w:rsid w:val="008E0204"/>
    <w:rsid w:val="008E05C6"/>
    <w:rsid w:val="008E061D"/>
    <w:rsid w:val="008E06B0"/>
    <w:rsid w:val="008E0862"/>
    <w:rsid w:val="008E0959"/>
    <w:rsid w:val="008E0B24"/>
    <w:rsid w:val="008E0CA8"/>
    <w:rsid w:val="008E0DB4"/>
    <w:rsid w:val="008E1959"/>
    <w:rsid w:val="008E1B35"/>
    <w:rsid w:val="008E1C13"/>
    <w:rsid w:val="008E23F8"/>
    <w:rsid w:val="008E255E"/>
    <w:rsid w:val="008E2643"/>
    <w:rsid w:val="008E265A"/>
    <w:rsid w:val="008E2A40"/>
    <w:rsid w:val="008E2B53"/>
    <w:rsid w:val="008E2C10"/>
    <w:rsid w:val="008E2EC7"/>
    <w:rsid w:val="008E2FD2"/>
    <w:rsid w:val="008E3048"/>
    <w:rsid w:val="008E30C2"/>
    <w:rsid w:val="008E344B"/>
    <w:rsid w:val="008E3827"/>
    <w:rsid w:val="008E3B31"/>
    <w:rsid w:val="008E411E"/>
    <w:rsid w:val="008E4553"/>
    <w:rsid w:val="008E4BB3"/>
    <w:rsid w:val="008E5364"/>
    <w:rsid w:val="008E56D1"/>
    <w:rsid w:val="008E5965"/>
    <w:rsid w:val="008E6024"/>
    <w:rsid w:val="008E6259"/>
    <w:rsid w:val="008E6526"/>
    <w:rsid w:val="008E68A0"/>
    <w:rsid w:val="008E6CCB"/>
    <w:rsid w:val="008E7651"/>
    <w:rsid w:val="008E77ED"/>
    <w:rsid w:val="008E783B"/>
    <w:rsid w:val="008E78A7"/>
    <w:rsid w:val="008E7B5B"/>
    <w:rsid w:val="008E7D16"/>
    <w:rsid w:val="008E7ECE"/>
    <w:rsid w:val="008F006C"/>
    <w:rsid w:val="008F00F8"/>
    <w:rsid w:val="008F0128"/>
    <w:rsid w:val="008F04FD"/>
    <w:rsid w:val="008F0805"/>
    <w:rsid w:val="008F081C"/>
    <w:rsid w:val="008F085C"/>
    <w:rsid w:val="008F0C17"/>
    <w:rsid w:val="008F0D33"/>
    <w:rsid w:val="008F0E1E"/>
    <w:rsid w:val="008F0E45"/>
    <w:rsid w:val="008F0FC2"/>
    <w:rsid w:val="008F1012"/>
    <w:rsid w:val="008F1096"/>
    <w:rsid w:val="008F11AA"/>
    <w:rsid w:val="008F15D3"/>
    <w:rsid w:val="008F16B0"/>
    <w:rsid w:val="008F18AC"/>
    <w:rsid w:val="008F1997"/>
    <w:rsid w:val="008F1C38"/>
    <w:rsid w:val="008F23C1"/>
    <w:rsid w:val="008F26B0"/>
    <w:rsid w:val="008F26B5"/>
    <w:rsid w:val="008F2A1C"/>
    <w:rsid w:val="008F2C2B"/>
    <w:rsid w:val="008F32D5"/>
    <w:rsid w:val="008F354D"/>
    <w:rsid w:val="008F35EA"/>
    <w:rsid w:val="008F38C9"/>
    <w:rsid w:val="008F3AF0"/>
    <w:rsid w:val="008F3CC2"/>
    <w:rsid w:val="008F3E50"/>
    <w:rsid w:val="008F3E54"/>
    <w:rsid w:val="008F3E57"/>
    <w:rsid w:val="008F3E88"/>
    <w:rsid w:val="008F4212"/>
    <w:rsid w:val="008F434D"/>
    <w:rsid w:val="008F4857"/>
    <w:rsid w:val="008F49C1"/>
    <w:rsid w:val="008F4C7F"/>
    <w:rsid w:val="008F4EA3"/>
    <w:rsid w:val="008F50B1"/>
    <w:rsid w:val="008F5215"/>
    <w:rsid w:val="008F5732"/>
    <w:rsid w:val="008F5AD7"/>
    <w:rsid w:val="008F5AF5"/>
    <w:rsid w:val="008F5C84"/>
    <w:rsid w:val="008F5E95"/>
    <w:rsid w:val="008F6850"/>
    <w:rsid w:val="008F69D9"/>
    <w:rsid w:val="008F6B16"/>
    <w:rsid w:val="008F6B68"/>
    <w:rsid w:val="008F6B9D"/>
    <w:rsid w:val="008F703C"/>
    <w:rsid w:val="008F7382"/>
    <w:rsid w:val="008F7A2D"/>
    <w:rsid w:val="008F7E69"/>
    <w:rsid w:val="008F7F3F"/>
    <w:rsid w:val="00900649"/>
    <w:rsid w:val="00900684"/>
    <w:rsid w:val="009006E1"/>
    <w:rsid w:val="00900782"/>
    <w:rsid w:val="009007A9"/>
    <w:rsid w:val="00900AF3"/>
    <w:rsid w:val="00900C5D"/>
    <w:rsid w:val="00900DFD"/>
    <w:rsid w:val="009014F9"/>
    <w:rsid w:val="009017CB"/>
    <w:rsid w:val="0090190F"/>
    <w:rsid w:val="00902034"/>
    <w:rsid w:val="009025BF"/>
    <w:rsid w:val="00902831"/>
    <w:rsid w:val="00902966"/>
    <w:rsid w:val="00902993"/>
    <w:rsid w:val="00902B78"/>
    <w:rsid w:val="00903106"/>
    <w:rsid w:val="00903222"/>
    <w:rsid w:val="0090330D"/>
    <w:rsid w:val="00903531"/>
    <w:rsid w:val="00903536"/>
    <w:rsid w:val="00903754"/>
    <w:rsid w:val="0090377B"/>
    <w:rsid w:val="00903AC3"/>
    <w:rsid w:val="00903E39"/>
    <w:rsid w:val="00904B59"/>
    <w:rsid w:val="00904B8B"/>
    <w:rsid w:val="00904BA2"/>
    <w:rsid w:val="00904C5D"/>
    <w:rsid w:val="009051E5"/>
    <w:rsid w:val="009057AB"/>
    <w:rsid w:val="009057B4"/>
    <w:rsid w:val="009059BB"/>
    <w:rsid w:val="00905A54"/>
    <w:rsid w:val="00905EF4"/>
    <w:rsid w:val="009060CC"/>
    <w:rsid w:val="009062BC"/>
    <w:rsid w:val="00906B4B"/>
    <w:rsid w:val="00906EAD"/>
    <w:rsid w:val="009070A7"/>
    <w:rsid w:val="0090711E"/>
    <w:rsid w:val="00907985"/>
    <w:rsid w:val="0090799C"/>
    <w:rsid w:val="00907D7B"/>
    <w:rsid w:val="009102C5"/>
    <w:rsid w:val="00910371"/>
    <w:rsid w:val="009103E9"/>
    <w:rsid w:val="0091051E"/>
    <w:rsid w:val="00910539"/>
    <w:rsid w:val="00910A38"/>
    <w:rsid w:val="00910A9F"/>
    <w:rsid w:val="00910AC1"/>
    <w:rsid w:val="00910B31"/>
    <w:rsid w:val="00910D29"/>
    <w:rsid w:val="00910E6C"/>
    <w:rsid w:val="00911358"/>
    <w:rsid w:val="009115FB"/>
    <w:rsid w:val="00911689"/>
    <w:rsid w:val="00911BE8"/>
    <w:rsid w:val="00911FE8"/>
    <w:rsid w:val="00912032"/>
    <w:rsid w:val="0091206E"/>
    <w:rsid w:val="009122D4"/>
    <w:rsid w:val="00912EC1"/>
    <w:rsid w:val="00913293"/>
    <w:rsid w:val="009132DE"/>
    <w:rsid w:val="009132F4"/>
    <w:rsid w:val="0091352D"/>
    <w:rsid w:val="00913644"/>
    <w:rsid w:val="00913A43"/>
    <w:rsid w:val="00913CBB"/>
    <w:rsid w:val="009141E7"/>
    <w:rsid w:val="009142FC"/>
    <w:rsid w:val="00914309"/>
    <w:rsid w:val="0091448D"/>
    <w:rsid w:val="00914636"/>
    <w:rsid w:val="009149BD"/>
    <w:rsid w:val="00914A9C"/>
    <w:rsid w:val="00914C14"/>
    <w:rsid w:val="00914D67"/>
    <w:rsid w:val="00914F21"/>
    <w:rsid w:val="009150CD"/>
    <w:rsid w:val="00915252"/>
    <w:rsid w:val="009153E2"/>
    <w:rsid w:val="00915C8A"/>
    <w:rsid w:val="00915DD7"/>
    <w:rsid w:val="00915DFE"/>
    <w:rsid w:val="00915F58"/>
    <w:rsid w:val="00915F79"/>
    <w:rsid w:val="00915FE0"/>
    <w:rsid w:val="00916030"/>
    <w:rsid w:val="009161C7"/>
    <w:rsid w:val="0091660E"/>
    <w:rsid w:val="00916705"/>
    <w:rsid w:val="00916BE0"/>
    <w:rsid w:val="00916DB6"/>
    <w:rsid w:val="00916DE9"/>
    <w:rsid w:val="009173A8"/>
    <w:rsid w:val="00917530"/>
    <w:rsid w:val="00917691"/>
    <w:rsid w:val="00917746"/>
    <w:rsid w:val="00917D23"/>
    <w:rsid w:val="00917D65"/>
    <w:rsid w:val="00917E90"/>
    <w:rsid w:val="00917EDA"/>
    <w:rsid w:val="00917EEA"/>
    <w:rsid w:val="009207EB"/>
    <w:rsid w:val="00920832"/>
    <w:rsid w:val="00920918"/>
    <w:rsid w:val="00920A25"/>
    <w:rsid w:val="00920B8C"/>
    <w:rsid w:val="00920C52"/>
    <w:rsid w:val="00920EA2"/>
    <w:rsid w:val="00921012"/>
    <w:rsid w:val="009210E7"/>
    <w:rsid w:val="00921119"/>
    <w:rsid w:val="00921A3E"/>
    <w:rsid w:val="00921A74"/>
    <w:rsid w:val="00921B77"/>
    <w:rsid w:val="00921D88"/>
    <w:rsid w:val="00921FA2"/>
    <w:rsid w:val="00922185"/>
    <w:rsid w:val="009224A9"/>
    <w:rsid w:val="009224E1"/>
    <w:rsid w:val="009225E4"/>
    <w:rsid w:val="00922628"/>
    <w:rsid w:val="009226DF"/>
    <w:rsid w:val="00922837"/>
    <w:rsid w:val="00922B02"/>
    <w:rsid w:val="00922BFF"/>
    <w:rsid w:val="00922D43"/>
    <w:rsid w:val="00922FB6"/>
    <w:rsid w:val="00922FF2"/>
    <w:rsid w:val="00923450"/>
    <w:rsid w:val="0092360C"/>
    <w:rsid w:val="00924157"/>
    <w:rsid w:val="009242ED"/>
    <w:rsid w:val="0092472D"/>
    <w:rsid w:val="009249D7"/>
    <w:rsid w:val="009249EE"/>
    <w:rsid w:val="00924B0C"/>
    <w:rsid w:val="00924F89"/>
    <w:rsid w:val="00924FA3"/>
    <w:rsid w:val="00925146"/>
    <w:rsid w:val="00925256"/>
    <w:rsid w:val="00925474"/>
    <w:rsid w:val="009258D9"/>
    <w:rsid w:val="00925AEE"/>
    <w:rsid w:val="00925D41"/>
    <w:rsid w:val="00925F14"/>
    <w:rsid w:val="00925FBC"/>
    <w:rsid w:val="009262E8"/>
    <w:rsid w:val="00926339"/>
    <w:rsid w:val="0092665F"/>
    <w:rsid w:val="00926ACB"/>
    <w:rsid w:val="00926F13"/>
    <w:rsid w:val="009273F5"/>
    <w:rsid w:val="00927401"/>
    <w:rsid w:val="00927721"/>
    <w:rsid w:val="00927829"/>
    <w:rsid w:val="009279BF"/>
    <w:rsid w:val="00930016"/>
    <w:rsid w:val="009306CA"/>
    <w:rsid w:val="0093071D"/>
    <w:rsid w:val="00930976"/>
    <w:rsid w:val="0093099F"/>
    <w:rsid w:val="00930A19"/>
    <w:rsid w:val="00930A3C"/>
    <w:rsid w:val="00930BF2"/>
    <w:rsid w:val="00930C39"/>
    <w:rsid w:val="00930EC0"/>
    <w:rsid w:val="00930EFE"/>
    <w:rsid w:val="00930F71"/>
    <w:rsid w:val="00930FFE"/>
    <w:rsid w:val="00931064"/>
    <w:rsid w:val="009310BB"/>
    <w:rsid w:val="009316C3"/>
    <w:rsid w:val="0093180E"/>
    <w:rsid w:val="00931ADE"/>
    <w:rsid w:val="009322AD"/>
    <w:rsid w:val="00932ED1"/>
    <w:rsid w:val="00932F11"/>
    <w:rsid w:val="00933125"/>
    <w:rsid w:val="00933263"/>
    <w:rsid w:val="00933346"/>
    <w:rsid w:val="00933712"/>
    <w:rsid w:val="00933733"/>
    <w:rsid w:val="00933CAE"/>
    <w:rsid w:val="00933FDD"/>
    <w:rsid w:val="0093427C"/>
    <w:rsid w:val="009343D9"/>
    <w:rsid w:val="00934939"/>
    <w:rsid w:val="0093498F"/>
    <w:rsid w:val="009349CD"/>
    <w:rsid w:val="00934C6F"/>
    <w:rsid w:val="00934E99"/>
    <w:rsid w:val="00934E9F"/>
    <w:rsid w:val="00934FCE"/>
    <w:rsid w:val="009352C1"/>
    <w:rsid w:val="00935349"/>
    <w:rsid w:val="009358DF"/>
    <w:rsid w:val="00935991"/>
    <w:rsid w:val="00935C39"/>
    <w:rsid w:val="00935C86"/>
    <w:rsid w:val="00935E7C"/>
    <w:rsid w:val="00935EE7"/>
    <w:rsid w:val="00936123"/>
    <w:rsid w:val="009364F3"/>
    <w:rsid w:val="009368CB"/>
    <w:rsid w:val="00936920"/>
    <w:rsid w:val="009369EC"/>
    <w:rsid w:val="00936C7E"/>
    <w:rsid w:val="00936E5B"/>
    <w:rsid w:val="0093798E"/>
    <w:rsid w:val="00937DD3"/>
    <w:rsid w:val="00937F6F"/>
    <w:rsid w:val="009400A9"/>
    <w:rsid w:val="009401C1"/>
    <w:rsid w:val="009407F2"/>
    <w:rsid w:val="00940B43"/>
    <w:rsid w:val="00940D98"/>
    <w:rsid w:val="0094117A"/>
    <w:rsid w:val="009413EF"/>
    <w:rsid w:val="0094158C"/>
    <w:rsid w:val="00941634"/>
    <w:rsid w:val="00941845"/>
    <w:rsid w:val="00941C86"/>
    <w:rsid w:val="00941E2B"/>
    <w:rsid w:val="00941F26"/>
    <w:rsid w:val="00941F5B"/>
    <w:rsid w:val="00942041"/>
    <w:rsid w:val="00942268"/>
    <w:rsid w:val="009429EC"/>
    <w:rsid w:val="00942B59"/>
    <w:rsid w:val="00942B68"/>
    <w:rsid w:val="00942BD0"/>
    <w:rsid w:val="00942CAD"/>
    <w:rsid w:val="00942F2D"/>
    <w:rsid w:val="00943070"/>
    <w:rsid w:val="009430E2"/>
    <w:rsid w:val="00943305"/>
    <w:rsid w:val="009435F4"/>
    <w:rsid w:val="00943684"/>
    <w:rsid w:val="009436BE"/>
    <w:rsid w:val="00943B1E"/>
    <w:rsid w:val="00944025"/>
    <w:rsid w:val="00944230"/>
    <w:rsid w:val="00944291"/>
    <w:rsid w:val="0094444B"/>
    <w:rsid w:val="00944B17"/>
    <w:rsid w:val="00944D0A"/>
    <w:rsid w:val="00944D5D"/>
    <w:rsid w:val="00944FFC"/>
    <w:rsid w:val="00945248"/>
    <w:rsid w:val="009454FC"/>
    <w:rsid w:val="00945F7B"/>
    <w:rsid w:val="0094639A"/>
    <w:rsid w:val="00946779"/>
    <w:rsid w:val="00946A7A"/>
    <w:rsid w:val="00946D68"/>
    <w:rsid w:val="00946F24"/>
    <w:rsid w:val="00947039"/>
    <w:rsid w:val="009471B1"/>
    <w:rsid w:val="009472A2"/>
    <w:rsid w:val="00947548"/>
    <w:rsid w:val="00947731"/>
    <w:rsid w:val="00950024"/>
    <w:rsid w:val="009502EE"/>
    <w:rsid w:val="0095071A"/>
    <w:rsid w:val="00950791"/>
    <w:rsid w:val="00950908"/>
    <w:rsid w:val="0095095B"/>
    <w:rsid w:val="009509D5"/>
    <w:rsid w:val="00950C90"/>
    <w:rsid w:val="00951315"/>
    <w:rsid w:val="009513F2"/>
    <w:rsid w:val="009513F5"/>
    <w:rsid w:val="009517FC"/>
    <w:rsid w:val="009523FC"/>
    <w:rsid w:val="00952403"/>
    <w:rsid w:val="00952679"/>
    <w:rsid w:val="00952A02"/>
    <w:rsid w:val="00952CC0"/>
    <w:rsid w:val="00952EF3"/>
    <w:rsid w:val="009531A7"/>
    <w:rsid w:val="009531E9"/>
    <w:rsid w:val="00953471"/>
    <w:rsid w:val="00953472"/>
    <w:rsid w:val="00953537"/>
    <w:rsid w:val="009535BE"/>
    <w:rsid w:val="0095375D"/>
    <w:rsid w:val="009538E2"/>
    <w:rsid w:val="00953B14"/>
    <w:rsid w:val="00953C75"/>
    <w:rsid w:val="00953E1F"/>
    <w:rsid w:val="00953E32"/>
    <w:rsid w:val="00953F2F"/>
    <w:rsid w:val="009542B7"/>
    <w:rsid w:val="009542CF"/>
    <w:rsid w:val="00954A21"/>
    <w:rsid w:val="00954A72"/>
    <w:rsid w:val="00954B48"/>
    <w:rsid w:val="00954DE9"/>
    <w:rsid w:val="00955247"/>
    <w:rsid w:val="0095525D"/>
    <w:rsid w:val="00955483"/>
    <w:rsid w:val="0095597D"/>
    <w:rsid w:val="00955AD9"/>
    <w:rsid w:val="00955B74"/>
    <w:rsid w:val="00955C2E"/>
    <w:rsid w:val="00955E28"/>
    <w:rsid w:val="00955F1E"/>
    <w:rsid w:val="00955FE2"/>
    <w:rsid w:val="0095628C"/>
    <w:rsid w:val="009562E8"/>
    <w:rsid w:val="00956523"/>
    <w:rsid w:val="0095655F"/>
    <w:rsid w:val="00956F53"/>
    <w:rsid w:val="0095702F"/>
    <w:rsid w:val="00957263"/>
    <w:rsid w:val="009572B5"/>
    <w:rsid w:val="00957455"/>
    <w:rsid w:val="00957517"/>
    <w:rsid w:val="00957C9F"/>
    <w:rsid w:val="009603A0"/>
    <w:rsid w:val="0096040E"/>
    <w:rsid w:val="00960ABA"/>
    <w:rsid w:val="00960CBC"/>
    <w:rsid w:val="00960E93"/>
    <w:rsid w:val="00960F16"/>
    <w:rsid w:val="00961329"/>
    <w:rsid w:val="00961637"/>
    <w:rsid w:val="00961925"/>
    <w:rsid w:val="00962098"/>
    <w:rsid w:val="00962272"/>
    <w:rsid w:val="009624B2"/>
    <w:rsid w:val="00962675"/>
    <w:rsid w:val="00962B82"/>
    <w:rsid w:val="00962C96"/>
    <w:rsid w:val="00962DB2"/>
    <w:rsid w:val="00962FA9"/>
    <w:rsid w:val="009633D8"/>
    <w:rsid w:val="00963420"/>
    <w:rsid w:val="009639F5"/>
    <w:rsid w:val="00963DED"/>
    <w:rsid w:val="00964023"/>
    <w:rsid w:val="00964780"/>
    <w:rsid w:val="009648A2"/>
    <w:rsid w:val="00964D39"/>
    <w:rsid w:val="00964D3F"/>
    <w:rsid w:val="00965028"/>
    <w:rsid w:val="00965093"/>
    <w:rsid w:val="00965158"/>
    <w:rsid w:val="00965410"/>
    <w:rsid w:val="009656FE"/>
    <w:rsid w:val="00965D1A"/>
    <w:rsid w:val="00965DF9"/>
    <w:rsid w:val="00965FE7"/>
    <w:rsid w:val="00966090"/>
    <w:rsid w:val="00966185"/>
    <w:rsid w:val="00966270"/>
    <w:rsid w:val="009662A9"/>
    <w:rsid w:val="00966663"/>
    <w:rsid w:val="00966672"/>
    <w:rsid w:val="00966B6D"/>
    <w:rsid w:val="00966B95"/>
    <w:rsid w:val="00966E33"/>
    <w:rsid w:val="00966FBB"/>
    <w:rsid w:val="009671C6"/>
    <w:rsid w:val="0096743D"/>
    <w:rsid w:val="00967544"/>
    <w:rsid w:val="0096756F"/>
    <w:rsid w:val="00967744"/>
    <w:rsid w:val="00967824"/>
    <w:rsid w:val="0096785F"/>
    <w:rsid w:val="009700E2"/>
    <w:rsid w:val="00970162"/>
    <w:rsid w:val="0097072C"/>
    <w:rsid w:val="00970B99"/>
    <w:rsid w:val="00970BAE"/>
    <w:rsid w:val="00970BB1"/>
    <w:rsid w:val="00970FBA"/>
    <w:rsid w:val="0097119E"/>
    <w:rsid w:val="009711FA"/>
    <w:rsid w:val="009716C1"/>
    <w:rsid w:val="0097173B"/>
    <w:rsid w:val="009718AB"/>
    <w:rsid w:val="009719F9"/>
    <w:rsid w:val="00971C2E"/>
    <w:rsid w:val="00971D4C"/>
    <w:rsid w:val="0097230C"/>
    <w:rsid w:val="009728C4"/>
    <w:rsid w:val="00972AF1"/>
    <w:rsid w:val="00972C49"/>
    <w:rsid w:val="00972D6E"/>
    <w:rsid w:val="00972E72"/>
    <w:rsid w:val="009730DA"/>
    <w:rsid w:val="00973252"/>
    <w:rsid w:val="009735A9"/>
    <w:rsid w:val="00973697"/>
    <w:rsid w:val="00973DF4"/>
    <w:rsid w:val="00973F92"/>
    <w:rsid w:val="009742BE"/>
    <w:rsid w:val="009742D5"/>
    <w:rsid w:val="009743BF"/>
    <w:rsid w:val="009743EB"/>
    <w:rsid w:val="009746A7"/>
    <w:rsid w:val="00974E7D"/>
    <w:rsid w:val="00975202"/>
    <w:rsid w:val="00975DC9"/>
    <w:rsid w:val="00976037"/>
    <w:rsid w:val="00976109"/>
    <w:rsid w:val="00976852"/>
    <w:rsid w:val="00976B42"/>
    <w:rsid w:val="00976E5D"/>
    <w:rsid w:val="00977126"/>
    <w:rsid w:val="0097731C"/>
    <w:rsid w:val="009775BA"/>
    <w:rsid w:val="009776D5"/>
    <w:rsid w:val="00977894"/>
    <w:rsid w:val="00977CA3"/>
    <w:rsid w:val="00977D37"/>
    <w:rsid w:val="00977E03"/>
    <w:rsid w:val="00977F5E"/>
    <w:rsid w:val="009800A4"/>
    <w:rsid w:val="009803B4"/>
    <w:rsid w:val="00980A41"/>
    <w:rsid w:val="00980BF9"/>
    <w:rsid w:val="00980DC2"/>
    <w:rsid w:val="00980E99"/>
    <w:rsid w:val="00980F31"/>
    <w:rsid w:val="00980F90"/>
    <w:rsid w:val="00980FFF"/>
    <w:rsid w:val="00981464"/>
    <w:rsid w:val="00981628"/>
    <w:rsid w:val="00981715"/>
    <w:rsid w:val="009817B0"/>
    <w:rsid w:val="00981A1F"/>
    <w:rsid w:val="00981A6C"/>
    <w:rsid w:val="00981B94"/>
    <w:rsid w:val="0098210D"/>
    <w:rsid w:val="00982374"/>
    <w:rsid w:val="009825A8"/>
    <w:rsid w:val="00982F43"/>
    <w:rsid w:val="009835CE"/>
    <w:rsid w:val="00983918"/>
    <w:rsid w:val="00983BC0"/>
    <w:rsid w:val="00983D7B"/>
    <w:rsid w:val="00983EB2"/>
    <w:rsid w:val="00983EF2"/>
    <w:rsid w:val="00983F02"/>
    <w:rsid w:val="00984097"/>
    <w:rsid w:val="009841A5"/>
    <w:rsid w:val="009841AA"/>
    <w:rsid w:val="00984222"/>
    <w:rsid w:val="009842B3"/>
    <w:rsid w:val="009842F1"/>
    <w:rsid w:val="0098444A"/>
    <w:rsid w:val="009846CA"/>
    <w:rsid w:val="00984D10"/>
    <w:rsid w:val="00984D32"/>
    <w:rsid w:val="00984E53"/>
    <w:rsid w:val="00984FAB"/>
    <w:rsid w:val="00985067"/>
    <w:rsid w:val="0098523F"/>
    <w:rsid w:val="009853A2"/>
    <w:rsid w:val="009854B8"/>
    <w:rsid w:val="00985617"/>
    <w:rsid w:val="0098581D"/>
    <w:rsid w:val="009859D8"/>
    <w:rsid w:val="00985C17"/>
    <w:rsid w:val="00985D62"/>
    <w:rsid w:val="00985E74"/>
    <w:rsid w:val="009860DB"/>
    <w:rsid w:val="00986145"/>
    <w:rsid w:val="00986385"/>
    <w:rsid w:val="00986BD4"/>
    <w:rsid w:val="00986CB5"/>
    <w:rsid w:val="00986FD3"/>
    <w:rsid w:val="00986FE1"/>
    <w:rsid w:val="00986FFA"/>
    <w:rsid w:val="00987152"/>
    <w:rsid w:val="009871A2"/>
    <w:rsid w:val="009873BD"/>
    <w:rsid w:val="009873CE"/>
    <w:rsid w:val="009873E2"/>
    <w:rsid w:val="009874FC"/>
    <w:rsid w:val="00987692"/>
    <w:rsid w:val="00987803"/>
    <w:rsid w:val="00987E0C"/>
    <w:rsid w:val="00990187"/>
    <w:rsid w:val="009901E5"/>
    <w:rsid w:val="009902F3"/>
    <w:rsid w:val="0099035E"/>
    <w:rsid w:val="00990369"/>
    <w:rsid w:val="00990491"/>
    <w:rsid w:val="00990622"/>
    <w:rsid w:val="0099092C"/>
    <w:rsid w:val="00990AB1"/>
    <w:rsid w:val="00990AB5"/>
    <w:rsid w:val="00990B2E"/>
    <w:rsid w:val="00990E6D"/>
    <w:rsid w:val="00990F49"/>
    <w:rsid w:val="00991133"/>
    <w:rsid w:val="009914C5"/>
    <w:rsid w:val="0099185E"/>
    <w:rsid w:val="00991BE5"/>
    <w:rsid w:val="00991DE4"/>
    <w:rsid w:val="00992786"/>
    <w:rsid w:val="00992AE0"/>
    <w:rsid w:val="00992C75"/>
    <w:rsid w:val="00992CDE"/>
    <w:rsid w:val="00992FB0"/>
    <w:rsid w:val="00993323"/>
    <w:rsid w:val="00993C45"/>
    <w:rsid w:val="00993DFA"/>
    <w:rsid w:val="009946E0"/>
    <w:rsid w:val="00994798"/>
    <w:rsid w:val="009949F2"/>
    <w:rsid w:val="00994A02"/>
    <w:rsid w:val="00995036"/>
    <w:rsid w:val="00995226"/>
    <w:rsid w:val="009955D8"/>
    <w:rsid w:val="00995652"/>
    <w:rsid w:val="00995C5E"/>
    <w:rsid w:val="009961D0"/>
    <w:rsid w:val="00996382"/>
    <w:rsid w:val="00996392"/>
    <w:rsid w:val="009963C0"/>
    <w:rsid w:val="009965CE"/>
    <w:rsid w:val="00996802"/>
    <w:rsid w:val="00996A43"/>
    <w:rsid w:val="00996B09"/>
    <w:rsid w:val="00996DCC"/>
    <w:rsid w:val="00996F3E"/>
    <w:rsid w:val="009972AB"/>
    <w:rsid w:val="009972B3"/>
    <w:rsid w:val="009972F9"/>
    <w:rsid w:val="00997488"/>
    <w:rsid w:val="00997856"/>
    <w:rsid w:val="00997A78"/>
    <w:rsid w:val="00997D7E"/>
    <w:rsid w:val="00997FCC"/>
    <w:rsid w:val="00997FE3"/>
    <w:rsid w:val="009A01FF"/>
    <w:rsid w:val="009A0700"/>
    <w:rsid w:val="009A07E2"/>
    <w:rsid w:val="009A0893"/>
    <w:rsid w:val="009A099D"/>
    <w:rsid w:val="009A0A62"/>
    <w:rsid w:val="009A0B88"/>
    <w:rsid w:val="009A0C58"/>
    <w:rsid w:val="009A0CDE"/>
    <w:rsid w:val="009A0D89"/>
    <w:rsid w:val="009A0DF3"/>
    <w:rsid w:val="009A1015"/>
    <w:rsid w:val="009A1089"/>
    <w:rsid w:val="009A1663"/>
    <w:rsid w:val="009A1BDD"/>
    <w:rsid w:val="009A1C5B"/>
    <w:rsid w:val="009A1F06"/>
    <w:rsid w:val="009A22C5"/>
    <w:rsid w:val="009A23BE"/>
    <w:rsid w:val="009A24AB"/>
    <w:rsid w:val="009A24B9"/>
    <w:rsid w:val="009A260F"/>
    <w:rsid w:val="009A26C8"/>
    <w:rsid w:val="009A2863"/>
    <w:rsid w:val="009A2B22"/>
    <w:rsid w:val="009A2C0A"/>
    <w:rsid w:val="009A2C44"/>
    <w:rsid w:val="009A2D3D"/>
    <w:rsid w:val="009A30A9"/>
    <w:rsid w:val="009A30B3"/>
    <w:rsid w:val="009A31AB"/>
    <w:rsid w:val="009A3482"/>
    <w:rsid w:val="009A34F6"/>
    <w:rsid w:val="009A3CBA"/>
    <w:rsid w:val="009A3EFF"/>
    <w:rsid w:val="009A3F90"/>
    <w:rsid w:val="009A47AF"/>
    <w:rsid w:val="009A4901"/>
    <w:rsid w:val="009A4994"/>
    <w:rsid w:val="009A4A51"/>
    <w:rsid w:val="009A4A65"/>
    <w:rsid w:val="009A4B8C"/>
    <w:rsid w:val="009A4D6A"/>
    <w:rsid w:val="009A5037"/>
    <w:rsid w:val="009A6002"/>
    <w:rsid w:val="009A6099"/>
    <w:rsid w:val="009A60BA"/>
    <w:rsid w:val="009A62AE"/>
    <w:rsid w:val="009A6475"/>
    <w:rsid w:val="009A649B"/>
    <w:rsid w:val="009A663D"/>
    <w:rsid w:val="009A6F16"/>
    <w:rsid w:val="009A7113"/>
    <w:rsid w:val="009A7250"/>
    <w:rsid w:val="009A7498"/>
    <w:rsid w:val="009A79D2"/>
    <w:rsid w:val="009A7BDD"/>
    <w:rsid w:val="009B02AD"/>
    <w:rsid w:val="009B04B6"/>
    <w:rsid w:val="009B0764"/>
    <w:rsid w:val="009B0D1D"/>
    <w:rsid w:val="009B0F84"/>
    <w:rsid w:val="009B1018"/>
    <w:rsid w:val="009B108E"/>
    <w:rsid w:val="009B133F"/>
    <w:rsid w:val="009B14B2"/>
    <w:rsid w:val="009B15E3"/>
    <w:rsid w:val="009B16F6"/>
    <w:rsid w:val="009B1748"/>
    <w:rsid w:val="009B1B03"/>
    <w:rsid w:val="009B1B61"/>
    <w:rsid w:val="009B1BEC"/>
    <w:rsid w:val="009B1CF0"/>
    <w:rsid w:val="009B1EB8"/>
    <w:rsid w:val="009B21F4"/>
    <w:rsid w:val="009B2519"/>
    <w:rsid w:val="009B2773"/>
    <w:rsid w:val="009B3352"/>
    <w:rsid w:val="009B33CB"/>
    <w:rsid w:val="009B3B7D"/>
    <w:rsid w:val="009B3E77"/>
    <w:rsid w:val="009B401E"/>
    <w:rsid w:val="009B407A"/>
    <w:rsid w:val="009B4550"/>
    <w:rsid w:val="009B492A"/>
    <w:rsid w:val="009B4B73"/>
    <w:rsid w:val="009B4B7E"/>
    <w:rsid w:val="009B4E4B"/>
    <w:rsid w:val="009B4EFA"/>
    <w:rsid w:val="009B5159"/>
    <w:rsid w:val="009B52C8"/>
    <w:rsid w:val="009B539F"/>
    <w:rsid w:val="009B55AF"/>
    <w:rsid w:val="009B56CE"/>
    <w:rsid w:val="009B57D2"/>
    <w:rsid w:val="009B593E"/>
    <w:rsid w:val="009B5A3B"/>
    <w:rsid w:val="009B5E98"/>
    <w:rsid w:val="009B6095"/>
    <w:rsid w:val="009B60A5"/>
    <w:rsid w:val="009B621E"/>
    <w:rsid w:val="009B62D6"/>
    <w:rsid w:val="009B635C"/>
    <w:rsid w:val="009B6614"/>
    <w:rsid w:val="009B6AB3"/>
    <w:rsid w:val="009B6BC8"/>
    <w:rsid w:val="009B6CEF"/>
    <w:rsid w:val="009B6F29"/>
    <w:rsid w:val="009B6FB4"/>
    <w:rsid w:val="009B7405"/>
    <w:rsid w:val="009B79EA"/>
    <w:rsid w:val="009B7C0B"/>
    <w:rsid w:val="009B7C76"/>
    <w:rsid w:val="009B7DF1"/>
    <w:rsid w:val="009C0133"/>
    <w:rsid w:val="009C0741"/>
    <w:rsid w:val="009C0965"/>
    <w:rsid w:val="009C0C87"/>
    <w:rsid w:val="009C0D9C"/>
    <w:rsid w:val="009C0F0F"/>
    <w:rsid w:val="009C0F46"/>
    <w:rsid w:val="009C0F82"/>
    <w:rsid w:val="009C0FA8"/>
    <w:rsid w:val="009C13F1"/>
    <w:rsid w:val="009C1B79"/>
    <w:rsid w:val="009C1B7D"/>
    <w:rsid w:val="009C203D"/>
    <w:rsid w:val="009C2351"/>
    <w:rsid w:val="009C23C3"/>
    <w:rsid w:val="009C2651"/>
    <w:rsid w:val="009C2E9C"/>
    <w:rsid w:val="009C3618"/>
    <w:rsid w:val="009C38C4"/>
    <w:rsid w:val="009C3A2F"/>
    <w:rsid w:val="009C3E82"/>
    <w:rsid w:val="009C3EF3"/>
    <w:rsid w:val="009C431C"/>
    <w:rsid w:val="009C4335"/>
    <w:rsid w:val="009C4511"/>
    <w:rsid w:val="009C476F"/>
    <w:rsid w:val="009C4920"/>
    <w:rsid w:val="009C497A"/>
    <w:rsid w:val="009C4B21"/>
    <w:rsid w:val="009C4CBD"/>
    <w:rsid w:val="009C4E26"/>
    <w:rsid w:val="009C4FD8"/>
    <w:rsid w:val="009C50B6"/>
    <w:rsid w:val="009C5518"/>
    <w:rsid w:val="009C564E"/>
    <w:rsid w:val="009C570C"/>
    <w:rsid w:val="009C58EE"/>
    <w:rsid w:val="009C596F"/>
    <w:rsid w:val="009C5AE8"/>
    <w:rsid w:val="009C5BAB"/>
    <w:rsid w:val="009C5C10"/>
    <w:rsid w:val="009C5D6B"/>
    <w:rsid w:val="009C5E2C"/>
    <w:rsid w:val="009C5E80"/>
    <w:rsid w:val="009C62D6"/>
    <w:rsid w:val="009C648A"/>
    <w:rsid w:val="009C6606"/>
    <w:rsid w:val="009C67A3"/>
    <w:rsid w:val="009C6837"/>
    <w:rsid w:val="009C6DCE"/>
    <w:rsid w:val="009C6E45"/>
    <w:rsid w:val="009C7009"/>
    <w:rsid w:val="009C70EC"/>
    <w:rsid w:val="009C7A8E"/>
    <w:rsid w:val="009C7DE3"/>
    <w:rsid w:val="009C7E24"/>
    <w:rsid w:val="009C7EBD"/>
    <w:rsid w:val="009D043B"/>
    <w:rsid w:val="009D084F"/>
    <w:rsid w:val="009D085D"/>
    <w:rsid w:val="009D08E9"/>
    <w:rsid w:val="009D0C53"/>
    <w:rsid w:val="009D11CD"/>
    <w:rsid w:val="009D187F"/>
    <w:rsid w:val="009D1A1A"/>
    <w:rsid w:val="009D1A67"/>
    <w:rsid w:val="009D1CCF"/>
    <w:rsid w:val="009D1FDA"/>
    <w:rsid w:val="009D20BD"/>
    <w:rsid w:val="009D2420"/>
    <w:rsid w:val="009D26E9"/>
    <w:rsid w:val="009D2784"/>
    <w:rsid w:val="009D2953"/>
    <w:rsid w:val="009D2C9B"/>
    <w:rsid w:val="009D31EF"/>
    <w:rsid w:val="009D33DF"/>
    <w:rsid w:val="009D3587"/>
    <w:rsid w:val="009D38FD"/>
    <w:rsid w:val="009D3EA6"/>
    <w:rsid w:val="009D40B7"/>
    <w:rsid w:val="009D4312"/>
    <w:rsid w:val="009D43B9"/>
    <w:rsid w:val="009D465E"/>
    <w:rsid w:val="009D4B6E"/>
    <w:rsid w:val="009D4DC2"/>
    <w:rsid w:val="009D5485"/>
    <w:rsid w:val="009D54CD"/>
    <w:rsid w:val="009D59EE"/>
    <w:rsid w:val="009D5F21"/>
    <w:rsid w:val="009D6285"/>
    <w:rsid w:val="009D62AC"/>
    <w:rsid w:val="009D63BF"/>
    <w:rsid w:val="009D6451"/>
    <w:rsid w:val="009D64F6"/>
    <w:rsid w:val="009D6BDA"/>
    <w:rsid w:val="009D6D3E"/>
    <w:rsid w:val="009D6D89"/>
    <w:rsid w:val="009D6E12"/>
    <w:rsid w:val="009D73BD"/>
    <w:rsid w:val="009D7518"/>
    <w:rsid w:val="009D75E7"/>
    <w:rsid w:val="009D76BC"/>
    <w:rsid w:val="009D7782"/>
    <w:rsid w:val="009D7783"/>
    <w:rsid w:val="009D786E"/>
    <w:rsid w:val="009D7994"/>
    <w:rsid w:val="009D7A02"/>
    <w:rsid w:val="009D7BDE"/>
    <w:rsid w:val="009D7CA0"/>
    <w:rsid w:val="009D7D30"/>
    <w:rsid w:val="009D7F50"/>
    <w:rsid w:val="009D7FEC"/>
    <w:rsid w:val="009E058B"/>
    <w:rsid w:val="009E09C7"/>
    <w:rsid w:val="009E0B5B"/>
    <w:rsid w:val="009E0D87"/>
    <w:rsid w:val="009E0DD4"/>
    <w:rsid w:val="009E1258"/>
    <w:rsid w:val="009E12D9"/>
    <w:rsid w:val="009E15FD"/>
    <w:rsid w:val="009E17FD"/>
    <w:rsid w:val="009E1A25"/>
    <w:rsid w:val="009E1B71"/>
    <w:rsid w:val="009E1DDE"/>
    <w:rsid w:val="009E1F43"/>
    <w:rsid w:val="009E2037"/>
    <w:rsid w:val="009E2045"/>
    <w:rsid w:val="009E20C4"/>
    <w:rsid w:val="009E223B"/>
    <w:rsid w:val="009E23C0"/>
    <w:rsid w:val="009E2DB7"/>
    <w:rsid w:val="009E2E28"/>
    <w:rsid w:val="009E2FCA"/>
    <w:rsid w:val="009E3087"/>
    <w:rsid w:val="009E3088"/>
    <w:rsid w:val="009E30A7"/>
    <w:rsid w:val="009E35A3"/>
    <w:rsid w:val="009E3699"/>
    <w:rsid w:val="009E3734"/>
    <w:rsid w:val="009E397E"/>
    <w:rsid w:val="009E3A8F"/>
    <w:rsid w:val="009E3CB4"/>
    <w:rsid w:val="009E3DEE"/>
    <w:rsid w:val="009E4008"/>
    <w:rsid w:val="009E4405"/>
    <w:rsid w:val="009E464F"/>
    <w:rsid w:val="009E4737"/>
    <w:rsid w:val="009E4A74"/>
    <w:rsid w:val="009E4CDB"/>
    <w:rsid w:val="009E4EEA"/>
    <w:rsid w:val="009E4F77"/>
    <w:rsid w:val="009E5461"/>
    <w:rsid w:val="009E5618"/>
    <w:rsid w:val="009E5ACC"/>
    <w:rsid w:val="009E5DE0"/>
    <w:rsid w:val="009E603C"/>
    <w:rsid w:val="009E61AE"/>
    <w:rsid w:val="009E6729"/>
    <w:rsid w:val="009E6AE1"/>
    <w:rsid w:val="009E6C43"/>
    <w:rsid w:val="009E6CFC"/>
    <w:rsid w:val="009E6D00"/>
    <w:rsid w:val="009E70C6"/>
    <w:rsid w:val="009E70C7"/>
    <w:rsid w:val="009E7113"/>
    <w:rsid w:val="009E7239"/>
    <w:rsid w:val="009E75D2"/>
    <w:rsid w:val="009E77C5"/>
    <w:rsid w:val="009E7C20"/>
    <w:rsid w:val="009E7D1B"/>
    <w:rsid w:val="009E7DEA"/>
    <w:rsid w:val="009E7F88"/>
    <w:rsid w:val="009F04A2"/>
    <w:rsid w:val="009F04C0"/>
    <w:rsid w:val="009F05FA"/>
    <w:rsid w:val="009F0DD5"/>
    <w:rsid w:val="009F0F04"/>
    <w:rsid w:val="009F0FBB"/>
    <w:rsid w:val="009F11E6"/>
    <w:rsid w:val="009F162C"/>
    <w:rsid w:val="009F1771"/>
    <w:rsid w:val="009F17EE"/>
    <w:rsid w:val="009F1847"/>
    <w:rsid w:val="009F19BD"/>
    <w:rsid w:val="009F1F87"/>
    <w:rsid w:val="009F20C2"/>
    <w:rsid w:val="009F2132"/>
    <w:rsid w:val="009F2286"/>
    <w:rsid w:val="009F2612"/>
    <w:rsid w:val="009F2774"/>
    <w:rsid w:val="009F29BF"/>
    <w:rsid w:val="009F2AC3"/>
    <w:rsid w:val="009F2AD8"/>
    <w:rsid w:val="009F2B75"/>
    <w:rsid w:val="009F312C"/>
    <w:rsid w:val="009F3268"/>
    <w:rsid w:val="009F341C"/>
    <w:rsid w:val="009F351C"/>
    <w:rsid w:val="009F380F"/>
    <w:rsid w:val="009F3B15"/>
    <w:rsid w:val="009F4003"/>
    <w:rsid w:val="009F483E"/>
    <w:rsid w:val="009F4DB8"/>
    <w:rsid w:val="009F4F99"/>
    <w:rsid w:val="009F53AC"/>
    <w:rsid w:val="009F5513"/>
    <w:rsid w:val="009F5781"/>
    <w:rsid w:val="009F57B9"/>
    <w:rsid w:val="009F5D05"/>
    <w:rsid w:val="009F5D9C"/>
    <w:rsid w:val="009F6137"/>
    <w:rsid w:val="009F666B"/>
    <w:rsid w:val="009F6672"/>
    <w:rsid w:val="009F677D"/>
    <w:rsid w:val="009F6830"/>
    <w:rsid w:val="009F68F1"/>
    <w:rsid w:val="009F6AB4"/>
    <w:rsid w:val="009F6BC3"/>
    <w:rsid w:val="009F6F9E"/>
    <w:rsid w:val="009F731D"/>
    <w:rsid w:val="009F7FA4"/>
    <w:rsid w:val="00A000F6"/>
    <w:rsid w:val="00A00347"/>
    <w:rsid w:val="00A005F5"/>
    <w:rsid w:val="00A008C7"/>
    <w:rsid w:val="00A00E0E"/>
    <w:rsid w:val="00A00F1C"/>
    <w:rsid w:val="00A00F53"/>
    <w:rsid w:val="00A0104C"/>
    <w:rsid w:val="00A01B9D"/>
    <w:rsid w:val="00A01FB9"/>
    <w:rsid w:val="00A021F0"/>
    <w:rsid w:val="00A02371"/>
    <w:rsid w:val="00A023C4"/>
    <w:rsid w:val="00A02479"/>
    <w:rsid w:val="00A02A82"/>
    <w:rsid w:val="00A02ADC"/>
    <w:rsid w:val="00A02CCB"/>
    <w:rsid w:val="00A03AC4"/>
    <w:rsid w:val="00A03B18"/>
    <w:rsid w:val="00A03B98"/>
    <w:rsid w:val="00A03C71"/>
    <w:rsid w:val="00A03E33"/>
    <w:rsid w:val="00A040D2"/>
    <w:rsid w:val="00A047B7"/>
    <w:rsid w:val="00A049AB"/>
    <w:rsid w:val="00A05060"/>
    <w:rsid w:val="00A0542B"/>
    <w:rsid w:val="00A05507"/>
    <w:rsid w:val="00A0556C"/>
    <w:rsid w:val="00A05643"/>
    <w:rsid w:val="00A05885"/>
    <w:rsid w:val="00A05A09"/>
    <w:rsid w:val="00A05E0E"/>
    <w:rsid w:val="00A05E26"/>
    <w:rsid w:val="00A062A9"/>
    <w:rsid w:val="00A067C4"/>
    <w:rsid w:val="00A067E3"/>
    <w:rsid w:val="00A0681B"/>
    <w:rsid w:val="00A06DAB"/>
    <w:rsid w:val="00A07104"/>
    <w:rsid w:val="00A0725B"/>
    <w:rsid w:val="00A07B9A"/>
    <w:rsid w:val="00A07CCF"/>
    <w:rsid w:val="00A07F02"/>
    <w:rsid w:val="00A100EF"/>
    <w:rsid w:val="00A10386"/>
    <w:rsid w:val="00A104FC"/>
    <w:rsid w:val="00A105AF"/>
    <w:rsid w:val="00A1068B"/>
    <w:rsid w:val="00A1076D"/>
    <w:rsid w:val="00A10952"/>
    <w:rsid w:val="00A10E31"/>
    <w:rsid w:val="00A1132D"/>
    <w:rsid w:val="00A113F6"/>
    <w:rsid w:val="00A1157C"/>
    <w:rsid w:val="00A11636"/>
    <w:rsid w:val="00A11B3D"/>
    <w:rsid w:val="00A11CC6"/>
    <w:rsid w:val="00A11D87"/>
    <w:rsid w:val="00A11F92"/>
    <w:rsid w:val="00A12000"/>
    <w:rsid w:val="00A1214C"/>
    <w:rsid w:val="00A12532"/>
    <w:rsid w:val="00A1270C"/>
    <w:rsid w:val="00A12D4D"/>
    <w:rsid w:val="00A12F7A"/>
    <w:rsid w:val="00A13374"/>
    <w:rsid w:val="00A134B4"/>
    <w:rsid w:val="00A13553"/>
    <w:rsid w:val="00A136DC"/>
    <w:rsid w:val="00A139C0"/>
    <w:rsid w:val="00A13AA1"/>
    <w:rsid w:val="00A13F38"/>
    <w:rsid w:val="00A13FB8"/>
    <w:rsid w:val="00A14338"/>
    <w:rsid w:val="00A1461A"/>
    <w:rsid w:val="00A1481A"/>
    <w:rsid w:val="00A14B33"/>
    <w:rsid w:val="00A14C09"/>
    <w:rsid w:val="00A151FC"/>
    <w:rsid w:val="00A153B7"/>
    <w:rsid w:val="00A153E3"/>
    <w:rsid w:val="00A1554F"/>
    <w:rsid w:val="00A15688"/>
    <w:rsid w:val="00A158C0"/>
    <w:rsid w:val="00A15946"/>
    <w:rsid w:val="00A15959"/>
    <w:rsid w:val="00A159AB"/>
    <w:rsid w:val="00A15FF8"/>
    <w:rsid w:val="00A16381"/>
    <w:rsid w:val="00A1674A"/>
    <w:rsid w:val="00A16CAE"/>
    <w:rsid w:val="00A1715B"/>
    <w:rsid w:val="00A173BF"/>
    <w:rsid w:val="00A1743C"/>
    <w:rsid w:val="00A175E2"/>
    <w:rsid w:val="00A1779C"/>
    <w:rsid w:val="00A1784F"/>
    <w:rsid w:val="00A20138"/>
    <w:rsid w:val="00A201AE"/>
    <w:rsid w:val="00A2027B"/>
    <w:rsid w:val="00A2062A"/>
    <w:rsid w:val="00A207E4"/>
    <w:rsid w:val="00A20921"/>
    <w:rsid w:val="00A20BBB"/>
    <w:rsid w:val="00A20CE3"/>
    <w:rsid w:val="00A20D44"/>
    <w:rsid w:val="00A20E13"/>
    <w:rsid w:val="00A21074"/>
    <w:rsid w:val="00A2169A"/>
    <w:rsid w:val="00A21A0E"/>
    <w:rsid w:val="00A21F0C"/>
    <w:rsid w:val="00A2200A"/>
    <w:rsid w:val="00A229CF"/>
    <w:rsid w:val="00A22D7E"/>
    <w:rsid w:val="00A22DC2"/>
    <w:rsid w:val="00A22EB8"/>
    <w:rsid w:val="00A230F9"/>
    <w:rsid w:val="00A23150"/>
    <w:rsid w:val="00A231F4"/>
    <w:rsid w:val="00A23292"/>
    <w:rsid w:val="00A233FB"/>
    <w:rsid w:val="00A236B4"/>
    <w:rsid w:val="00A23897"/>
    <w:rsid w:val="00A23D3B"/>
    <w:rsid w:val="00A24363"/>
    <w:rsid w:val="00A244E4"/>
    <w:rsid w:val="00A24530"/>
    <w:rsid w:val="00A245A4"/>
    <w:rsid w:val="00A24689"/>
    <w:rsid w:val="00A246D4"/>
    <w:rsid w:val="00A24899"/>
    <w:rsid w:val="00A24F28"/>
    <w:rsid w:val="00A25003"/>
    <w:rsid w:val="00A250F3"/>
    <w:rsid w:val="00A254BF"/>
    <w:rsid w:val="00A25727"/>
    <w:rsid w:val="00A25800"/>
    <w:rsid w:val="00A2588C"/>
    <w:rsid w:val="00A258C8"/>
    <w:rsid w:val="00A25E5C"/>
    <w:rsid w:val="00A25EE6"/>
    <w:rsid w:val="00A262DB"/>
    <w:rsid w:val="00A264C8"/>
    <w:rsid w:val="00A26BE7"/>
    <w:rsid w:val="00A26EB0"/>
    <w:rsid w:val="00A2733A"/>
    <w:rsid w:val="00A27495"/>
    <w:rsid w:val="00A274C7"/>
    <w:rsid w:val="00A274DC"/>
    <w:rsid w:val="00A275AC"/>
    <w:rsid w:val="00A2767F"/>
    <w:rsid w:val="00A277E5"/>
    <w:rsid w:val="00A27BB7"/>
    <w:rsid w:val="00A27E4F"/>
    <w:rsid w:val="00A27FE1"/>
    <w:rsid w:val="00A3011D"/>
    <w:rsid w:val="00A3021D"/>
    <w:rsid w:val="00A30272"/>
    <w:rsid w:val="00A305DA"/>
    <w:rsid w:val="00A3061A"/>
    <w:rsid w:val="00A30683"/>
    <w:rsid w:val="00A30D65"/>
    <w:rsid w:val="00A30D95"/>
    <w:rsid w:val="00A31137"/>
    <w:rsid w:val="00A31161"/>
    <w:rsid w:val="00A311D2"/>
    <w:rsid w:val="00A3161C"/>
    <w:rsid w:val="00A31ABC"/>
    <w:rsid w:val="00A31B25"/>
    <w:rsid w:val="00A31CD2"/>
    <w:rsid w:val="00A31F9D"/>
    <w:rsid w:val="00A32299"/>
    <w:rsid w:val="00A324C9"/>
    <w:rsid w:val="00A3285F"/>
    <w:rsid w:val="00A328A5"/>
    <w:rsid w:val="00A328DF"/>
    <w:rsid w:val="00A32D8E"/>
    <w:rsid w:val="00A32DC9"/>
    <w:rsid w:val="00A32E06"/>
    <w:rsid w:val="00A3330C"/>
    <w:rsid w:val="00A33368"/>
    <w:rsid w:val="00A3375E"/>
    <w:rsid w:val="00A33813"/>
    <w:rsid w:val="00A338F6"/>
    <w:rsid w:val="00A33905"/>
    <w:rsid w:val="00A339B5"/>
    <w:rsid w:val="00A33ACF"/>
    <w:rsid w:val="00A33B11"/>
    <w:rsid w:val="00A33B91"/>
    <w:rsid w:val="00A33C46"/>
    <w:rsid w:val="00A33F74"/>
    <w:rsid w:val="00A33F8C"/>
    <w:rsid w:val="00A34418"/>
    <w:rsid w:val="00A34C1E"/>
    <w:rsid w:val="00A350A4"/>
    <w:rsid w:val="00A3512D"/>
    <w:rsid w:val="00A351E7"/>
    <w:rsid w:val="00A35899"/>
    <w:rsid w:val="00A359D1"/>
    <w:rsid w:val="00A35C11"/>
    <w:rsid w:val="00A35C3F"/>
    <w:rsid w:val="00A35D3D"/>
    <w:rsid w:val="00A35DC7"/>
    <w:rsid w:val="00A35E24"/>
    <w:rsid w:val="00A35E4B"/>
    <w:rsid w:val="00A35F88"/>
    <w:rsid w:val="00A36080"/>
    <w:rsid w:val="00A36224"/>
    <w:rsid w:val="00A36715"/>
    <w:rsid w:val="00A367C1"/>
    <w:rsid w:val="00A3691D"/>
    <w:rsid w:val="00A369C0"/>
    <w:rsid w:val="00A36F33"/>
    <w:rsid w:val="00A36F41"/>
    <w:rsid w:val="00A37101"/>
    <w:rsid w:val="00A37116"/>
    <w:rsid w:val="00A3757B"/>
    <w:rsid w:val="00A37B6B"/>
    <w:rsid w:val="00A402D6"/>
    <w:rsid w:val="00A4038D"/>
    <w:rsid w:val="00A4048D"/>
    <w:rsid w:val="00A40732"/>
    <w:rsid w:val="00A4096A"/>
    <w:rsid w:val="00A409A3"/>
    <w:rsid w:val="00A40A28"/>
    <w:rsid w:val="00A413AD"/>
    <w:rsid w:val="00A414B9"/>
    <w:rsid w:val="00A41612"/>
    <w:rsid w:val="00A4167C"/>
    <w:rsid w:val="00A41B2A"/>
    <w:rsid w:val="00A41DD9"/>
    <w:rsid w:val="00A41DEE"/>
    <w:rsid w:val="00A41E36"/>
    <w:rsid w:val="00A420F5"/>
    <w:rsid w:val="00A4212E"/>
    <w:rsid w:val="00A42294"/>
    <w:rsid w:val="00A42334"/>
    <w:rsid w:val="00A4245D"/>
    <w:rsid w:val="00A42BF4"/>
    <w:rsid w:val="00A42DB1"/>
    <w:rsid w:val="00A43010"/>
    <w:rsid w:val="00A43393"/>
    <w:rsid w:val="00A43697"/>
    <w:rsid w:val="00A43B47"/>
    <w:rsid w:val="00A43C76"/>
    <w:rsid w:val="00A43CB0"/>
    <w:rsid w:val="00A43E02"/>
    <w:rsid w:val="00A44129"/>
    <w:rsid w:val="00A441C2"/>
    <w:rsid w:val="00A4436B"/>
    <w:rsid w:val="00A446ED"/>
    <w:rsid w:val="00A44809"/>
    <w:rsid w:val="00A448E1"/>
    <w:rsid w:val="00A449BF"/>
    <w:rsid w:val="00A449F1"/>
    <w:rsid w:val="00A44ABA"/>
    <w:rsid w:val="00A44D38"/>
    <w:rsid w:val="00A456B6"/>
    <w:rsid w:val="00A45D33"/>
    <w:rsid w:val="00A46307"/>
    <w:rsid w:val="00A463FB"/>
    <w:rsid w:val="00A46429"/>
    <w:rsid w:val="00A4666F"/>
    <w:rsid w:val="00A468B8"/>
    <w:rsid w:val="00A46A0B"/>
    <w:rsid w:val="00A46C2A"/>
    <w:rsid w:val="00A46E7E"/>
    <w:rsid w:val="00A46E97"/>
    <w:rsid w:val="00A470E1"/>
    <w:rsid w:val="00A4711E"/>
    <w:rsid w:val="00A471C2"/>
    <w:rsid w:val="00A47220"/>
    <w:rsid w:val="00A4773E"/>
    <w:rsid w:val="00A47742"/>
    <w:rsid w:val="00A478BB"/>
    <w:rsid w:val="00A509B3"/>
    <w:rsid w:val="00A50C85"/>
    <w:rsid w:val="00A516C8"/>
    <w:rsid w:val="00A5176F"/>
    <w:rsid w:val="00A51936"/>
    <w:rsid w:val="00A51C9A"/>
    <w:rsid w:val="00A51FC0"/>
    <w:rsid w:val="00A52015"/>
    <w:rsid w:val="00A52053"/>
    <w:rsid w:val="00A520D5"/>
    <w:rsid w:val="00A5246E"/>
    <w:rsid w:val="00A52551"/>
    <w:rsid w:val="00A52C07"/>
    <w:rsid w:val="00A52D90"/>
    <w:rsid w:val="00A539E3"/>
    <w:rsid w:val="00A53D22"/>
    <w:rsid w:val="00A540B9"/>
    <w:rsid w:val="00A54301"/>
    <w:rsid w:val="00A544A1"/>
    <w:rsid w:val="00A54682"/>
    <w:rsid w:val="00A5469F"/>
    <w:rsid w:val="00A54827"/>
    <w:rsid w:val="00A54C06"/>
    <w:rsid w:val="00A54D3C"/>
    <w:rsid w:val="00A5519B"/>
    <w:rsid w:val="00A551B4"/>
    <w:rsid w:val="00A5541E"/>
    <w:rsid w:val="00A554F9"/>
    <w:rsid w:val="00A5559E"/>
    <w:rsid w:val="00A55659"/>
    <w:rsid w:val="00A55A6B"/>
    <w:rsid w:val="00A55DEE"/>
    <w:rsid w:val="00A563F3"/>
    <w:rsid w:val="00A563FE"/>
    <w:rsid w:val="00A5643D"/>
    <w:rsid w:val="00A564D4"/>
    <w:rsid w:val="00A56588"/>
    <w:rsid w:val="00A565E6"/>
    <w:rsid w:val="00A5678D"/>
    <w:rsid w:val="00A56A2E"/>
    <w:rsid w:val="00A56BCC"/>
    <w:rsid w:val="00A56CDA"/>
    <w:rsid w:val="00A56E87"/>
    <w:rsid w:val="00A57153"/>
    <w:rsid w:val="00A5715C"/>
    <w:rsid w:val="00A57548"/>
    <w:rsid w:val="00A576E8"/>
    <w:rsid w:val="00A57A78"/>
    <w:rsid w:val="00A57C1D"/>
    <w:rsid w:val="00A57CAB"/>
    <w:rsid w:val="00A57D3E"/>
    <w:rsid w:val="00A57EEC"/>
    <w:rsid w:val="00A57F89"/>
    <w:rsid w:val="00A57FE3"/>
    <w:rsid w:val="00A60056"/>
    <w:rsid w:val="00A602EA"/>
    <w:rsid w:val="00A604C9"/>
    <w:rsid w:val="00A604E7"/>
    <w:rsid w:val="00A606E7"/>
    <w:rsid w:val="00A6079F"/>
    <w:rsid w:val="00A607FE"/>
    <w:rsid w:val="00A60964"/>
    <w:rsid w:val="00A60FE9"/>
    <w:rsid w:val="00A611C3"/>
    <w:rsid w:val="00A61393"/>
    <w:rsid w:val="00A614FA"/>
    <w:rsid w:val="00A61581"/>
    <w:rsid w:val="00A615B3"/>
    <w:rsid w:val="00A61785"/>
    <w:rsid w:val="00A619C4"/>
    <w:rsid w:val="00A61A0C"/>
    <w:rsid w:val="00A61B51"/>
    <w:rsid w:val="00A61D44"/>
    <w:rsid w:val="00A61E50"/>
    <w:rsid w:val="00A620B7"/>
    <w:rsid w:val="00A621E3"/>
    <w:rsid w:val="00A62593"/>
    <w:rsid w:val="00A62754"/>
    <w:rsid w:val="00A63565"/>
    <w:rsid w:val="00A6385D"/>
    <w:rsid w:val="00A638B6"/>
    <w:rsid w:val="00A63E21"/>
    <w:rsid w:val="00A64410"/>
    <w:rsid w:val="00A6455A"/>
    <w:rsid w:val="00A648C4"/>
    <w:rsid w:val="00A649DD"/>
    <w:rsid w:val="00A64B49"/>
    <w:rsid w:val="00A64BDE"/>
    <w:rsid w:val="00A64E92"/>
    <w:rsid w:val="00A64EB0"/>
    <w:rsid w:val="00A65042"/>
    <w:rsid w:val="00A65054"/>
    <w:rsid w:val="00A65191"/>
    <w:rsid w:val="00A65570"/>
    <w:rsid w:val="00A65599"/>
    <w:rsid w:val="00A65836"/>
    <w:rsid w:val="00A65A41"/>
    <w:rsid w:val="00A65B81"/>
    <w:rsid w:val="00A660E4"/>
    <w:rsid w:val="00A66669"/>
    <w:rsid w:val="00A669C8"/>
    <w:rsid w:val="00A66EE6"/>
    <w:rsid w:val="00A66FB0"/>
    <w:rsid w:val="00A67094"/>
    <w:rsid w:val="00A6737C"/>
    <w:rsid w:val="00A67515"/>
    <w:rsid w:val="00A67A59"/>
    <w:rsid w:val="00A67C01"/>
    <w:rsid w:val="00A67D21"/>
    <w:rsid w:val="00A67EDA"/>
    <w:rsid w:val="00A67EE7"/>
    <w:rsid w:val="00A67F20"/>
    <w:rsid w:val="00A67F29"/>
    <w:rsid w:val="00A701E8"/>
    <w:rsid w:val="00A7056E"/>
    <w:rsid w:val="00A70591"/>
    <w:rsid w:val="00A70600"/>
    <w:rsid w:val="00A70E20"/>
    <w:rsid w:val="00A71253"/>
    <w:rsid w:val="00A712CC"/>
    <w:rsid w:val="00A7160E"/>
    <w:rsid w:val="00A71846"/>
    <w:rsid w:val="00A71DFD"/>
    <w:rsid w:val="00A722E5"/>
    <w:rsid w:val="00A72590"/>
    <w:rsid w:val="00A728D4"/>
    <w:rsid w:val="00A72B12"/>
    <w:rsid w:val="00A72C1A"/>
    <w:rsid w:val="00A72E14"/>
    <w:rsid w:val="00A72F37"/>
    <w:rsid w:val="00A72FE8"/>
    <w:rsid w:val="00A7327E"/>
    <w:rsid w:val="00A7334C"/>
    <w:rsid w:val="00A733C3"/>
    <w:rsid w:val="00A7374B"/>
    <w:rsid w:val="00A738BE"/>
    <w:rsid w:val="00A73CE9"/>
    <w:rsid w:val="00A74092"/>
    <w:rsid w:val="00A74102"/>
    <w:rsid w:val="00A74692"/>
    <w:rsid w:val="00A74699"/>
    <w:rsid w:val="00A747CA"/>
    <w:rsid w:val="00A74804"/>
    <w:rsid w:val="00A74892"/>
    <w:rsid w:val="00A748A1"/>
    <w:rsid w:val="00A74938"/>
    <w:rsid w:val="00A74998"/>
    <w:rsid w:val="00A74C04"/>
    <w:rsid w:val="00A74CE7"/>
    <w:rsid w:val="00A74D1A"/>
    <w:rsid w:val="00A751C2"/>
    <w:rsid w:val="00A753EF"/>
    <w:rsid w:val="00A75556"/>
    <w:rsid w:val="00A755B8"/>
    <w:rsid w:val="00A75607"/>
    <w:rsid w:val="00A757AB"/>
    <w:rsid w:val="00A757C5"/>
    <w:rsid w:val="00A75FC3"/>
    <w:rsid w:val="00A7609C"/>
    <w:rsid w:val="00A761DD"/>
    <w:rsid w:val="00A76210"/>
    <w:rsid w:val="00A762F4"/>
    <w:rsid w:val="00A76436"/>
    <w:rsid w:val="00A76640"/>
    <w:rsid w:val="00A7679D"/>
    <w:rsid w:val="00A76963"/>
    <w:rsid w:val="00A76D77"/>
    <w:rsid w:val="00A76E1C"/>
    <w:rsid w:val="00A76E6D"/>
    <w:rsid w:val="00A76E99"/>
    <w:rsid w:val="00A7719F"/>
    <w:rsid w:val="00A7751F"/>
    <w:rsid w:val="00A776F1"/>
    <w:rsid w:val="00A778ED"/>
    <w:rsid w:val="00A77AF7"/>
    <w:rsid w:val="00A77CF1"/>
    <w:rsid w:val="00A77DB1"/>
    <w:rsid w:val="00A80110"/>
    <w:rsid w:val="00A80CFB"/>
    <w:rsid w:val="00A80E7B"/>
    <w:rsid w:val="00A80E99"/>
    <w:rsid w:val="00A81672"/>
    <w:rsid w:val="00A81673"/>
    <w:rsid w:val="00A816B5"/>
    <w:rsid w:val="00A81995"/>
    <w:rsid w:val="00A81E0E"/>
    <w:rsid w:val="00A81E56"/>
    <w:rsid w:val="00A82475"/>
    <w:rsid w:val="00A82996"/>
    <w:rsid w:val="00A829FF"/>
    <w:rsid w:val="00A82C90"/>
    <w:rsid w:val="00A82E47"/>
    <w:rsid w:val="00A830D1"/>
    <w:rsid w:val="00A83142"/>
    <w:rsid w:val="00A83354"/>
    <w:rsid w:val="00A8363D"/>
    <w:rsid w:val="00A83A69"/>
    <w:rsid w:val="00A83BE5"/>
    <w:rsid w:val="00A83E1C"/>
    <w:rsid w:val="00A84092"/>
    <w:rsid w:val="00A84521"/>
    <w:rsid w:val="00A84696"/>
    <w:rsid w:val="00A849D2"/>
    <w:rsid w:val="00A84B7D"/>
    <w:rsid w:val="00A84F24"/>
    <w:rsid w:val="00A8510D"/>
    <w:rsid w:val="00A855B1"/>
    <w:rsid w:val="00A85C12"/>
    <w:rsid w:val="00A85CE0"/>
    <w:rsid w:val="00A85DD8"/>
    <w:rsid w:val="00A862E3"/>
    <w:rsid w:val="00A86409"/>
    <w:rsid w:val="00A86502"/>
    <w:rsid w:val="00A8656A"/>
    <w:rsid w:val="00A865D4"/>
    <w:rsid w:val="00A866EE"/>
    <w:rsid w:val="00A86C23"/>
    <w:rsid w:val="00A86CFC"/>
    <w:rsid w:val="00A86DB5"/>
    <w:rsid w:val="00A86E72"/>
    <w:rsid w:val="00A8717B"/>
    <w:rsid w:val="00A871A4"/>
    <w:rsid w:val="00A87228"/>
    <w:rsid w:val="00A87580"/>
    <w:rsid w:val="00A878B7"/>
    <w:rsid w:val="00A87A3F"/>
    <w:rsid w:val="00A87AE9"/>
    <w:rsid w:val="00A87DC8"/>
    <w:rsid w:val="00A87E76"/>
    <w:rsid w:val="00A87E9A"/>
    <w:rsid w:val="00A87F9D"/>
    <w:rsid w:val="00A9001A"/>
    <w:rsid w:val="00A900AB"/>
    <w:rsid w:val="00A90294"/>
    <w:rsid w:val="00A90516"/>
    <w:rsid w:val="00A905FA"/>
    <w:rsid w:val="00A906C5"/>
    <w:rsid w:val="00A907A3"/>
    <w:rsid w:val="00A907FC"/>
    <w:rsid w:val="00A9081E"/>
    <w:rsid w:val="00A909D1"/>
    <w:rsid w:val="00A90B64"/>
    <w:rsid w:val="00A90BC0"/>
    <w:rsid w:val="00A90BE0"/>
    <w:rsid w:val="00A90CCB"/>
    <w:rsid w:val="00A90EAA"/>
    <w:rsid w:val="00A91206"/>
    <w:rsid w:val="00A9152E"/>
    <w:rsid w:val="00A91574"/>
    <w:rsid w:val="00A91652"/>
    <w:rsid w:val="00A91677"/>
    <w:rsid w:val="00A91687"/>
    <w:rsid w:val="00A91805"/>
    <w:rsid w:val="00A91903"/>
    <w:rsid w:val="00A91A20"/>
    <w:rsid w:val="00A91AFC"/>
    <w:rsid w:val="00A91B9B"/>
    <w:rsid w:val="00A91F69"/>
    <w:rsid w:val="00A91F9B"/>
    <w:rsid w:val="00A92225"/>
    <w:rsid w:val="00A92358"/>
    <w:rsid w:val="00A92605"/>
    <w:rsid w:val="00A92713"/>
    <w:rsid w:val="00A92E20"/>
    <w:rsid w:val="00A92F7D"/>
    <w:rsid w:val="00A931E2"/>
    <w:rsid w:val="00A933FC"/>
    <w:rsid w:val="00A934BC"/>
    <w:rsid w:val="00A937A7"/>
    <w:rsid w:val="00A93B34"/>
    <w:rsid w:val="00A93C1C"/>
    <w:rsid w:val="00A93C22"/>
    <w:rsid w:val="00A93E00"/>
    <w:rsid w:val="00A94130"/>
    <w:rsid w:val="00A941F0"/>
    <w:rsid w:val="00A9435B"/>
    <w:rsid w:val="00A94434"/>
    <w:rsid w:val="00A94598"/>
    <w:rsid w:val="00A94756"/>
    <w:rsid w:val="00A94942"/>
    <w:rsid w:val="00A94B63"/>
    <w:rsid w:val="00A94B67"/>
    <w:rsid w:val="00A94C2C"/>
    <w:rsid w:val="00A94C31"/>
    <w:rsid w:val="00A94D9C"/>
    <w:rsid w:val="00A95087"/>
    <w:rsid w:val="00A95176"/>
    <w:rsid w:val="00A95585"/>
    <w:rsid w:val="00A95B9B"/>
    <w:rsid w:val="00A95F5F"/>
    <w:rsid w:val="00A96167"/>
    <w:rsid w:val="00A964DB"/>
    <w:rsid w:val="00A9659C"/>
    <w:rsid w:val="00A967FD"/>
    <w:rsid w:val="00A9688D"/>
    <w:rsid w:val="00A96BF7"/>
    <w:rsid w:val="00A96E60"/>
    <w:rsid w:val="00A96E75"/>
    <w:rsid w:val="00A97332"/>
    <w:rsid w:val="00A974D2"/>
    <w:rsid w:val="00A97559"/>
    <w:rsid w:val="00A9760C"/>
    <w:rsid w:val="00A9779E"/>
    <w:rsid w:val="00A97D1C"/>
    <w:rsid w:val="00A97F6C"/>
    <w:rsid w:val="00A97F6E"/>
    <w:rsid w:val="00AA0086"/>
    <w:rsid w:val="00AA012A"/>
    <w:rsid w:val="00AA03A6"/>
    <w:rsid w:val="00AA044F"/>
    <w:rsid w:val="00AA07AF"/>
    <w:rsid w:val="00AA0907"/>
    <w:rsid w:val="00AA0A50"/>
    <w:rsid w:val="00AA0A95"/>
    <w:rsid w:val="00AA0BF4"/>
    <w:rsid w:val="00AA0C69"/>
    <w:rsid w:val="00AA132A"/>
    <w:rsid w:val="00AA13D7"/>
    <w:rsid w:val="00AA1647"/>
    <w:rsid w:val="00AA164A"/>
    <w:rsid w:val="00AA1689"/>
    <w:rsid w:val="00AA176A"/>
    <w:rsid w:val="00AA1BFF"/>
    <w:rsid w:val="00AA1D7E"/>
    <w:rsid w:val="00AA2158"/>
    <w:rsid w:val="00AA21F3"/>
    <w:rsid w:val="00AA2460"/>
    <w:rsid w:val="00AA24EE"/>
    <w:rsid w:val="00AA278A"/>
    <w:rsid w:val="00AA2805"/>
    <w:rsid w:val="00AA2982"/>
    <w:rsid w:val="00AA2C17"/>
    <w:rsid w:val="00AA2DEC"/>
    <w:rsid w:val="00AA2E8F"/>
    <w:rsid w:val="00AA2EC0"/>
    <w:rsid w:val="00AA30AD"/>
    <w:rsid w:val="00AA365A"/>
    <w:rsid w:val="00AA3E46"/>
    <w:rsid w:val="00AA3EA2"/>
    <w:rsid w:val="00AA402F"/>
    <w:rsid w:val="00AA40F0"/>
    <w:rsid w:val="00AA41D6"/>
    <w:rsid w:val="00AA41EC"/>
    <w:rsid w:val="00AA4236"/>
    <w:rsid w:val="00AA458E"/>
    <w:rsid w:val="00AA45EE"/>
    <w:rsid w:val="00AA45FC"/>
    <w:rsid w:val="00AA47A9"/>
    <w:rsid w:val="00AA48FE"/>
    <w:rsid w:val="00AA491D"/>
    <w:rsid w:val="00AA515C"/>
    <w:rsid w:val="00AA5164"/>
    <w:rsid w:val="00AA529C"/>
    <w:rsid w:val="00AA565C"/>
    <w:rsid w:val="00AA5A24"/>
    <w:rsid w:val="00AA5B79"/>
    <w:rsid w:val="00AA5BAD"/>
    <w:rsid w:val="00AA5C4D"/>
    <w:rsid w:val="00AA6093"/>
    <w:rsid w:val="00AA6136"/>
    <w:rsid w:val="00AA6239"/>
    <w:rsid w:val="00AA6570"/>
    <w:rsid w:val="00AA6CC8"/>
    <w:rsid w:val="00AA6CF8"/>
    <w:rsid w:val="00AA70F4"/>
    <w:rsid w:val="00AA72B3"/>
    <w:rsid w:val="00AA749D"/>
    <w:rsid w:val="00AA76B0"/>
    <w:rsid w:val="00AA7707"/>
    <w:rsid w:val="00AA7B41"/>
    <w:rsid w:val="00AA7E02"/>
    <w:rsid w:val="00AA7F84"/>
    <w:rsid w:val="00AB009D"/>
    <w:rsid w:val="00AB012F"/>
    <w:rsid w:val="00AB03A3"/>
    <w:rsid w:val="00AB03BC"/>
    <w:rsid w:val="00AB04C2"/>
    <w:rsid w:val="00AB057D"/>
    <w:rsid w:val="00AB05B0"/>
    <w:rsid w:val="00AB05D0"/>
    <w:rsid w:val="00AB0623"/>
    <w:rsid w:val="00AB06A9"/>
    <w:rsid w:val="00AB06DA"/>
    <w:rsid w:val="00AB08A9"/>
    <w:rsid w:val="00AB0EAD"/>
    <w:rsid w:val="00AB14F6"/>
    <w:rsid w:val="00AB1819"/>
    <w:rsid w:val="00AB1A9B"/>
    <w:rsid w:val="00AB1EC7"/>
    <w:rsid w:val="00AB2311"/>
    <w:rsid w:val="00AB251B"/>
    <w:rsid w:val="00AB2697"/>
    <w:rsid w:val="00AB2848"/>
    <w:rsid w:val="00AB291A"/>
    <w:rsid w:val="00AB29E9"/>
    <w:rsid w:val="00AB2C2B"/>
    <w:rsid w:val="00AB2DA5"/>
    <w:rsid w:val="00AB30AF"/>
    <w:rsid w:val="00AB383B"/>
    <w:rsid w:val="00AB3A81"/>
    <w:rsid w:val="00AB3FAC"/>
    <w:rsid w:val="00AB42DB"/>
    <w:rsid w:val="00AB46E2"/>
    <w:rsid w:val="00AB48DE"/>
    <w:rsid w:val="00AB4A2E"/>
    <w:rsid w:val="00AB4A78"/>
    <w:rsid w:val="00AB4C26"/>
    <w:rsid w:val="00AB4DD5"/>
    <w:rsid w:val="00AB53D8"/>
    <w:rsid w:val="00AB5B8C"/>
    <w:rsid w:val="00AB5D44"/>
    <w:rsid w:val="00AB615B"/>
    <w:rsid w:val="00AB66E8"/>
    <w:rsid w:val="00AB67EA"/>
    <w:rsid w:val="00AB6909"/>
    <w:rsid w:val="00AB6F48"/>
    <w:rsid w:val="00AB6FB1"/>
    <w:rsid w:val="00AB719B"/>
    <w:rsid w:val="00AB7456"/>
    <w:rsid w:val="00AB76D2"/>
    <w:rsid w:val="00AB7745"/>
    <w:rsid w:val="00AB790A"/>
    <w:rsid w:val="00AB7AFC"/>
    <w:rsid w:val="00AB7DAF"/>
    <w:rsid w:val="00AC0291"/>
    <w:rsid w:val="00AC0394"/>
    <w:rsid w:val="00AC048F"/>
    <w:rsid w:val="00AC08DD"/>
    <w:rsid w:val="00AC1218"/>
    <w:rsid w:val="00AC1912"/>
    <w:rsid w:val="00AC1BB7"/>
    <w:rsid w:val="00AC1CC0"/>
    <w:rsid w:val="00AC1CFA"/>
    <w:rsid w:val="00AC1F1F"/>
    <w:rsid w:val="00AC2178"/>
    <w:rsid w:val="00AC2197"/>
    <w:rsid w:val="00AC22AF"/>
    <w:rsid w:val="00AC2312"/>
    <w:rsid w:val="00AC29A3"/>
    <w:rsid w:val="00AC2D04"/>
    <w:rsid w:val="00AC2DED"/>
    <w:rsid w:val="00AC2E46"/>
    <w:rsid w:val="00AC3371"/>
    <w:rsid w:val="00AC3E00"/>
    <w:rsid w:val="00AC3F19"/>
    <w:rsid w:val="00AC4081"/>
    <w:rsid w:val="00AC409C"/>
    <w:rsid w:val="00AC421A"/>
    <w:rsid w:val="00AC42EA"/>
    <w:rsid w:val="00AC43B1"/>
    <w:rsid w:val="00AC43D2"/>
    <w:rsid w:val="00AC451E"/>
    <w:rsid w:val="00AC45FE"/>
    <w:rsid w:val="00AC464C"/>
    <w:rsid w:val="00AC4895"/>
    <w:rsid w:val="00AC49DE"/>
    <w:rsid w:val="00AC49EC"/>
    <w:rsid w:val="00AC4A00"/>
    <w:rsid w:val="00AC4A95"/>
    <w:rsid w:val="00AC4AA2"/>
    <w:rsid w:val="00AC4B04"/>
    <w:rsid w:val="00AC50F3"/>
    <w:rsid w:val="00AC535F"/>
    <w:rsid w:val="00AC5685"/>
    <w:rsid w:val="00AC584E"/>
    <w:rsid w:val="00AC5A3A"/>
    <w:rsid w:val="00AC5F23"/>
    <w:rsid w:val="00AC5F38"/>
    <w:rsid w:val="00AC6044"/>
    <w:rsid w:val="00AC60B1"/>
    <w:rsid w:val="00AC61B8"/>
    <w:rsid w:val="00AC6481"/>
    <w:rsid w:val="00AC64B0"/>
    <w:rsid w:val="00AC68D1"/>
    <w:rsid w:val="00AC75B0"/>
    <w:rsid w:val="00AC76B4"/>
    <w:rsid w:val="00AC7B34"/>
    <w:rsid w:val="00AC7C97"/>
    <w:rsid w:val="00AD0007"/>
    <w:rsid w:val="00AD00EF"/>
    <w:rsid w:val="00AD0925"/>
    <w:rsid w:val="00AD0CA8"/>
    <w:rsid w:val="00AD0D71"/>
    <w:rsid w:val="00AD0D98"/>
    <w:rsid w:val="00AD0E18"/>
    <w:rsid w:val="00AD1359"/>
    <w:rsid w:val="00AD1707"/>
    <w:rsid w:val="00AD1C59"/>
    <w:rsid w:val="00AD1CAA"/>
    <w:rsid w:val="00AD1E5F"/>
    <w:rsid w:val="00AD2024"/>
    <w:rsid w:val="00AD20FA"/>
    <w:rsid w:val="00AD2211"/>
    <w:rsid w:val="00AD2245"/>
    <w:rsid w:val="00AD2649"/>
    <w:rsid w:val="00AD2C01"/>
    <w:rsid w:val="00AD2D9A"/>
    <w:rsid w:val="00AD2F9F"/>
    <w:rsid w:val="00AD3036"/>
    <w:rsid w:val="00AD31F2"/>
    <w:rsid w:val="00AD3260"/>
    <w:rsid w:val="00AD378A"/>
    <w:rsid w:val="00AD380F"/>
    <w:rsid w:val="00AD3DA9"/>
    <w:rsid w:val="00AD4356"/>
    <w:rsid w:val="00AD45FC"/>
    <w:rsid w:val="00AD46AE"/>
    <w:rsid w:val="00AD46D2"/>
    <w:rsid w:val="00AD486D"/>
    <w:rsid w:val="00AD4952"/>
    <w:rsid w:val="00AD4E3D"/>
    <w:rsid w:val="00AD4E53"/>
    <w:rsid w:val="00AD4E5E"/>
    <w:rsid w:val="00AD5062"/>
    <w:rsid w:val="00AD54EC"/>
    <w:rsid w:val="00AD54EE"/>
    <w:rsid w:val="00AD577B"/>
    <w:rsid w:val="00AD5D00"/>
    <w:rsid w:val="00AD5EBB"/>
    <w:rsid w:val="00AD64D9"/>
    <w:rsid w:val="00AD6536"/>
    <w:rsid w:val="00AD66B0"/>
    <w:rsid w:val="00AD66E7"/>
    <w:rsid w:val="00AD68DE"/>
    <w:rsid w:val="00AD707D"/>
    <w:rsid w:val="00AD70F7"/>
    <w:rsid w:val="00AD74FD"/>
    <w:rsid w:val="00AD7519"/>
    <w:rsid w:val="00AD780E"/>
    <w:rsid w:val="00AD7A70"/>
    <w:rsid w:val="00AD7F83"/>
    <w:rsid w:val="00AE0680"/>
    <w:rsid w:val="00AE0DC2"/>
    <w:rsid w:val="00AE0DF5"/>
    <w:rsid w:val="00AE12B8"/>
    <w:rsid w:val="00AE158B"/>
    <w:rsid w:val="00AE183B"/>
    <w:rsid w:val="00AE1892"/>
    <w:rsid w:val="00AE199D"/>
    <w:rsid w:val="00AE1AF3"/>
    <w:rsid w:val="00AE1E6C"/>
    <w:rsid w:val="00AE1FBA"/>
    <w:rsid w:val="00AE2714"/>
    <w:rsid w:val="00AE272A"/>
    <w:rsid w:val="00AE277B"/>
    <w:rsid w:val="00AE27E5"/>
    <w:rsid w:val="00AE28C0"/>
    <w:rsid w:val="00AE294A"/>
    <w:rsid w:val="00AE2BF2"/>
    <w:rsid w:val="00AE2DD0"/>
    <w:rsid w:val="00AE2E04"/>
    <w:rsid w:val="00AE30D8"/>
    <w:rsid w:val="00AE31FF"/>
    <w:rsid w:val="00AE32C9"/>
    <w:rsid w:val="00AE34EF"/>
    <w:rsid w:val="00AE34F6"/>
    <w:rsid w:val="00AE3921"/>
    <w:rsid w:val="00AE3BD1"/>
    <w:rsid w:val="00AE41AE"/>
    <w:rsid w:val="00AE4212"/>
    <w:rsid w:val="00AE4398"/>
    <w:rsid w:val="00AE459F"/>
    <w:rsid w:val="00AE45C3"/>
    <w:rsid w:val="00AE4614"/>
    <w:rsid w:val="00AE4670"/>
    <w:rsid w:val="00AE4775"/>
    <w:rsid w:val="00AE47CB"/>
    <w:rsid w:val="00AE47F4"/>
    <w:rsid w:val="00AE4AEF"/>
    <w:rsid w:val="00AE4B45"/>
    <w:rsid w:val="00AE4DE5"/>
    <w:rsid w:val="00AE4FD3"/>
    <w:rsid w:val="00AE5168"/>
    <w:rsid w:val="00AE52C4"/>
    <w:rsid w:val="00AE530E"/>
    <w:rsid w:val="00AE5521"/>
    <w:rsid w:val="00AE567C"/>
    <w:rsid w:val="00AE577B"/>
    <w:rsid w:val="00AE60E2"/>
    <w:rsid w:val="00AE61C8"/>
    <w:rsid w:val="00AE6219"/>
    <w:rsid w:val="00AE6332"/>
    <w:rsid w:val="00AE642A"/>
    <w:rsid w:val="00AE654B"/>
    <w:rsid w:val="00AE6681"/>
    <w:rsid w:val="00AE66B6"/>
    <w:rsid w:val="00AE69F2"/>
    <w:rsid w:val="00AE6A83"/>
    <w:rsid w:val="00AE6C1E"/>
    <w:rsid w:val="00AE6E90"/>
    <w:rsid w:val="00AE7091"/>
    <w:rsid w:val="00AE70BC"/>
    <w:rsid w:val="00AE719C"/>
    <w:rsid w:val="00AE722E"/>
    <w:rsid w:val="00AE73E1"/>
    <w:rsid w:val="00AE748C"/>
    <w:rsid w:val="00AE7491"/>
    <w:rsid w:val="00AE7522"/>
    <w:rsid w:val="00AE77D6"/>
    <w:rsid w:val="00AE7C75"/>
    <w:rsid w:val="00AE7D19"/>
    <w:rsid w:val="00AE7EA5"/>
    <w:rsid w:val="00AE7EBF"/>
    <w:rsid w:val="00AF007C"/>
    <w:rsid w:val="00AF02CE"/>
    <w:rsid w:val="00AF0420"/>
    <w:rsid w:val="00AF05C7"/>
    <w:rsid w:val="00AF06DB"/>
    <w:rsid w:val="00AF09B8"/>
    <w:rsid w:val="00AF0C7A"/>
    <w:rsid w:val="00AF0C9B"/>
    <w:rsid w:val="00AF10E9"/>
    <w:rsid w:val="00AF1109"/>
    <w:rsid w:val="00AF11D3"/>
    <w:rsid w:val="00AF1340"/>
    <w:rsid w:val="00AF1E1D"/>
    <w:rsid w:val="00AF1F8B"/>
    <w:rsid w:val="00AF202C"/>
    <w:rsid w:val="00AF2099"/>
    <w:rsid w:val="00AF2120"/>
    <w:rsid w:val="00AF2A97"/>
    <w:rsid w:val="00AF321E"/>
    <w:rsid w:val="00AF3441"/>
    <w:rsid w:val="00AF3C65"/>
    <w:rsid w:val="00AF3DF8"/>
    <w:rsid w:val="00AF3E76"/>
    <w:rsid w:val="00AF3FA9"/>
    <w:rsid w:val="00AF416B"/>
    <w:rsid w:val="00AF42B0"/>
    <w:rsid w:val="00AF44B7"/>
    <w:rsid w:val="00AF4660"/>
    <w:rsid w:val="00AF46E9"/>
    <w:rsid w:val="00AF491E"/>
    <w:rsid w:val="00AF57B5"/>
    <w:rsid w:val="00AF58A7"/>
    <w:rsid w:val="00AF5D3A"/>
    <w:rsid w:val="00AF5EF5"/>
    <w:rsid w:val="00AF5F14"/>
    <w:rsid w:val="00AF6196"/>
    <w:rsid w:val="00AF6536"/>
    <w:rsid w:val="00AF65CE"/>
    <w:rsid w:val="00AF67F7"/>
    <w:rsid w:val="00AF69E0"/>
    <w:rsid w:val="00AF6C09"/>
    <w:rsid w:val="00AF6CC7"/>
    <w:rsid w:val="00AF6CEF"/>
    <w:rsid w:val="00AF6DB2"/>
    <w:rsid w:val="00AF6E87"/>
    <w:rsid w:val="00AF6F40"/>
    <w:rsid w:val="00AF6F72"/>
    <w:rsid w:val="00AF7013"/>
    <w:rsid w:val="00AF70CA"/>
    <w:rsid w:val="00AF70EF"/>
    <w:rsid w:val="00AF764A"/>
    <w:rsid w:val="00AF76F5"/>
    <w:rsid w:val="00AF7927"/>
    <w:rsid w:val="00AF796A"/>
    <w:rsid w:val="00AF7B8E"/>
    <w:rsid w:val="00AF7D9C"/>
    <w:rsid w:val="00AF7FDE"/>
    <w:rsid w:val="00B0000E"/>
    <w:rsid w:val="00B00086"/>
    <w:rsid w:val="00B001CF"/>
    <w:rsid w:val="00B00281"/>
    <w:rsid w:val="00B003F7"/>
    <w:rsid w:val="00B004E4"/>
    <w:rsid w:val="00B00966"/>
    <w:rsid w:val="00B00C61"/>
    <w:rsid w:val="00B00D4A"/>
    <w:rsid w:val="00B00E72"/>
    <w:rsid w:val="00B00EA7"/>
    <w:rsid w:val="00B00EE6"/>
    <w:rsid w:val="00B00FD7"/>
    <w:rsid w:val="00B01040"/>
    <w:rsid w:val="00B010AD"/>
    <w:rsid w:val="00B01125"/>
    <w:rsid w:val="00B01146"/>
    <w:rsid w:val="00B011D2"/>
    <w:rsid w:val="00B01316"/>
    <w:rsid w:val="00B01380"/>
    <w:rsid w:val="00B014CF"/>
    <w:rsid w:val="00B0198B"/>
    <w:rsid w:val="00B01BA1"/>
    <w:rsid w:val="00B01D18"/>
    <w:rsid w:val="00B022D9"/>
    <w:rsid w:val="00B022EB"/>
    <w:rsid w:val="00B02394"/>
    <w:rsid w:val="00B0278A"/>
    <w:rsid w:val="00B02858"/>
    <w:rsid w:val="00B02A7A"/>
    <w:rsid w:val="00B02ACC"/>
    <w:rsid w:val="00B02C30"/>
    <w:rsid w:val="00B02CF3"/>
    <w:rsid w:val="00B02E86"/>
    <w:rsid w:val="00B0304F"/>
    <w:rsid w:val="00B033A4"/>
    <w:rsid w:val="00B034E0"/>
    <w:rsid w:val="00B03564"/>
    <w:rsid w:val="00B03741"/>
    <w:rsid w:val="00B03980"/>
    <w:rsid w:val="00B03B4B"/>
    <w:rsid w:val="00B0419A"/>
    <w:rsid w:val="00B0440A"/>
    <w:rsid w:val="00B04554"/>
    <w:rsid w:val="00B0482E"/>
    <w:rsid w:val="00B04B8C"/>
    <w:rsid w:val="00B04C54"/>
    <w:rsid w:val="00B04CB5"/>
    <w:rsid w:val="00B04D61"/>
    <w:rsid w:val="00B04DBB"/>
    <w:rsid w:val="00B04E54"/>
    <w:rsid w:val="00B04F2D"/>
    <w:rsid w:val="00B04F61"/>
    <w:rsid w:val="00B0525D"/>
    <w:rsid w:val="00B0536C"/>
    <w:rsid w:val="00B0539E"/>
    <w:rsid w:val="00B0575F"/>
    <w:rsid w:val="00B05C10"/>
    <w:rsid w:val="00B05D20"/>
    <w:rsid w:val="00B05D70"/>
    <w:rsid w:val="00B05FD0"/>
    <w:rsid w:val="00B06575"/>
    <w:rsid w:val="00B06601"/>
    <w:rsid w:val="00B06870"/>
    <w:rsid w:val="00B0689E"/>
    <w:rsid w:val="00B068BA"/>
    <w:rsid w:val="00B06F08"/>
    <w:rsid w:val="00B07109"/>
    <w:rsid w:val="00B071A9"/>
    <w:rsid w:val="00B07292"/>
    <w:rsid w:val="00B0779C"/>
    <w:rsid w:val="00B0783F"/>
    <w:rsid w:val="00B0788C"/>
    <w:rsid w:val="00B07B75"/>
    <w:rsid w:val="00B07F0A"/>
    <w:rsid w:val="00B10036"/>
    <w:rsid w:val="00B10087"/>
    <w:rsid w:val="00B10189"/>
    <w:rsid w:val="00B103C2"/>
    <w:rsid w:val="00B10410"/>
    <w:rsid w:val="00B10458"/>
    <w:rsid w:val="00B10820"/>
    <w:rsid w:val="00B109B7"/>
    <w:rsid w:val="00B109FA"/>
    <w:rsid w:val="00B10E70"/>
    <w:rsid w:val="00B10F2D"/>
    <w:rsid w:val="00B11213"/>
    <w:rsid w:val="00B117DC"/>
    <w:rsid w:val="00B11C9C"/>
    <w:rsid w:val="00B11D83"/>
    <w:rsid w:val="00B121DE"/>
    <w:rsid w:val="00B125E5"/>
    <w:rsid w:val="00B12669"/>
    <w:rsid w:val="00B127D0"/>
    <w:rsid w:val="00B1286F"/>
    <w:rsid w:val="00B12928"/>
    <w:rsid w:val="00B12F2C"/>
    <w:rsid w:val="00B12FFF"/>
    <w:rsid w:val="00B13307"/>
    <w:rsid w:val="00B13371"/>
    <w:rsid w:val="00B133B4"/>
    <w:rsid w:val="00B13451"/>
    <w:rsid w:val="00B1349A"/>
    <w:rsid w:val="00B135CA"/>
    <w:rsid w:val="00B1376B"/>
    <w:rsid w:val="00B138CF"/>
    <w:rsid w:val="00B13939"/>
    <w:rsid w:val="00B13957"/>
    <w:rsid w:val="00B13ACE"/>
    <w:rsid w:val="00B13BD7"/>
    <w:rsid w:val="00B13D9C"/>
    <w:rsid w:val="00B14033"/>
    <w:rsid w:val="00B143E8"/>
    <w:rsid w:val="00B146A5"/>
    <w:rsid w:val="00B147E3"/>
    <w:rsid w:val="00B14BDA"/>
    <w:rsid w:val="00B14C0C"/>
    <w:rsid w:val="00B14E1D"/>
    <w:rsid w:val="00B14EFF"/>
    <w:rsid w:val="00B15472"/>
    <w:rsid w:val="00B15560"/>
    <w:rsid w:val="00B156B7"/>
    <w:rsid w:val="00B157CB"/>
    <w:rsid w:val="00B158BC"/>
    <w:rsid w:val="00B158C1"/>
    <w:rsid w:val="00B15E87"/>
    <w:rsid w:val="00B15E90"/>
    <w:rsid w:val="00B16009"/>
    <w:rsid w:val="00B160C3"/>
    <w:rsid w:val="00B160DB"/>
    <w:rsid w:val="00B1613D"/>
    <w:rsid w:val="00B16259"/>
    <w:rsid w:val="00B16395"/>
    <w:rsid w:val="00B169AF"/>
    <w:rsid w:val="00B16C0D"/>
    <w:rsid w:val="00B16E7A"/>
    <w:rsid w:val="00B175FA"/>
    <w:rsid w:val="00B17C80"/>
    <w:rsid w:val="00B17F0D"/>
    <w:rsid w:val="00B200F6"/>
    <w:rsid w:val="00B20212"/>
    <w:rsid w:val="00B205CD"/>
    <w:rsid w:val="00B20966"/>
    <w:rsid w:val="00B2096F"/>
    <w:rsid w:val="00B20B66"/>
    <w:rsid w:val="00B20F32"/>
    <w:rsid w:val="00B2111A"/>
    <w:rsid w:val="00B2118C"/>
    <w:rsid w:val="00B214DB"/>
    <w:rsid w:val="00B215EA"/>
    <w:rsid w:val="00B217E2"/>
    <w:rsid w:val="00B21CEA"/>
    <w:rsid w:val="00B22301"/>
    <w:rsid w:val="00B22526"/>
    <w:rsid w:val="00B22562"/>
    <w:rsid w:val="00B2288A"/>
    <w:rsid w:val="00B22A94"/>
    <w:rsid w:val="00B22C27"/>
    <w:rsid w:val="00B22DCF"/>
    <w:rsid w:val="00B238D4"/>
    <w:rsid w:val="00B23D73"/>
    <w:rsid w:val="00B2423D"/>
    <w:rsid w:val="00B2431E"/>
    <w:rsid w:val="00B24374"/>
    <w:rsid w:val="00B24D5F"/>
    <w:rsid w:val="00B24DF0"/>
    <w:rsid w:val="00B24F58"/>
    <w:rsid w:val="00B24FF9"/>
    <w:rsid w:val="00B25172"/>
    <w:rsid w:val="00B253D3"/>
    <w:rsid w:val="00B2577D"/>
    <w:rsid w:val="00B25A43"/>
    <w:rsid w:val="00B25BB9"/>
    <w:rsid w:val="00B25C95"/>
    <w:rsid w:val="00B260CE"/>
    <w:rsid w:val="00B2623E"/>
    <w:rsid w:val="00B263A1"/>
    <w:rsid w:val="00B2698F"/>
    <w:rsid w:val="00B26B95"/>
    <w:rsid w:val="00B2748D"/>
    <w:rsid w:val="00B27864"/>
    <w:rsid w:val="00B27B94"/>
    <w:rsid w:val="00B27FFB"/>
    <w:rsid w:val="00B30144"/>
    <w:rsid w:val="00B3053F"/>
    <w:rsid w:val="00B30A3F"/>
    <w:rsid w:val="00B30BE7"/>
    <w:rsid w:val="00B30C2B"/>
    <w:rsid w:val="00B30D2D"/>
    <w:rsid w:val="00B31013"/>
    <w:rsid w:val="00B31121"/>
    <w:rsid w:val="00B31380"/>
    <w:rsid w:val="00B31831"/>
    <w:rsid w:val="00B318FA"/>
    <w:rsid w:val="00B31B32"/>
    <w:rsid w:val="00B31DB9"/>
    <w:rsid w:val="00B3254C"/>
    <w:rsid w:val="00B325D9"/>
    <w:rsid w:val="00B32AEB"/>
    <w:rsid w:val="00B33874"/>
    <w:rsid w:val="00B33899"/>
    <w:rsid w:val="00B33C62"/>
    <w:rsid w:val="00B343A7"/>
    <w:rsid w:val="00B347AC"/>
    <w:rsid w:val="00B349B4"/>
    <w:rsid w:val="00B34D33"/>
    <w:rsid w:val="00B34FB1"/>
    <w:rsid w:val="00B35129"/>
    <w:rsid w:val="00B359DE"/>
    <w:rsid w:val="00B35A18"/>
    <w:rsid w:val="00B35AFA"/>
    <w:rsid w:val="00B35C84"/>
    <w:rsid w:val="00B35F3E"/>
    <w:rsid w:val="00B35F75"/>
    <w:rsid w:val="00B365E3"/>
    <w:rsid w:val="00B3675B"/>
    <w:rsid w:val="00B36805"/>
    <w:rsid w:val="00B36857"/>
    <w:rsid w:val="00B3691D"/>
    <w:rsid w:val="00B36C43"/>
    <w:rsid w:val="00B36C5D"/>
    <w:rsid w:val="00B36DAA"/>
    <w:rsid w:val="00B37043"/>
    <w:rsid w:val="00B37813"/>
    <w:rsid w:val="00B40005"/>
    <w:rsid w:val="00B404C5"/>
    <w:rsid w:val="00B40742"/>
    <w:rsid w:val="00B40887"/>
    <w:rsid w:val="00B408DC"/>
    <w:rsid w:val="00B4132D"/>
    <w:rsid w:val="00B4155F"/>
    <w:rsid w:val="00B41A22"/>
    <w:rsid w:val="00B41C5B"/>
    <w:rsid w:val="00B41C9C"/>
    <w:rsid w:val="00B4229B"/>
    <w:rsid w:val="00B42594"/>
    <w:rsid w:val="00B4294A"/>
    <w:rsid w:val="00B42BE0"/>
    <w:rsid w:val="00B43385"/>
    <w:rsid w:val="00B435E8"/>
    <w:rsid w:val="00B436DC"/>
    <w:rsid w:val="00B438AE"/>
    <w:rsid w:val="00B43BDD"/>
    <w:rsid w:val="00B43DB7"/>
    <w:rsid w:val="00B43EFC"/>
    <w:rsid w:val="00B44138"/>
    <w:rsid w:val="00B4419C"/>
    <w:rsid w:val="00B44290"/>
    <w:rsid w:val="00B4431D"/>
    <w:rsid w:val="00B444F8"/>
    <w:rsid w:val="00B44670"/>
    <w:rsid w:val="00B4485F"/>
    <w:rsid w:val="00B4492E"/>
    <w:rsid w:val="00B44E1B"/>
    <w:rsid w:val="00B451B2"/>
    <w:rsid w:val="00B4523A"/>
    <w:rsid w:val="00B45268"/>
    <w:rsid w:val="00B453E3"/>
    <w:rsid w:val="00B456E8"/>
    <w:rsid w:val="00B4577D"/>
    <w:rsid w:val="00B45858"/>
    <w:rsid w:val="00B45A0E"/>
    <w:rsid w:val="00B45CC5"/>
    <w:rsid w:val="00B4603D"/>
    <w:rsid w:val="00B46587"/>
    <w:rsid w:val="00B468D0"/>
    <w:rsid w:val="00B46B4C"/>
    <w:rsid w:val="00B46BA4"/>
    <w:rsid w:val="00B47A97"/>
    <w:rsid w:val="00B47EAC"/>
    <w:rsid w:val="00B50361"/>
    <w:rsid w:val="00B51211"/>
    <w:rsid w:val="00B51221"/>
    <w:rsid w:val="00B5179B"/>
    <w:rsid w:val="00B519F9"/>
    <w:rsid w:val="00B519FB"/>
    <w:rsid w:val="00B51DF2"/>
    <w:rsid w:val="00B5200E"/>
    <w:rsid w:val="00B52166"/>
    <w:rsid w:val="00B527AE"/>
    <w:rsid w:val="00B529AC"/>
    <w:rsid w:val="00B529C9"/>
    <w:rsid w:val="00B52CD0"/>
    <w:rsid w:val="00B53093"/>
    <w:rsid w:val="00B53298"/>
    <w:rsid w:val="00B53906"/>
    <w:rsid w:val="00B53987"/>
    <w:rsid w:val="00B5399F"/>
    <w:rsid w:val="00B53A8C"/>
    <w:rsid w:val="00B53A99"/>
    <w:rsid w:val="00B53C58"/>
    <w:rsid w:val="00B53D36"/>
    <w:rsid w:val="00B542F9"/>
    <w:rsid w:val="00B544CE"/>
    <w:rsid w:val="00B5452A"/>
    <w:rsid w:val="00B54555"/>
    <w:rsid w:val="00B54887"/>
    <w:rsid w:val="00B54988"/>
    <w:rsid w:val="00B54CB8"/>
    <w:rsid w:val="00B54D2A"/>
    <w:rsid w:val="00B54F9A"/>
    <w:rsid w:val="00B54FA4"/>
    <w:rsid w:val="00B5515B"/>
    <w:rsid w:val="00B551DB"/>
    <w:rsid w:val="00B5534C"/>
    <w:rsid w:val="00B5559B"/>
    <w:rsid w:val="00B55620"/>
    <w:rsid w:val="00B55649"/>
    <w:rsid w:val="00B5564B"/>
    <w:rsid w:val="00B55734"/>
    <w:rsid w:val="00B557F6"/>
    <w:rsid w:val="00B55813"/>
    <w:rsid w:val="00B559A4"/>
    <w:rsid w:val="00B55D31"/>
    <w:rsid w:val="00B55E0B"/>
    <w:rsid w:val="00B560ED"/>
    <w:rsid w:val="00B5618E"/>
    <w:rsid w:val="00B561EC"/>
    <w:rsid w:val="00B56236"/>
    <w:rsid w:val="00B56249"/>
    <w:rsid w:val="00B56328"/>
    <w:rsid w:val="00B5688D"/>
    <w:rsid w:val="00B569E6"/>
    <w:rsid w:val="00B56BF0"/>
    <w:rsid w:val="00B56C76"/>
    <w:rsid w:val="00B56D76"/>
    <w:rsid w:val="00B574AB"/>
    <w:rsid w:val="00B57B36"/>
    <w:rsid w:val="00B57B6B"/>
    <w:rsid w:val="00B600CC"/>
    <w:rsid w:val="00B6021C"/>
    <w:rsid w:val="00B60450"/>
    <w:rsid w:val="00B605EF"/>
    <w:rsid w:val="00B60753"/>
    <w:rsid w:val="00B60755"/>
    <w:rsid w:val="00B60985"/>
    <w:rsid w:val="00B60A69"/>
    <w:rsid w:val="00B60ADA"/>
    <w:rsid w:val="00B60F90"/>
    <w:rsid w:val="00B61538"/>
    <w:rsid w:val="00B61610"/>
    <w:rsid w:val="00B61DF9"/>
    <w:rsid w:val="00B623A7"/>
    <w:rsid w:val="00B62558"/>
    <w:rsid w:val="00B62793"/>
    <w:rsid w:val="00B62A42"/>
    <w:rsid w:val="00B62C04"/>
    <w:rsid w:val="00B62D4B"/>
    <w:rsid w:val="00B62ECC"/>
    <w:rsid w:val="00B62FD2"/>
    <w:rsid w:val="00B63153"/>
    <w:rsid w:val="00B631DE"/>
    <w:rsid w:val="00B633F2"/>
    <w:rsid w:val="00B6358E"/>
    <w:rsid w:val="00B638BA"/>
    <w:rsid w:val="00B63A2E"/>
    <w:rsid w:val="00B63AC4"/>
    <w:rsid w:val="00B63E67"/>
    <w:rsid w:val="00B64099"/>
    <w:rsid w:val="00B642C9"/>
    <w:rsid w:val="00B644AE"/>
    <w:rsid w:val="00B6471C"/>
    <w:rsid w:val="00B64834"/>
    <w:rsid w:val="00B64D28"/>
    <w:rsid w:val="00B64D30"/>
    <w:rsid w:val="00B64D4B"/>
    <w:rsid w:val="00B650B3"/>
    <w:rsid w:val="00B654CE"/>
    <w:rsid w:val="00B655C5"/>
    <w:rsid w:val="00B659F1"/>
    <w:rsid w:val="00B65AB1"/>
    <w:rsid w:val="00B65BC6"/>
    <w:rsid w:val="00B65D66"/>
    <w:rsid w:val="00B65F33"/>
    <w:rsid w:val="00B6617A"/>
    <w:rsid w:val="00B6618B"/>
    <w:rsid w:val="00B6659C"/>
    <w:rsid w:val="00B66943"/>
    <w:rsid w:val="00B66976"/>
    <w:rsid w:val="00B66A58"/>
    <w:rsid w:val="00B66BB2"/>
    <w:rsid w:val="00B66CE5"/>
    <w:rsid w:val="00B66E29"/>
    <w:rsid w:val="00B66EFB"/>
    <w:rsid w:val="00B66FA3"/>
    <w:rsid w:val="00B67006"/>
    <w:rsid w:val="00B67A8D"/>
    <w:rsid w:val="00B701A0"/>
    <w:rsid w:val="00B70626"/>
    <w:rsid w:val="00B7076E"/>
    <w:rsid w:val="00B707A3"/>
    <w:rsid w:val="00B708DB"/>
    <w:rsid w:val="00B708DE"/>
    <w:rsid w:val="00B70A26"/>
    <w:rsid w:val="00B70CB9"/>
    <w:rsid w:val="00B70D0F"/>
    <w:rsid w:val="00B710B8"/>
    <w:rsid w:val="00B71203"/>
    <w:rsid w:val="00B71557"/>
    <w:rsid w:val="00B71807"/>
    <w:rsid w:val="00B71B4D"/>
    <w:rsid w:val="00B71CFB"/>
    <w:rsid w:val="00B71E1E"/>
    <w:rsid w:val="00B723D9"/>
    <w:rsid w:val="00B723F6"/>
    <w:rsid w:val="00B725FA"/>
    <w:rsid w:val="00B729E4"/>
    <w:rsid w:val="00B72AA0"/>
    <w:rsid w:val="00B72C88"/>
    <w:rsid w:val="00B72F44"/>
    <w:rsid w:val="00B73354"/>
    <w:rsid w:val="00B73AA3"/>
    <w:rsid w:val="00B73AC0"/>
    <w:rsid w:val="00B73FFF"/>
    <w:rsid w:val="00B74DB6"/>
    <w:rsid w:val="00B74F57"/>
    <w:rsid w:val="00B7561F"/>
    <w:rsid w:val="00B75E7F"/>
    <w:rsid w:val="00B75F5C"/>
    <w:rsid w:val="00B76118"/>
    <w:rsid w:val="00B76431"/>
    <w:rsid w:val="00B76467"/>
    <w:rsid w:val="00B76504"/>
    <w:rsid w:val="00B7667B"/>
    <w:rsid w:val="00B7672D"/>
    <w:rsid w:val="00B76E9D"/>
    <w:rsid w:val="00B76F78"/>
    <w:rsid w:val="00B77134"/>
    <w:rsid w:val="00B77731"/>
    <w:rsid w:val="00B803B4"/>
    <w:rsid w:val="00B803D6"/>
    <w:rsid w:val="00B80424"/>
    <w:rsid w:val="00B804A6"/>
    <w:rsid w:val="00B8085A"/>
    <w:rsid w:val="00B80FA5"/>
    <w:rsid w:val="00B81155"/>
    <w:rsid w:val="00B812CD"/>
    <w:rsid w:val="00B814F3"/>
    <w:rsid w:val="00B8169F"/>
    <w:rsid w:val="00B816ED"/>
    <w:rsid w:val="00B8181C"/>
    <w:rsid w:val="00B8187E"/>
    <w:rsid w:val="00B8190E"/>
    <w:rsid w:val="00B823A7"/>
    <w:rsid w:val="00B826F3"/>
    <w:rsid w:val="00B82886"/>
    <w:rsid w:val="00B82947"/>
    <w:rsid w:val="00B82B28"/>
    <w:rsid w:val="00B83497"/>
    <w:rsid w:val="00B83536"/>
    <w:rsid w:val="00B8366E"/>
    <w:rsid w:val="00B8374D"/>
    <w:rsid w:val="00B83822"/>
    <w:rsid w:val="00B83996"/>
    <w:rsid w:val="00B83B48"/>
    <w:rsid w:val="00B83BC1"/>
    <w:rsid w:val="00B83C2D"/>
    <w:rsid w:val="00B83DF9"/>
    <w:rsid w:val="00B83F5C"/>
    <w:rsid w:val="00B8411D"/>
    <w:rsid w:val="00B8419B"/>
    <w:rsid w:val="00B845C2"/>
    <w:rsid w:val="00B848D7"/>
    <w:rsid w:val="00B84C17"/>
    <w:rsid w:val="00B84F8F"/>
    <w:rsid w:val="00B853BD"/>
    <w:rsid w:val="00B854B9"/>
    <w:rsid w:val="00B855F9"/>
    <w:rsid w:val="00B85AEF"/>
    <w:rsid w:val="00B85B43"/>
    <w:rsid w:val="00B85D7A"/>
    <w:rsid w:val="00B85E07"/>
    <w:rsid w:val="00B85FB1"/>
    <w:rsid w:val="00B862C2"/>
    <w:rsid w:val="00B869CA"/>
    <w:rsid w:val="00B86CAA"/>
    <w:rsid w:val="00B86D45"/>
    <w:rsid w:val="00B86E5A"/>
    <w:rsid w:val="00B86E8B"/>
    <w:rsid w:val="00B86F34"/>
    <w:rsid w:val="00B87067"/>
    <w:rsid w:val="00B8715E"/>
    <w:rsid w:val="00B87321"/>
    <w:rsid w:val="00B87448"/>
    <w:rsid w:val="00B87677"/>
    <w:rsid w:val="00B87840"/>
    <w:rsid w:val="00B879B9"/>
    <w:rsid w:val="00B87B0C"/>
    <w:rsid w:val="00B87B30"/>
    <w:rsid w:val="00B87BFA"/>
    <w:rsid w:val="00B87DC3"/>
    <w:rsid w:val="00B87E2E"/>
    <w:rsid w:val="00B87E7E"/>
    <w:rsid w:val="00B90519"/>
    <w:rsid w:val="00B90AF1"/>
    <w:rsid w:val="00B90C06"/>
    <w:rsid w:val="00B90C13"/>
    <w:rsid w:val="00B90C45"/>
    <w:rsid w:val="00B9106E"/>
    <w:rsid w:val="00B915FA"/>
    <w:rsid w:val="00B91911"/>
    <w:rsid w:val="00B91BF2"/>
    <w:rsid w:val="00B91C1D"/>
    <w:rsid w:val="00B91E56"/>
    <w:rsid w:val="00B925BB"/>
    <w:rsid w:val="00B92944"/>
    <w:rsid w:val="00B92C1F"/>
    <w:rsid w:val="00B92CD9"/>
    <w:rsid w:val="00B9304F"/>
    <w:rsid w:val="00B9316B"/>
    <w:rsid w:val="00B9318A"/>
    <w:rsid w:val="00B93311"/>
    <w:rsid w:val="00B936FE"/>
    <w:rsid w:val="00B93725"/>
    <w:rsid w:val="00B93808"/>
    <w:rsid w:val="00B939E8"/>
    <w:rsid w:val="00B93E55"/>
    <w:rsid w:val="00B94252"/>
    <w:rsid w:val="00B94286"/>
    <w:rsid w:val="00B942E2"/>
    <w:rsid w:val="00B94415"/>
    <w:rsid w:val="00B9445D"/>
    <w:rsid w:val="00B945B1"/>
    <w:rsid w:val="00B94B48"/>
    <w:rsid w:val="00B94C3F"/>
    <w:rsid w:val="00B94C4B"/>
    <w:rsid w:val="00B94CE1"/>
    <w:rsid w:val="00B94E70"/>
    <w:rsid w:val="00B94F50"/>
    <w:rsid w:val="00B94FA5"/>
    <w:rsid w:val="00B95022"/>
    <w:rsid w:val="00B9509C"/>
    <w:rsid w:val="00B951EA"/>
    <w:rsid w:val="00B951FC"/>
    <w:rsid w:val="00B952A7"/>
    <w:rsid w:val="00B9530D"/>
    <w:rsid w:val="00B954DA"/>
    <w:rsid w:val="00B95706"/>
    <w:rsid w:val="00B95879"/>
    <w:rsid w:val="00B958D9"/>
    <w:rsid w:val="00B95992"/>
    <w:rsid w:val="00B95A22"/>
    <w:rsid w:val="00B95ECB"/>
    <w:rsid w:val="00B95ECE"/>
    <w:rsid w:val="00B96155"/>
    <w:rsid w:val="00B96274"/>
    <w:rsid w:val="00B96521"/>
    <w:rsid w:val="00B96644"/>
    <w:rsid w:val="00B968DA"/>
    <w:rsid w:val="00B96B2B"/>
    <w:rsid w:val="00B96BBD"/>
    <w:rsid w:val="00B96E85"/>
    <w:rsid w:val="00B97570"/>
    <w:rsid w:val="00B97A0D"/>
    <w:rsid w:val="00B97CFE"/>
    <w:rsid w:val="00B97E32"/>
    <w:rsid w:val="00BA00E3"/>
    <w:rsid w:val="00BA0173"/>
    <w:rsid w:val="00BA0256"/>
    <w:rsid w:val="00BA0407"/>
    <w:rsid w:val="00BA0690"/>
    <w:rsid w:val="00BA08C8"/>
    <w:rsid w:val="00BA0C9C"/>
    <w:rsid w:val="00BA102B"/>
    <w:rsid w:val="00BA1505"/>
    <w:rsid w:val="00BA192C"/>
    <w:rsid w:val="00BA19CA"/>
    <w:rsid w:val="00BA1A0F"/>
    <w:rsid w:val="00BA1A92"/>
    <w:rsid w:val="00BA1B2A"/>
    <w:rsid w:val="00BA1BB1"/>
    <w:rsid w:val="00BA1CC0"/>
    <w:rsid w:val="00BA1DD1"/>
    <w:rsid w:val="00BA230A"/>
    <w:rsid w:val="00BA246E"/>
    <w:rsid w:val="00BA30ED"/>
    <w:rsid w:val="00BA3164"/>
    <w:rsid w:val="00BA31E1"/>
    <w:rsid w:val="00BA3250"/>
    <w:rsid w:val="00BA3837"/>
    <w:rsid w:val="00BA3FD3"/>
    <w:rsid w:val="00BA4121"/>
    <w:rsid w:val="00BA4173"/>
    <w:rsid w:val="00BA41A1"/>
    <w:rsid w:val="00BA4465"/>
    <w:rsid w:val="00BA45B9"/>
    <w:rsid w:val="00BA46D5"/>
    <w:rsid w:val="00BA47AE"/>
    <w:rsid w:val="00BA49BA"/>
    <w:rsid w:val="00BA4B96"/>
    <w:rsid w:val="00BA4CB9"/>
    <w:rsid w:val="00BA4DAB"/>
    <w:rsid w:val="00BA4EFB"/>
    <w:rsid w:val="00BA501E"/>
    <w:rsid w:val="00BA512D"/>
    <w:rsid w:val="00BA51C0"/>
    <w:rsid w:val="00BA5326"/>
    <w:rsid w:val="00BA551F"/>
    <w:rsid w:val="00BA5656"/>
    <w:rsid w:val="00BA57C1"/>
    <w:rsid w:val="00BA57C2"/>
    <w:rsid w:val="00BA5BBD"/>
    <w:rsid w:val="00BA5C8C"/>
    <w:rsid w:val="00BA5E67"/>
    <w:rsid w:val="00BA5F09"/>
    <w:rsid w:val="00BA630C"/>
    <w:rsid w:val="00BA63E8"/>
    <w:rsid w:val="00BA6742"/>
    <w:rsid w:val="00BA6927"/>
    <w:rsid w:val="00BA6B2D"/>
    <w:rsid w:val="00BA6B46"/>
    <w:rsid w:val="00BA6B50"/>
    <w:rsid w:val="00BA6C4F"/>
    <w:rsid w:val="00BA6DEB"/>
    <w:rsid w:val="00BA6EEC"/>
    <w:rsid w:val="00BA6F20"/>
    <w:rsid w:val="00BA715A"/>
    <w:rsid w:val="00BA7651"/>
    <w:rsid w:val="00BA7C4B"/>
    <w:rsid w:val="00BA7D00"/>
    <w:rsid w:val="00BA7D5E"/>
    <w:rsid w:val="00BA7DF3"/>
    <w:rsid w:val="00BA7E31"/>
    <w:rsid w:val="00BA7F18"/>
    <w:rsid w:val="00BB0026"/>
    <w:rsid w:val="00BB044C"/>
    <w:rsid w:val="00BB0846"/>
    <w:rsid w:val="00BB08A9"/>
    <w:rsid w:val="00BB08B3"/>
    <w:rsid w:val="00BB095C"/>
    <w:rsid w:val="00BB0970"/>
    <w:rsid w:val="00BB09AE"/>
    <w:rsid w:val="00BB0B9D"/>
    <w:rsid w:val="00BB0CA6"/>
    <w:rsid w:val="00BB101D"/>
    <w:rsid w:val="00BB12C3"/>
    <w:rsid w:val="00BB164A"/>
    <w:rsid w:val="00BB1D04"/>
    <w:rsid w:val="00BB21EF"/>
    <w:rsid w:val="00BB2682"/>
    <w:rsid w:val="00BB2708"/>
    <w:rsid w:val="00BB29BD"/>
    <w:rsid w:val="00BB2D6E"/>
    <w:rsid w:val="00BB2FB9"/>
    <w:rsid w:val="00BB37A2"/>
    <w:rsid w:val="00BB3881"/>
    <w:rsid w:val="00BB3B97"/>
    <w:rsid w:val="00BB423F"/>
    <w:rsid w:val="00BB425B"/>
    <w:rsid w:val="00BB43DF"/>
    <w:rsid w:val="00BB463A"/>
    <w:rsid w:val="00BB4CEF"/>
    <w:rsid w:val="00BB4E06"/>
    <w:rsid w:val="00BB4EE1"/>
    <w:rsid w:val="00BB4FA3"/>
    <w:rsid w:val="00BB5621"/>
    <w:rsid w:val="00BB6099"/>
    <w:rsid w:val="00BB615B"/>
    <w:rsid w:val="00BB6476"/>
    <w:rsid w:val="00BB6800"/>
    <w:rsid w:val="00BB686F"/>
    <w:rsid w:val="00BB688D"/>
    <w:rsid w:val="00BB6A40"/>
    <w:rsid w:val="00BB6C89"/>
    <w:rsid w:val="00BB6DA8"/>
    <w:rsid w:val="00BB6F50"/>
    <w:rsid w:val="00BB73CD"/>
    <w:rsid w:val="00BB75AA"/>
    <w:rsid w:val="00BB7600"/>
    <w:rsid w:val="00BB7677"/>
    <w:rsid w:val="00BB7746"/>
    <w:rsid w:val="00BB794B"/>
    <w:rsid w:val="00BC0003"/>
    <w:rsid w:val="00BC024C"/>
    <w:rsid w:val="00BC0270"/>
    <w:rsid w:val="00BC04C9"/>
    <w:rsid w:val="00BC0509"/>
    <w:rsid w:val="00BC063C"/>
    <w:rsid w:val="00BC06E4"/>
    <w:rsid w:val="00BC06E9"/>
    <w:rsid w:val="00BC0869"/>
    <w:rsid w:val="00BC08F5"/>
    <w:rsid w:val="00BC0A8B"/>
    <w:rsid w:val="00BC0D33"/>
    <w:rsid w:val="00BC11E8"/>
    <w:rsid w:val="00BC15F0"/>
    <w:rsid w:val="00BC165E"/>
    <w:rsid w:val="00BC190C"/>
    <w:rsid w:val="00BC1DE9"/>
    <w:rsid w:val="00BC1E88"/>
    <w:rsid w:val="00BC229E"/>
    <w:rsid w:val="00BC2339"/>
    <w:rsid w:val="00BC236B"/>
    <w:rsid w:val="00BC2977"/>
    <w:rsid w:val="00BC2A65"/>
    <w:rsid w:val="00BC2B25"/>
    <w:rsid w:val="00BC2F2E"/>
    <w:rsid w:val="00BC30D5"/>
    <w:rsid w:val="00BC36D2"/>
    <w:rsid w:val="00BC373A"/>
    <w:rsid w:val="00BC38BB"/>
    <w:rsid w:val="00BC3960"/>
    <w:rsid w:val="00BC3C9C"/>
    <w:rsid w:val="00BC3D2C"/>
    <w:rsid w:val="00BC4294"/>
    <w:rsid w:val="00BC4503"/>
    <w:rsid w:val="00BC45D2"/>
    <w:rsid w:val="00BC4AAC"/>
    <w:rsid w:val="00BC4BDE"/>
    <w:rsid w:val="00BC4C0B"/>
    <w:rsid w:val="00BC4E85"/>
    <w:rsid w:val="00BC4F52"/>
    <w:rsid w:val="00BC5641"/>
    <w:rsid w:val="00BC57CF"/>
    <w:rsid w:val="00BC59F1"/>
    <w:rsid w:val="00BC5AD0"/>
    <w:rsid w:val="00BC5B39"/>
    <w:rsid w:val="00BC5CFF"/>
    <w:rsid w:val="00BC6696"/>
    <w:rsid w:val="00BC6811"/>
    <w:rsid w:val="00BC6C4C"/>
    <w:rsid w:val="00BC6C72"/>
    <w:rsid w:val="00BC6D5D"/>
    <w:rsid w:val="00BC6D88"/>
    <w:rsid w:val="00BC6EB5"/>
    <w:rsid w:val="00BC7012"/>
    <w:rsid w:val="00BC7241"/>
    <w:rsid w:val="00BC7B2B"/>
    <w:rsid w:val="00BC7C37"/>
    <w:rsid w:val="00BC7D66"/>
    <w:rsid w:val="00BD0253"/>
    <w:rsid w:val="00BD02DC"/>
    <w:rsid w:val="00BD06E4"/>
    <w:rsid w:val="00BD07CE"/>
    <w:rsid w:val="00BD0825"/>
    <w:rsid w:val="00BD0D37"/>
    <w:rsid w:val="00BD0D3F"/>
    <w:rsid w:val="00BD0D8E"/>
    <w:rsid w:val="00BD0DE7"/>
    <w:rsid w:val="00BD0F7A"/>
    <w:rsid w:val="00BD1663"/>
    <w:rsid w:val="00BD1840"/>
    <w:rsid w:val="00BD1A4C"/>
    <w:rsid w:val="00BD1B28"/>
    <w:rsid w:val="00BD1C91"/>
    <w:rsid w:val="00BD1ED5"/>
    <w:rsid w:val="00BD1FA0"/>
    <w:rsid w:val="00BD1FDD"/>
    <w:rsid w:val="00BD2116"/>
    <w:rsid w:val="00BD24CC"/>
    <w:rsid w:val="00BD28C2"/>
    <w:rsid w:val="00BD2A4B"/>
    <w:rsid w:val="00BD2BA2"/>
    <w:rsid w:val="00BD2D8C"/>
    <w:rsid w:val="00BD2DBE"/>
    <w:rsid w:val="00BD2EA4"/>
    <w:rsid w:val="00BD304A"/>
    <w:rsid w:val="00BD319E"/>
    <w:rsid w:val="00BD31DB"/>
    <w:rsid w:val="00BD3489"/>
    <w:rsid w:val="00BD361C"/>
    <w:rsid w:val="00BD3B7B"/>
    <w:rsid w:val="00BD4305"/>
    <w:rsid w:val="00BD43E9"/>
    <w:rsid w:val="00BD4531"/>
    <w:rsid w:val="00BD4AAF"/>
    <w:rsid w:val="00BD4D21"/>
    <w:rsid w:val="00BD4FD2"/>
    <w:rsid w:val="00BD5629"/>
    <w:rsid w:val="00BD56D8"/>
    <w:rsid w:val="00BD5BAC"/>
    <w:rsid w:val="00BD5E27"/>
    <w:rsid w:val="00BD5F9D"/>
    <w:rsid w:val="00BD62BF"/>
    <w:rsid w:val="00BD62F0"/>
    <w:rsid w:val="00BD6310"/>
    <w:rsid w:val="00BD631B"/>
    <w:rsid w:val="00BD6863"/>
    <w:rsid w:val="00BD697E"/>
    <w:rsid w:val="00BD6BBF"/>
    <w:rsid w:val="00BD7065"/>
    <w:rsid w:val="00BD74C2"/>
    <w:rsid w:val="00BD7699"/>
    <w:rsid w:val="00BD7897"/>
    <w:rsid w:val="00BE01BB"/>
    <w:rsid w:val="00BE059E"/>
    <w:rsid w:val="00BE05E6"/>
    <w:rsid w:val="00BE06E0"/>
    <w:rsid w:val="00BE0908"/>
    <w:rsid w:val="00BE0BE4"/>
    <w:rsid w:val="00BE0C64"/>
    <w:rsid w:val="00BE0CFD"/>
    <w:rsid w:val="00BE0F20"/>
    <w:rsid w:val="00BE1090"/>
    <w:rsid w:val="00BE10CC"/>
    <w:rsid w:val="00BE11D6"/>
    <w:rsid w:val="00BE1601"/>
    <w:rsid w:val="00BE16C3"/>
    <w:rsid w:val="00BE16D9"/>
    <w:rsid w:val="00BE18CA"/>
    <w:rsid w:val="00BE1AD2"/>
    <w:rsid w:val="00BE1B14"/>
    <w:rsid w:val="00BE1D60"/>
    <w:rsid w:val="00BE1D94"/>
    <w:rsid w:val="00BE201C"/>
    <w:rsid w:val="00BE2378"/>
    <w:rsid w:val="00BE237B"/>
    <w:rsid w:val="00BE255B"/>
    <w:rsid w:val="00BE28ED"/>
    <w:rsid w:val="00BE295D"/>
    <w:rsid w:val="00BE2A12"/>
    <w:rsid w:val="00BE2B87"/>
    <w:rsid w:val="00BE2C1A"/>
    <w:rsid w:val="00BE2C90"/>
    <w:rsid w:val="00BE2E50"/>
    <w:rsid w:val="00BE2E6D"/>
    <w:rsid w:val="00BE2EF7"/>
    <w:rsid w:val="00BE2FC6"/>
    <w:rsid w:val="00BE318B"/>
    <w:rsid w:val="00BE34A7"/>
    <w:rsid w:val="00BE3760"/>
    <w:rsid w:val="00BE376B"/>
    <w:rsid w:val="00BE37AD"/>
    <w:rsid w:val="00BE386C"/>
    <w:rsid w:val="00BE39A2"/>
    <w:rsid w:val="00BE3B32"/>
    <w:rsid w:val="00BE3B41"/>
    <w:rsid w:val="00BE3BEB"/>
    <w:rsid w:val="00BE4556"/>
    <w:rsid w:val="00BE4598"/>
    <w:rsid w:val="00BE46A6"/>
    <w:rsid w:val="00BE47FA"/>
    <w:rsid w:val="00BE4801"/>
    <w:rsid w:val="00BE4862"/>
    <w:rsid w:val="00BE4AA9"/>
    <w:rsid w:val="00BE4D48"/>
    <w:rsid w:val="00BE5446"/>
    <w:rsid w:val="00BE5B80"/>
    <w:rsid w:val="00BE5CFC"/>
    <w:rsid w:val="00BE5D78"/>
    <w:rsid w:val="00BE61D8"/>
    <w:rsid w:val="00BE66DC"/>
    <w:rsid w:val="00BE67BA"/>
    <w:rsid w:val="00BE68A3"/>
    <w:rsid w:val="00BE6A9D"/>
    <w:rsid w:val="00BE6BA3"/>
    <w:rsid w:val="00BE6EF0"/>
    <w:rsid w:val="00BE6F56"/>
    <w:rsid w:val="00BE6F59"/>
    <w:rsid w:val="00BE70BE"/>
    <w:rsid w:val="00BE716B"/>
    <w:rsid w:val="00BE722D"/>
    <w:rsid w:val="00BE776B"/>
    <w:rsid w:val="00BE77EC"/>
    <w:rsid w:val="00BE7BB0"/>
    <w:rsid w:val="00BE7BB9"/>
    <w:rsid w:val="00BE7DE9"/>
    <w:rsid w:val="00BF0227"/>
    <w:rsid w:val="00BF029D"/>
    <w:rsid w:val="00BF053D"/>
    <w:rsid w:val="00BF0645"/>
    <w:rsid w:val="00BF06B1"/>
    <w:rsid w:val="00BF06FC"/>
    <w:rsid w:val="00BF098E"/>
    <w:rsid w:val="00BF0ABF"/>
    <w:rsid w:val="00BF0CDB"/>
    <w:rsid w:val="00BF12AA"/>
    <w:rsid w:val="00BF13B9"/>
    <w:rsid w:val="00BF14BD"/>
    <w:rsid w:val="00BF16ED"/>
    <w:rsid w:val="00BF1706"/>
    <w:rsid w:val="00BF1A8D"/>
    <w:rsid w:val="00BF1B3D"/>
    <w:rsid w:val="00BF1B4F"/>
    <w:rsid w:val="00BF1C31"/>
    <w:rsid w:val="00BF1CAB"/>
    <w:rsid w:val="00BF1CFF"/>
    <w:rsid w:val="00BF1F13"/>
    <w:rsid w:val="00BF1FE0"/>
    <w:rsid w:val="00BF2540"/>
    <w:rsid w:val="00BF2F45"/>
    <w:rsid w:val="00BF304F"/>
    <w:rsid w:val="00BF305E"/>
    <w:rsid w:val="00BF3462"/>
    <w:rsid w:val="00BF34A3"/>
    <w:rsid w:val="00BF357C"/>
    <w:rsid w:val="00BF3689"/>
    <w:rsid w:val="00BF37F6"/>
    <w:rsid w:val="00BF37F9"/>
    <w:rsid w:val="00BF37FE"/>
    <w:rsid w:val="00BF39DF"/>
    <w:rsid w:val="00BF3EE7"/>
    <w:rsid w:val="00BF3FDD"/>
    <w:rsid w:val="00BF4121"/>
    <w:rsid w:val="00BF4636"/>
    <w:rsid w:val="00BF4C1A"/>
    <w:rsid w:val="00BF4D08"/>
    <w:rsid w:val="00BF4F93"/>
    <w:rsid w:val="00BF5018"/>
    <w:rsid w:val="00BF51DC"/>
    <w:rsid w:val="00BF55D8"/>
    <w:rsid w:val="00BF55DF"/>
    <w:rsid w:val="00BF57C5"/>
    <w:rsid w:val="00BF5F1B"/>
    <w:rsid w:val="00BF684C"/>
    <w:rsid w:val="00BF6D42"/>
    <w:rsid w:val="00BF7033"/>
    <w:rsid w:val="00BF7050"/>
    <w:rsid w:val="00BF70B7"/>
    <w:rsid w:val="00BF7548"/>
    <w:rsid w:val="00BF7794"/>
    <w:rsid w:val="00BF7A25"/>
    <w:rsid w:val="00BF7DCD"/>
    <w:rsid w:val="00C0054A"/>
    <w:rsid w:val="00C008D4"/>
    <w:rsid w:val="00C00A0E"/>
    <w:rsid w:val="00C00D0D"/>
    <w:rsid w:val="00C00EED"/>
    <w:rsid w:val="00C01092"/>
    <w:rsid w:val="00C0128C"/>
    <w:rsid w:val="00C0135B"/>
    <w:rsid w:val="00C0172E"/>
    <w:rsid w:val="00C018B3"/>
    <w:rsid w:val="00C0190C"/>
    <w:rsid w:val="00C019B0"/>
    <w:rsid w:val="00C01A52"/>
    <w:rsid w:val="00C01AA0"/>
    <w:rsid w:val="00C01FCA"/>
    <w:rsid w:val="00C0207D"/>
    <w:rsid w:val="00C022C7"/>
    <w:rsid w:val="00C0234D"/>
    <w:rsid w:val="00C02370"/>
    <w:rsid w:val="00C02549"/>
    <w:rsid w:val="00C0257B"/>
    <w:rsid w:val="00C02672"/>
    <w:rsid w:val="00C02B33"/>
    <w:rsid w:val="00C02BC3"/>
    <w:rsid w:val="00C02E0D"/>
    <w:rsid w:val="00C02FED"/>
    <w:rsid w:val="00C03240"/>
    <w:rsid w:val="00C03366"/>
    <w:rsid w:val="00C033DF"/>
    <w:rsid w:val="00C0351B"/>
    <w:rsid w:val="00C037F1"/>
    <w:rsid w:val="00C0380F"/>
    <w:rsid w:val="00C0419A"/>
    <w:rsid w:val="00C04398"/>
    <w:rsid w:val="00C0443D"/>
    <w:rsid w:val="00C045D7"/>
    <w:rsid w:val="00C04DA7"/>
    <w:rsid w:val="00C04E11"/>
    <w:rsid w:val="00C04E6F"/>
    <w:rsid w:val="00C04EBA"/>
    <w:rsid w:val="00C04F09"/>
    <w:rsid w:val="00C04FEA"/>
    <w:rsid w:val="00C05307"/>
    <w:rsid w:val="00C059A9"/>
    <w:rsid w:val="00C05D4F"/>
    <w:rsid w:val="00C05F27"/>
    <w:rsid w:val="00C060FE"/>
    <w:rsid w:val="00C0611A"/>
    <w:rsid w:val="00C0648B"/>
    <w:rsid w:val="00C065F2"/>
    <w:rsid w:val="00C071A3"/>
    <w:rsid w:val="00C07732"/>
    <w:rsid w:val="00C0787B"/>
    <w:rsid w:val="00C078C0"/>
    <w:rsid w:val="00C07DE0"/>
    <w:rsid w:val="00C1043B"/>
    <w:rsid w:val="00C10583"/>
    <w:rsid w:val="00C109ED"/>
    <w:rsid w:val="00C10B59"/>
    <w:rsid w:val="00C10CFC"/>
    <w:rsid w:val="00C10D48"/>
    <w:rsid w:val="00C10DEC"/>
    <w:rsid w:val="00C1116C"/>
    <w:rsid w:val="00C11834"/>
    <w:rsid w:val="00C11A1D"/>
    <w:rsid w:val="00C11AC7"/>
    <w:rsid w:val="00C11CA0"/>
    <w:rsid w:val="00C11D52"/>
    <w:rsid w:val="00C1218C"/>
    <w:rsid w:val="00C124ED"/>
    <w:rsid w:val="00C1294E"/>
    <w:rsid w:val="00C1313F"/>
    <w:rsid w:val="00C13563"/>
    <w:rsid w:val="00C1372B"/>
    <w:rsid w:val="00C13CFB"/>
    <w:rsid w:val="00C13D74"/>
    <w:rsid w:val="00C13F97"/>
    <w:rsid w:val="00C148D0"/>
    <w:rsid w:val="00C14926"/>
    <w:rsid w:val="00C14A7E"/>
    <w:rsid w:val="00C14BBD"/>
    <w:rsid w:val="00C152A1"/>
    <w:rsid w:val="00C154A7"/>
    <w:rsid w:val="00C155C6"/>
    <w:rsid w:val="00C15758"/>
    <w:rsid w:val="00C1587D"/>
    <w:rsid w:val="00C15881"/>
    <w:rsid w:val="00C158E6"/>
    <w:rsid w:val="00C15AC1"/>
    <w:rsid w:val="00C15DE8"/>
    <w:rsid w:val="00C15EB9"/>
    <w:rsid w:val="00C162C9"/>
    <w:rsid w:val="00C1637C"/>
    <w:rsid w:val="00C16427"/>
    <w:rsid w:val="00C165D8"/>
    <w:rsid w:val="00C1674D"/>
    <w:rsid w:val="00C1680A"/>
    <w:rsid w:val="00C1680F"/>
    <w:rsid w:val="00C16896"/>
    <w:rsid w:val="00C16A7E"/>
    <w:rsid w:val="00C16B37"/>
    <w:rsid w:val="00C16C38"/>
    <w:rsid w:val="00C16D39"/>
    <w:rsid w:val="00C16DFF"/>
    <w:rsid w:val="00C16F34"/>
    <w:rsid w:val="00C1701A"/>
    <w:rsid w:val="00C17306"/>
    <w:rsid w:val="00C17AE4"/>
    <w:rsid w:val="00C201E1"/>
    <w:rsid w:val="00C2026A"/>
    <w:rsid w:val="00C2042B"/>
    <w:rsid w:val="00C204D8"/>
    <w:rsid w:val="00C207B7"/>
    <w:rsid w:val="00C207E5"/>
    <w:rsid w:val="00C2098D"/>
    <w:rsid w:val="00C20D7A"/>
    <w:rsid w:val="00C20F01"/>
    <w:rsid w:val="00C212BB"/>
    <w:rsid w:val="00C21312"/>
    <w:rsid w:val="00C21455"/>
    <w:rsid w:val="00C21687"/>
    <w:rsid w:val="00C21C11"/>
    <w:rsid w:val="00C21CF9"/>
    <w:rsid w:val="00C220B3"/>
    <w:rsid w:val="00C220B8"/>
    <w:rsid w:val="00C223A1"/>
    <w:rsid w:val="00C224E6"/>
    <w:rsid w:val="00C2253A"/>
    <w:rsid w:val="00C226A8"/>
    <w:rsid w:val="00C22770"/>
    <w:rsid w:val="00C2293E"/>
    <w:rsid w:val="00C22C08"/>
    <w:rsid w:val="00C22D09"/>
    <w:rsid w:val="00C22D76"/>
    <w:rsid w:val="00C22D91"/>
    <w:rsid w:val="00C22DD5"/>
    <w:rsid w:val="00C23820"/>
    <w:rsid w:val="00C23A50"/>
    <w:rsid w:val="00C23B14"/>
    <w:rsid w:val="00C23D83"/>
    <w:rsid w:val="00C23E43"/>
    <w:rsid w:val="00C2407C"/>
    <w:rsid w:val="00C240D1"/>
    <w:rsid w:val="00C2448E"/>
    <w:rsid w:val="00C246B3"/>
    <w:rsid w:val="00C2499A"/>
    <w:rsid w:val="00C24AC3"/>
    <w:rsid w:val="00C24BED"/>
    <w:rsid w:val="00C24E35"/>
    <w:rsid w:val="00C254A9"/>
    <w:rsid w:val="00C25591"/>
    <w:rsid w:val="00C25A40"/>
    <w:rsid w:val="00C25D20"/>
    <w:rsid w:val="00C25DD9"/>
    <w:rsid w:val="00C25FC4"/>
    <w:rsid w:val="00C260D1"/>
    <w:rsid w:val="00C261F9"/>
    <w:rsid w:val="00C266C0"/>
    <w:rsid w:val="00C266EC"/>
    <w:rsid w:val="00C267C9"/>
    <w:rsid w:val="00C26CBB"/>
    <w:rsid w:val="00C27107"/>
    <w:rsid w:val="00C273DF"/>
    <w:rsid w:val="00C276C6"/>
    <w:rsid w:val="00C27737"/>
    <w:rsid w:val="00C277A8"/>
    <w:rsid w:val="00C27A44"/>
    <w:rsid w:val="00C27AEC"/>
    <w:rsid w:val="00C27B98"/>
    <w:rsid w:val="00C27C29"/>
    <w:rsid w:val="00C27D22"/>
    <w:rsid w:val="00C302F9"/>
    <w:rsid w:val="00C3061D"/>
    <w:rsid w:val="00C30878"/>
    <w:rsid w:val="00C30A0E"/>
    <w:rsid w:val="00C30C95"/>
    <w:rsid w:val="00C31537"/>
    <w:rsid w:val="00C31C2B"/>
    <w:rsid w:val="00C3200B"/>
    <w:rsid w:val="00C320C8"/>
    <w:rsid w:val="00C322C0"/>
    <w:rsid w:val="00C32709"/>
    <w:rsid w:val="00C32725"/>
    <w:rsid w:val="00C32C6F"/>
    <w:rsid w:val="00C32EED"/>
    <w:rsid w:val="00C32F84"/>
    <w:rsid w:val="00C3312B"/>
    <w:rsid w:val="00C336D2"/>
    <w:rsid w:val="00C338BA"/>
    <w:rsid w:val="00C33BCF"/>
    <w:rsid w:val="00C33BE4"/>
    <w:rsid w:val="00C342DC"/>
    <w:rsid w:val="00C34467"/>
    <w:rsid w:val="00C34509"/>
    <w:rsid w:val="00C346D0"/>
    <w:rsid w:val="00C34A43"/>
    <w:rsid w:val="00C34C46"/>
    <w:rsid w:val="00C34D12"/>
    <w:rsid w:val="00C35740"/>
    <w:rsid w:val="00C35F47"/>
    <w:rsid w:val="00C36014"/>
    <w:rsid w:val="00C363A9"/>
    <w:rsid w:val="00C363AA"/>
    <w:rsid w:val="00C36A26"/>
    <w:rsid w:val="00C37222"/>
    <w:rsid w:val="00C374F7"/>
    <w:rsid w:val="00C376AB"/>
    <w:rsid w:val="00C37738"/>
    <w:rsid w:val="00C37BF3"/>
    <w:rsid w:val="00C40128"/>
    <w:rsid w:val="00C402BD"/>
    <w:rsid w:val="00C404B2"/>
    <w:rsid w:val="00C40817"/>
    <w:rsid w:val="00C40900"/>
    <w:rsid w:val="00C40C4B"/>
    <w:rsid w:val="00C40D46"/>
    <w:rsid w:val="00C40DCA"/>
    <w:rsid w:val="00C40F03"/>
    <w:rsid w:val="00C40F43"/>
    <w:rsid w:val="00C41211"/>
    <w:rsid w:val="00C412F6"/>
    <w:rsid w:val="00C41478"/>
    <w:rsid w:val="00C41541"/>
    <w:rsid w:val="00C41927"/>
    <w:rsid w:val="00C41B44"/>
    <w:rsid w:val="00C41BF3"/>
    <w:rsid w:val="00C4227D"/>
    <w:rsid w:val="00C424C7"/>
    <w:rsid w:val="00C424CB"/>
    <w:rsid w:val="00C42883"/>
    <w:rsid w:val="00C428EA"/>
    <w:rsid w:val="00C42C9A"/>
    <w:rsid w:val="00C42D96"/>
    <w:rsid w:val="00C42EF7"/>
    <w:rsid w:val="00C430A8"/>
    <w:rsid w:val="00C432BA"/>
    <w:rsid w:val="00C43580"/>
    <w:rsid w:val="00C43C42"/>
    <w:rsid w:val="00C43DAC"/>
    <w:rsid w:val="00C43E87"/>
    <w:rsid w:val="00C44132"/>
    <w:rsid w:val="00C44171"/>
    <w:rsid w:val="00C44502"/>
    <w:rsid w:val="00C44623"/>
    <w:rsid w:val="00C44785"/>
    <w:rsid w:val="00C44879"/>
    <w:rsid w:val="00C449E3"/>
    <w:rsid w:val="00C44BED"/>
    <w:rsid w:val="00C44CDA"/>
    <w:rsid w:val="00C44DFA"/>
    <w:rsid w:val="00C4551D"/>
    <w:rsid w:val="00C45694"/>
    <w:rsid w:val="00C45AF2"/>
    <w:rsid w:val="00C45E6E"/>
    <w:rsid w:val="00C45F5B"/>
    <w:rsid w:val="00C469F3"/>
    <w:rsid w:val="00C46E2E"/>
    <w:rsid w:val="00C46ED2"/>
    <w:rsid w:val="00C46EFF"/>
    <w:rsid w:val="00C4725E"/>
    <w:rsid w:val="00C47280"/>
    <w:rsid w:val="00C473E6"/>
    <w:rsid w:val="00C474B8"/>
    <w:rsid w:val="00C474F2"/>
    <w:rsid w:val="00C47517"/>
    <w:rsid w:val="00C4763F"/>
    <w:rsid w:val="00C478A7"/>
    <w:rsid w:val="00C47AC6"/>
    <w:rsid w:val="00C47EAF"/>
    <w:rsid w:val="00C5021D"/>
    <w:rsid w:val="00C5048C"/>
    <w:rsid w:val="00C50519"/>
    <w:rsid w:val="00C5064F"/>
    <w:rsid w:val="00C50932"/>
    <w:rsid w:val="00C50B5F"/>
    <w:rsid w:val="00C50E8F"/>
    <w:rsid w:val="00C50F63"/>
    <w:rsid w:val="00C5115F"/>
    <w:rsid w:val="00C51F18"/>
    <w:rsid w:val="00C51FFC"/>
    <w:rsid w:val="00C5229D"/>
    <w:rsid w:val="00C52319"/>
    <w:rsid w:val="00C52AD4"/>
    <w:rsid w:val="00C52C24"/>
    <w:rsid w:val="00C532D0"/>
    <w:rsid w:val="00C5367A"/>
    <w:rsid w:val="00C537E8"/>
    <w:rsid w:val="00C53D91"/>
    <w:rsid w:val="00C53DBA"/>
    <w:rsid w:val="00C546A9"/>
    <w:rsid w:val="00C547A5"/>
    <w:rsid w:val="00C54BF0"/>
    <w:rsid w:val="00C55026"/>
    <w:rsid w:val="00C5515C"/>
    <w:rsid w:val="00C5531C"/>
    <w:rsid w:val="00C5542D"/>
    <w:rsid w:val="00C55830"/>
    <w:rsid w:val="00C55A28"/>
    <w:rsid w:val="00C55DA7"/>
    <w:rsid w:val="00C56001"/>
    <w:rsid w:val="00C5615D"/>
    <w:rsid w:val="00C56162"/>
    <w:rsid w:val="00C567FB"/>
    <w:rsid w:val="00C56F2C"/>
    <w:rsid w:val="00C571EA"/>
    <w:rsid w:val="00C57225"/>
    <w:rsid w:val="00C576C1"/>
    <w:rsid w:val="00C577BD"/>
    <w:rsid w:val="00C57925"/>
    <w:rsid w:val="00C57E7E"/>
    <w:rsid w:val="00C57F7D"/>
    <w:rsid w:val="00C603C9"/>
    <w:rsid w:val="00C6046A"/>
    <w:rsid w:val="00C605A8"/>
    <w:rsid w:val="00C60716"/>
    <w:rsid w:val="00C608EB"/>
    <w:rsid w:val="00C60919"/>
    <w:rsid w:val="00C60DDE"/>
    <w:rsid w:val="00C6148C"/>
    <w:rsid w:val="00C616F5"/>
    <w:rsid w:val="00C61720"/>
    <w:rsid w:val="00C6184F"/>
    <w:rsid w:val="00C61B1D"/>
    <w:rsid w:val="00C61D9C"/>
    <w:rsid w:val="00C61DCD"/>
    <w:rsid w:val="00C62101"/>
    <w:rsid w:val="00C62160"/>
    <w:rsid w:val="00C62337"/>
    <w:rsid w:val="00C62344"/>
    <w:rsid w:val="00C623ED"/>
    <w:rsid w:val="00C62410"/>
    <w:rsid w:val="00C62801"/>
    <w:rsid w:val="00C62848"/>
    <w:rsid w:val="00C62C17"/>
    <w:rsid w:val="00C62EEA"/>
    <w:rsid w:val="00C632AA"/>
    <w:rsid w:val="00C63331"/>
    <w:rsid w:val="00C6359D"/>
    <w:rsid w:val="00C63800"/>
    <w:rsid w:val="00C63947"/>
    <w:rsid w:val="00C63990"/>
    <w:rsid w:val="00C64002"/>
    <w:rsid w:val="00C64235"/>
    <w:rsid w:val="00C645BD"/>
    <w:rsid w:val="00C6488A"/>
    <w:rsid w:val="00C648E4"/>
    <w:rsid w:val="00C6523E"/>
    <w:rsid w:val="00C652CA"/>
    <w:rsid w:val="00C65419"/>
    <w:rsid w:val="00C6552B"/>
    <w:rsid w:val="00C65534"/>
    <w:rsid w:val="00C6565A"/>
    <w:rsid w:val="00C656A6"/>
    <w:rsid w:val="00C6581B"/>
    <w:rsid w:val="00C65938"/>
    <w:rsid w:val="00C659A0"/>
    <w:rsid w:val="00C65B22"/>
    <w:rsid w:val="00C65CA9"/>
    <w:rsid w:val="00C66127"/>
    <w:rsid w:val="00C661C3"/>
    <w:rsid w:val="00C6637B"/>
    <w:rsid w:val="00C66595"/>
    <w:rsid w:val="00C665B9"/>
    <w:rsid w:val="00C66CE8"/>
    <w:rsid w:val="00C66E39"/>
    <w:rsid w:val="00C66F2E"/>
    <w:rsid w:val="00C66F43"/>
    <w:rsid w:val="00C6705A"/>
    <w:rsid w:val="00C673D3"/>
    <w:rsid w:val="00C67605"/>
    <w:rsid w:val="00C677A8"/>
    <w:rsid w:val="00C67F77"/>
    <w:rsid w:val="00C67F7C"/>
    <w:rsid w:val="00C67FFB"/>
    <w:rsid w:val="00C7002B"/>
    <w:rsid w:val="00C702D4"/>
    <w:rsid w:val="00C7066C"/>
    <w:rsid w:val="00C70FC2"/>
    <w:rsid w:val="00C71A03"/>
    <w:rsid w:val="00C71FAA"/>
    <w:rsid w:val="00C72052"/>
    <w:rsid w:val="00C721E8"/>
    <w:rsid w:val="00C726FE"/>
    <w:rsid w:val="00C72851"/>
    <w:rsid w:val="00C72B5E"/>
    <w:rsid w:val="00C72BAA"/>
    <w:rsid w:val="00C72EB8"/>
    <w:rsid w:val="00C72FEE"/>
    <w:rsid w:val="00C7319D"/>
    <w:rsid w:val="00C731C1"/>
    <w:rsid w:val="00C736CD"/>
    <w:rsid w:val="00C73E6F"/>
    <w:rsid w:val="00C74779"/>
    <w:rsid w:val="00C748D9"/>
    <w:rsid w:val="00C74A62"/>
    <w:rsid w:val="00C74BAB"/>
    <w:rsid w:val="00C7569E"/>
    <w:rsid w:val="00C756A9"/>
    <w:rsid w:val="00C75812"/>
    <w:rsid w:val="00C758A9"/>
    <w:rsid w:val="00C759C6"/>
    <w:rsid w:val="00C75B96"/>
    <w:rsid w:val="00C75E65"/>
    <w:rsid w:val="00C75ED0"/>
    <w:rsid w:val="00C76381"/>
    <w:rsid w:val="00C76F00"/>
    <w:rsid w:val="00C77059"/>
    <w:rsid w:val="00C77186"/>
    <w:rsid w:val="00C771F7"/>
    <w:rsid w:val="00C773A5"/>
    <w:rsid w:val="00C77561"/>
    <w:rsid w:val="00C77701"/>
    <w:rsid w:val="00C7774E"/>
    <w:rsid w:val="00C777AC"/>
    <w:rsid w:val="00C779CC"/>
    <w:rsid w:val="00C801AA"/>
    <w:rsid w:val="00C80451"/>
    <w:rsid w:val="00C80690"/>
    <w:rsid w:val="00C806CB"/>
    <w:rsid w:val="00C8087F"/>
    <w:rsid w:val="00C812EC"/>
    <w:rsid w:val="00C81313"/>
    <w:rsid w:val="00C813BD"/>
    <w:rsid w:val="00C81555"/>
    <w:rsid w:val="00C816A8"/>
    <w:rsid w:val="00C81BA4"/>
    <w:rsid w:val="00C81E8A"/>
    <w:rsid w:val="00C81EA0"/>
    <w:rsid w:val="00C81FCF"/>
    <w:rsid w:val="00C8202A"/>
    <w:rsid w:val="00C822D1"/>
    <w:rsid w:val="00C825FF"/>
    <w:rsid w:val="00C829AC"/>
    <w:rsid w:val="00C82C1F"/>
    <w:rsid w:val="00C82FA2"/>
    <w:rsid w:val="00C8315D"/>
    <w:rsid w:val="00C831B1"/>
    <w:rsid w:val="00C83518"/>
    <w:rsid w:val="00C835BB"/>
    <w:rsid w:val="00C83AE4"/>
    <w:rsid w:val="00C83BEB"/>
    <w:rsid w:val="00C840C1"/>
    <w:rsid w:val="00C848A7"/>
    <w:rsid w:val="00C848B3"/>
    <w:rsid w:val="00C849D2"/>
    <w:rsid w:val="00C84BEF"/>
    <w:rsid w:val="00C84CB6"/>
    <w:rsid w:val="00C85248"/>
    <w:rsid w:val="00C853A0"/>
    <w:rsid w:val="00C85789"/>
    <w:rsid w:val="00C860B7"/>
    <w:rsid w:val="00C861DA"/>
    <w:rsid w:val="00C862AC"/>
    <w:rsid w:val="00C862E4"/>
    <w:rsid w:val="00C866A3"/>
    <w:rsid w:val="00C868A7"/>
    <w:rsid w:val="00C86A94"/>
    <w:rsid w:val="00C8704B"/>
    <w:rsid w:val="00C8705A"/>
    <w:rsid w:val="00C87227"/>
    <w:rsid w:val="00C8763D"/>
    <w:rsid w:val="00C87694"/>
    <w:rsid w:val="00C87D17"/>
    <w:rsid w:val="00C87E39"/>
    <w:rsid w:val="00C87F90"/>
    <w:rsid w:val="00C900BC"/>
    <w:rsid w:val="00C90647"/>
    <w:rsid w:val="00C906BF"/>
    <w:rsid w:val="00C908F0"/>
    <w:rsid w:val="00C90A63"/>
    <w:rsid w:val="00C90C9F"/>
    <w:rsid w:val="00C9119C"/>
    <w:rsid w:val="00C9142E"/>
    <w:rsid w:val="00C9155A"/>
    <w:rsid w:val="00C9158A"/>
    <w:rsid w:val="00C916AA"/>
    <w:rsid w:val="00C916C7"/>
    <w:rsid w:val="00C917E3"/>
    <w:rsid w:val="00C919CD"/>
    <w:rsid w:val="00C919FF"/>
    <w:rsid w:val="00C91C9A"/>
    <w:rsid w:val="00C9210F"/>
    <w:rsid w:val="00C923A5"/>
    <w:rsid w:val="00C923D1"/>
    <w:rsid w:val="00C9267D"/>
    <w:rsid w:val="00C92691"/>
    <w:rsid w:val="00C928D9"/>
    <w:rsid w:val="00C92958"/>
    <w:rsid w:val="00C92AAB"/>
    <w:rsid w:val="00C92B5F"/>
    <w:rsid w:val="00C92EEC"/>
    <w:rsid w:val="00C92F9F"/>
    <w:rsid w:val="00C9304A"/>
    <w:rsid w:val="00C9307D"/>
    <w:rsid w:val="00C930F4"/>
    <w:rsid w:val="00C939B7"/>
    <w:rsid w:val="00C93B7F"/>
    <w:rsid w:val="00C93C7F"/>
    <w:rsid w:val="00C93D65"/>
    <w:rsid w:val="00C93DD8"/>
    <w:rsid w:val="00C93E22"/>
    <w:rsid w:val="00C940E5"/>
    <w:rsid w:val="00C94120"/>
    <w:rsid w:val="00C94156"/>
    <w:rsid w:val="00C94193"/>
    <w:rsid w:val="00C94283"/>
    <w:rsid w:val="00C948B6"/>
    <w:rsid w:val="00C94CF4"/>
    <w:rsid w:val="00C94F91"/>
    <w:rsid w:val="00C95534"/>
    <w:rsid w:val="00C95679"/>
    <w:rsid w:val="00C95725"/>
    <w:rsid w:val="00C95AC2"/>
    <w:rsid w:val="00C95F09"/>
    <w:rsid w:val="00C95F7A"/>
    <w:rsid w:val="00C964BE"/>
    <w:rsid w:val="00C96836"/>
    <w:rsid w:val="00C96CD5"/>
    <w:rsid w:val="00C96F4D"/>
    <w:rsid w:val="00C96FC3"/>
    <w:rsid w:val="00C970F9"/>
    <w:rsid w:val="00C971B8"/>
    <w:rsid w:val="00C9732C"/>
    <w:rsid w:val="00C9736C"/>
    <w:rsid w:val="00C977F5"/>
    <w:rsid w:val="00C97A37"/>
    <w:rsid w:val="00C97C35"/>
    <w:rsid w:val="00C97CAA"/>
    <w:rsid w:val="00C97E05"/>
    <w:rsid w:val="00C97F7B"/>
    <w:rsid w:val="00CA0048"/>
    <w:rsid w:val="00CA04A9"/>
    <w:rsid w:val="00CA07D2"/>
    <w:rsid w:val="00CA07F7"/>
    <w:rsid w:val="00CA080E"/>
    <w:rsid w:val="00CA0836"/>
    <w:rsid w:val="00CA087E"/>
    <w:rsid w:val="00CA0A1F"/>
    <w:rsid w:val="00CA1248"/>
    <w:rsid w:val="00CA14CD"/>
    <w:rsid w:val="00CA1641"/>
    <w:rsid w:val="00CA17FB"/>
    <w:rsid w:val="00CA1923"/>
    <w:rsid w:val="00CA193B"/>
    <w:rsid w:val="00CA19F0"/>
    <w:rsid w:val="00CA1DAA"/>
    <w:rsid w:val="00CA1E69"/>
    <w:rsid w:val="00CA22A7"/>
    <w:rsid w:val="00CA2347"/>
    <w:rsid w:val="00CA25B5"/>
    <w:rsid w:val="00CA28A2"/>
    <w:rsid w:val="00CA28EB"/>
    <w:rsid w:val="00CA2BED"/>
    <w:rsid w:val="00CA3267"/>
    <w:rsid w:val="00CA32C6"/>
    <w:rsid w:val="00CA33E2"/>
    <w:rsid w:val="00CA33FF"/>
    <w:rsid w:val="00CA3601"/>
    <w:rsid w:val="00CA3901"/>
    <w:rsid w:val="00CA3CE6"/>
    <w:rsid w:val="00CA3DBA"/>
    <w:rsid w:val="00CA4345"/>
    <w:rsid w:val="00CA47B0"/>
    <w:rsid w:val="00CA48C3"/>
    <w:rsid w:val="00CA4C9D"/>
    <w:rsid w:val="00CA4F86"/>
    <w:rsid w:val="00CA504E"/>
    <w:rsid w:val="00CA5366"/>
    <w:rsid w:val="00CA5375"/>
    <w:rsid w:val="00CA53FE"/>
    <w:rsid w:val="00CA56BE"/>
    <w:rsid w:val="00CA5C11"/>
    <w:rsid w:val="00CA5DBC"/>
    <w:rsid w:val="00CA6147"/>
    <w:rsid w:val="00CA61A8"/>
    <w:rsid w:val="00CA6258"/>
    <w:rsid w:val="00CA661C"/>
    <w:rsid w:val="00CA6694"/>
    <w:rsid w:val="00CA695D"/>
    <w:rsid w:val="00CA69B2"/>
    <w:rsid w:val="00CA6A7F"/>
    <w:rsid w:val="00CA6B71"/>
    <w:rsid w:val="00CA6BF1"/>
    <w:rsid w:val="00CA6DD3"/>
    <w:rsid w:val="00CA7194"/>
    <w:rsid w:val="00CA71BF"/>
    <w:rsid w:val="00CA7212"/>
    <w:rsid w:val="00CA75F1"/>
    <w:rsid w:val="00CA76E9"/>
    <w:rsid w:val="00CA7821"/>
    <w:rsid w:val="00CA7947"/>
    <w:rsid w:val="00CA7B86"/>
    <w:rsid w:val="00CA7DA0"/>
    <w:rsid w:val="00CA7FEC"/>
    <w:rsid w:val="00CB01CB"/>
    <w:rsid w:val="00CB06A3"/>
    <w:rsid w:val="00CB0747"/>
    <w:rsid w:val="00CB07AD"/>
    <w:rsid w:val="00CB0F4F"/>
    <w:rsid w:val="00CB128A"/>
    <w:rsid w:val="00CB1B9D"/>
    <w:rsid w:val="00CB1C5A"/>
    <w:rsid w:val="00CB1DF4"/>
    <w:rsid w:val="00CB1E9C"/>
    <w:rsid w:val="00CB219B"/>
    <w:rsid w:val="00CB23F1"/>
    <w:rsid w:val="00CB2758"/>
    <w:rsid w:val="00CB290A"/>
    <w:rsid w:val="00CB2912"/>
    <w:rsid w:val="00CB2AF5"/>
    <w:rsid w:val="00CB2E6D"/>
    <w:rsid w:val="00CB2EA0"/>
    <w:rsid w:val="00CB2ED9"/>
    <w:rsid w:val="00CB3143"/>
    <w:rsid w:val="00CB3163"/>
    <w:rsid w:val="00CB31DE"/>
    <w:rsid w:val="00CB338D"/>
    <w:rsid w:val="00CB3467"/>
    <w:rsid w:val="00CB37E7"/>
    <w:rsid w:val="00CB3A62"/>
    <w:rsid w:val="00CB3EE6"/>
    <w:rsid w:val="00CB4203"/>
    <w:rsid w:val="00CB4237"/>
    <w:rsid w:val="00CB43DC"/>
    <w:rsid w:val="00CB446A"/>
    <w:rsid w:val="00CB44FB"/>
    <w:rsid w:val="00CB453A"/>
    <w:rsid w:val="00CB468F"/>
    <w:rsid w:val="00CB4770"/>
    <w:rsid w:val="00CB489C"/>
    <w:rsid w:val="00CB4FD1"/>
    <w:rsid w:val="00CB55EB"/>
    <w:rsid w:val="00CB596F"/>
    <w:rsid w:val="00CB5BA8"/>
    <w:rsid w:val="00CB5BCA"/>
    <w:rsid w:val="00CB5C96"/>
    <w:rsid w:val="00CB5F30"/>
    <w:rsid w:val="00CB659A"/>
    <w:rsid w:val="00CB66C7"/>
    <w:rsid w:val="00CB6C5A"/>
    <w:rsid w:val="00CB6D1B"/>
    <w:rsid w:val="00CB6E39"/>
    <w:rsid w:val="00CB71E2"/>
    <w:rsid w:val="00CB72C5"/>
    <w:rsid w:val="00CB7591"/>
    <w:rsid w:val="00CB772C"/>
    <w:rsid w:val="00CB77BE"/>
    <w:rsid w:val="00CB7801"/>
    <w:rsid w:val="00CB7BEB"/>
    <w:rsid w:val="00CB7C45"/>
    <w:rsid w:val="00CB7CD5"/>
    <w:rsid w:val="00CB7DD5"/>
    <w:rsid w:val="00CC023B"/>
    <w:rsid w:val="00CC039C"/>
    <w:rsid w:val="00CC04D1"/>
    <w:rsid w:val="00CC0555"/>
    <w:rsid w:val="00CC08CA"/>
    <w:rsid w:val="00CC08ED"/>
    <w:rsid w:val="00CC0AF1"/>
    <w:rsid w:val="00CC0B81"/>
    <w:rsid w:val="00CC1110"/>
    <w:rsid w:val="00CC118B"/>
    <w:rsid w:val="00CC1386"/>
    <w:rsid w:val="00CC15BB"/>
    <w:rsid w:val="00CC163E"/>
    <w:rsid w:val="00CC1D0C"/>
    <w:rsid w:val="00CC229B"/>
    <w:rsid w:val="00CC22AE"/>
    <w:rsid w:val="00CC262E"/>
    <w:rsid w:val="00CC2801"/>
    <w:rsid w:val="00CC2827"/>
    <w:rsid w:val="00CC28DC"/>
    <w:rsid w:val="00CC2D22"/>
    <w:rsid w:val="00CC2E0B"/>
    <w:rsid w:val="00CC2F06"/>
    <w:rsid w:val="00CC30AD"/>
    <w:rsid w:val="00CC3675"/>
    <w:rsid w:val="00CC373A"/>
    <w:rsid w:val="00CC38A5"/>
    <w:rsid w:val="00CC3B64"/>
    <w:rsid w:val="00CC3BAB"/>
    <w:rsid w:val="00CC3DA7"/>
    <w:rsid w:val="00CC3E7D"/>
    <w:rsid w:val="00CC40E4"/>
    <w:rsid w:val="00CC426D"/>
    <w:rsid w:val="00CC4452"/>
    <w:rsid w:val="00CC4602"/>
    <w:rsid w:val="00CC4AA1"/>
    <w:rsid w:val="00CC4E91"/>
    <w:rsid w:val="00CC4F8E"/>
    <w:rsid w:val="00CC4FC3"/>
    <w:rsid w:val="00CC5024"/>
    <w:rsid w:val="00CC50AF"/>
    <w:rsid w:val="00CC52E0"/>
    <w:rsid w:val="00CC5814"/>
    <w:rsid w:val="00CC586F"/>
    <w:rsid w:val="00CC59E9"/>
    <w:rsid w:val="00CC5B76"/>
    <w:rsid w:val="00CC5C2E"/>
    <w:rsid w:val="00CC604B"/>
    <w:rsid w:val="00CC65E8"/>
    <w:rsid w:val="00CC6764"/>
    <w:rsid w:val="00CC6D6F"/>
    <w:rsid w:val="00CC6D9E"/>
    <w:rsid w:val="00CC6F0F"/>
    <w:rsid w:val="00CC6F5E"/>
    <w:rsid w:val="00CC7332"/>
    <w:rsid w:val="00CC74A6"/>
    <w:rsid w:val="00CC786A"/>
    <w:rsid w:val="00CC7C46"/>
    <w:rsid w:val="00CD018B"/>
    <w:rsid w:val="00CD02F5"/>
    <w:rsid w:val="00CD0329"/>
    <w:rsid w:val="00CD032D"/>
    <w:rsid w:val="00CD052E"/>
    <w:rsid w:val="00CD0870"/>
    <w:rsid w:val="00CD0A72"/>
    <w:rsid w:val="00CD0C66"/>
    <w:rsid w:val="00CD0E61"/>
    <w:rsid w:val="00CD0FE9"/>
    <w:rsid w:val="00CD13FB"/>
    <w:rsid w:val="00CD14BC"/>
    <w:rsid w:val="00CD1528"/>
    <w:rsid w:val="00CD163F"/>
    <w:rsid w:val="00CD1B6C"/>
    <w:rsid w:val="00CD1CD8"/>
    <w:rsid w:val="00CD1D66"/>
    <w:rsid w:val="00CD1EC2"/>
    <w:rsid w:val="00CD1ED4"/>
    <w:rsid w:val="00CD2325"/>
    <w:rsid w:val="00CD2796"/>
    <w:rsid w:val="00CD2AB0"/>
    <w:rsid w:val="00CD2BA0"/>
    <w:rsid w:val="00CD2C66"/>
    <w:rsid w:val="00CD2F0D"/>
    <w:rsid w:val="00CD307D"/>
    <w:rsid w:val="00CD30A6"/>
    <w:rsid w:val="00CD31F3"/>
    <w:rsid w:val="00CD3373"/>
    <w:rsid w:val="00CD34A7"/>
    <w:rsid w:val="00CD3519"/>
    <w:rsid w:val="00CD357F"/>
    <w:rsid w:val="00CD35F9"/>
    <w:rsid w:val="00CD36EB"/>
    <w:rsid w:val="00CD36EE"/>
    <w:rsid w:val="00CD381F"/>
    <w:rsid w:val="00CD3A55"/>
    <w:rsid w:val="00CD3A7E"/>
    <w:rsid w:val="00CD3AD0"/>
    <w:rsid w:val="00CD3BD5"/>
    <w:rsid w:val="00CD3C94"/>
    <w:rsid w:val="00CD3CD8"/>
    <w:rsid w:val="00CD4006"/>
    <w:rsid w:val="00CD4310"/>
    <w:rsid w:val="00CD4676"/>
    <w:rsid w:val="00CD4FF7"/>
    <w:rsid w:val="00CD51FC"/>
    <w:rsid w:val="00CD5349"/>
    <w:rsid w:val="00CD53F8"/>
    <w:rsid w:val="00CD56CE"/>
    <w:rsid w:val="00CD57F4"/>
    <w:rsid w:val="00CD5922"/>
    <w:rsid w:val="00CD5986"/>
    <w:rsid w:val="00CD5C02"/>
    <w:rsid w:val="00CD61F0"/>
    <w:rsid w:val="00CD6427"/>
    <w:rsid w:val="00CD64F0"/>
    <w:rsid w:val="00CD680A"/>
    <w:rsid w:val="00CD7012"/>
    <w:rsid w:val="00CD7094"/>
    <w:rsid w:val="00CD75FC"/>
    <w:rsid w:val="00CD7680"/>
    <w:rsid w:val="00CD7AF6"/>
    <w:rsid w:val="00CD7E22"/>
    <w:rsid w:val="00CD7EB2"/>
    <w:rsid w:val="00CD7FCF"/>
    <w:rsid w:val="00CE0032"/>
    <w:rsid w:val="00CE045F"/>
    <w:rsid w:val="00CE049F"/>
    <w:rsid w:val="00CE05DB"/>
    <w:rsid w:val="00CE071C"/>
    <w:rsid w:val="00CE0732"/>
    <w:rsid w:val="00CE0AAD"/>
    <w:rsid w:val="00CE0B69"/>
    <w:rsid w:val="00CE0D2C"/>
    <w:rsid w:val="00CE0E3C"/>
    <w:rsid w:val="00CE102B"/>
    <w:rsid w:val="00CE132D"/>
    <w:rsid w:val="00CE16D9"/>
    <w:rsid w:val="00CE16DC"/>
    <w:rsid w:val="00CE189A"/>
    <w:rsid w:val="00CE1A3A"/>
    <w:rsid w:val="00CE22FC"/>
    <w:rsid w:val="00CE2AA9"/>
    <w:rsid w:val="00CE3262"/>
    <w:rsid w:val="00CE33BD"/>
    <w:rsid w:val="00CE392C"/>
    <w:rsid w:val="00CE3AC0"/>
    <w:rsid w:val="00CE3AE7"/>
    <w:rsid w:val="00CE3CB9"/>
    <w:rsid w:val="00CE3F19"/>
    <w:rsid w:val="00CE400D"/>
    <w:rsid w:val="00CE4679"/>
    <w:rsid w:val="00CE4766"/>
    <w:rsid w:val="00CE4A84"/>
    <w:rsid w:val="00CE4A94"/>
    <w:rsid w:val="00CE4C71"/>
    <w:rsid w:val="00CE4D19"/>
    <w:rsid w:val="00CE4F5B"/>
    <w:rsid w:val="00CE4F6D"/>
    <w:rsid w:val="00CE511F"/>
    <w:rsid w:val="00CE57BC"/>
    <w:rsid w:val="00CE58DF"/>
    <w:rsid w:val="00CE5BA1"/>
    <w:rsid w:val="00CE5E10"/>
    <w:rsid w:val="00CE5FB5"/>
    <w:rsid w:val="00CE6027"/>
    <w:rsid w:val="00CE6043"/>
    <w:rsid w:val="00CE606E"/>
    <w:rsid w:val="00CE6173"/>
    <w:rsid w:val="00CE63B4"/>
    <w:rsid w:val="00CE65CF"/>
    <w:rsid w:val="00CE6621"/>
    <w:rsid w:val="00CE667B"/>
    <w:rsid w:val="00CE6A7F"/>
    <w:rsid w:val="00CE6B8D"/>
    <w:rsid w:val="00CE6C24"/>
    <w:rsid w:val="00CE6CD1"/>
    <w:rsid w:val="00CE6D66"/>
    <w:rsid w:val="00CE6E71"/>
    <w:rsid w:val="00CE6FB1"/>
    <w:rsid w:val="00CE70AC"/>
    <w:rsid w:val="00CE73F6"/>
    <w:rsid w:val="00CE799C"/>
    <w:rsid w:val="00CE79EE"/>
    <w:rsid w:val="00CE7A54"/>
    <w:rsid w:val="00CE7C61"/>
    <w:rsid w:val="00CE7E61"/>
    <w:rsid w:val="00CE7E81"/>
    <w:rsid w:val="00CF01A7"/>
    <w:rsid w:val="00CF039A"/>
    <w:rsid w:val="00CF04B1"/>
    <w:rsid w:val="00CF0646"/>
    <w:rsid w:val="00CF0779"/>
    <w:rsid w:val="00CF07D2"/>
    <w:rsid w:val="00CF07D4"/>
    <w:rsid w:val="00CF1281"/>
    <w:rsid w:val="00CF1290"/>
    <w:rsid w:val="00CF150A"/>
    <w:rsid w:val="00CF1835"/>
    <w:rsid w:val="00CF18FA"/>
    <w:rsid w:val="00CF1BBD"/>
    <w:rsid w:val="00CF1CF9"/>
    <w:rsid w:val="00CF1E21"/>
    <w:rsid w:val="00CF2079"/>
    <w:rsid w:val="00CF232D"/>
    <w:rsid w:val="00CF2432"/>
    <w:rsid w:val="00CF25E3"/>
    <w:rsid w:val="00CF274C"/>
    <w:rsid w:val="00CF2821"/>
    <w:rsid w:val="00CF2F05"/>
    <w:rsid w:val="00CF2F57"/>
    <w:rsid w:val="00CF3036"/>
    <w:rsid w:val="00CF3291"/>
    <w:rsid w:val="00CF33B6"/>
    <w:rsid w:val="00CF33DE"/>
    <w:rsid w:val="00CF345E"/>
    <w:rsid w:val="00CF34F6"/>
    <w:rsid w:val="00CF35CA"/>
    <w:rsid w:val="00CF3641"/>
    <w:rsid w:val="00CF371B"/>
    <w:rsid w:val="00CF399B"/>
    <w:rsid w:val="00CF3A8F"/>
    <w:rsid w:val="00CF3BC2"/>
    <w:rsid w:val="00CF3CFD"/>
    <w:rsid w:val="00CF3F46"/>
    <w:rsid w:val="00CF41DE"/>
    <w:rsid w:val="00CF4382"/>
    <w:rsid w:val="00CF4F92"/>
    <w:rsid w:val="00CF5389"/>
    <w:rsid w:val="00CF53C6"/>
    <w:rsid w:val="00CF5623"/>
    <w:rsid w:val="00CF579F"/>
    <w:rsid w:val="00CF58C0"/>
    <w:rsid w:val="00CF5B9F"/>
    <w:rsid w:val="00CF5C09"/>
    <w:rsid w:val="00CF5C87"/>
    <w:rsid w:val="00CF5CAF"/>
    <w:rsid w:val="00CF5E88"/>
    <w:rsid w:val="00CF618E"/>
    <w:rsid w:val="00CF61B5"/>
    <w:rsid w:val="00CF6641"/>
    <w:rsid w:val="00CF68E2"/>
    <w:rsid w:val="00CF69E5"/>
    <w:rsid w:val="00CF6C7E"/>
    <w:rsid w:val="00CF6D20"/>
    <w:rsid w:val="00CF6E35"/>
    <w:rsid w:val="00CF6FEE"/>
    <w:rsid w:val="00CF75FC"/>
    <w:rsid w:val="00CF7684"/>
    <w:rsid w:val="00CF78B0"/>
    <w:rsid w:val="00CF7A25"/>
    <w:rsid w:val="00CF7B3C"/>
    <w:rsid w:val="00CF7DD8"/>
    <w:rsid w:val="00D00199"/>
    <w:rsid w:val="00D001EF"/>
    <w:rsid w:val="00D003B5"/>
    <w:rsid w:val="00D00A2C"/>
    <w:rsid w:val="00D00BB1"/>
    <w:rsid w:val="00D00CEC"/>
    <w:rsid w:val="00D00E25"/>
    <w:rsid w:val="00D00F92"/>
    <w:rsid w:val="00D00FD8"/>
    <w:rsid w:val="00D01134"/>
    <w:rsid w:val="00D01502"/>
    <w:rsid w:val="00D018DE"/>
    <w:rsid w:val="00D0192A"/>
    <w:rsid w:val="00D01DD7"/>
    <w:rsid w:val="00D01EF4"/>
    <w:rsid w:val="00D023CB"/>
    <w:rsid w:val="00D0292C"/>
    <w:rsid w:val="00D02F1B"/>
    <w:rsid w:val="00D0346B"/>
    <w:rsid w:val="00D034CC"/>
    <w:rsid w:val="00D035DE"/>
    <w:rsid w:val="00D03897"/>
    <w:rsid w:val="00D0396F"/>
    <w:rsid w:val="00D0399D"/>
    <w:rsid w:val="00D03EFC"/>
    <w:rsid w:val="00D040EF"/>
    <w:rsid w:val="00D041AC"/>
    <w:rsid w:val="00D0473B"/>
    <w:rsid w:val="00D049C3"/>
    <w:rsid w:val="00D04BEB"/>
    <w:rsid w:val="00D04C0D"/>
    <w:rsid w:val="00D04DC4"/>
    <w:rsid w:val="00D051F4"/>
    <w:rsid w:val="00D0545B"/>
    <w:rsid w:val="00D05515"/>
    <w:rsid w:val="00D05AB2"/>
    <w:rsid w:val="00D05C60"/>
    <w:rsid w:val="00D05E00"/>
    <w:rsid w:val="00D05F54"/>
    <w:rsid w:val="00D05F86"/>
    <w:rsid w:val="00D0634B"/>
    <w:rsid w:val="00D065BC"/>
    <w:rsid w:val="00D065D7"/>
    <w:rsid w:val="00D06921"/>
    <w:rsid w:val="00D0696E"/>
    <w:rsid w:val="00D06CAF"/>
    <w:rsid w:val="00D06D56"/>
    <w:rsid w:val="00D07099"/>
    <w:rsid w:val="00D0751C"/>
    <w:rsid w:val="00D076DA"/>
    <w:rsid w:val="00D0799F"/>
    <w:rsid w:val="00D1082A"/>
    <w:rsid w:val="00D10AD1"/>
    <w:rsid w:val="00D10C0B"/>
    <w:rsid w:val="00D110C0"/>
    <w:rsid w:val="00D111D3"/>
    <w:rsid w:val="00D11263"/>
    <w:rsid w:val="00D1187E"/>
    <w:rsid w:val="00D11BD4"/>
    <w:rsid w:val="00D11C9B"/>
    <w:rsid w:val="00D11CBE"/>
    <w:rsid w:val="00D1244D"/>
    <w:rsid w:val="00D124B1"/>
    <w:rsid w:val="00D12545"/>
    <w:rsid w:val="00D1258B"/>
    <w:rsid w:val="00D1258E"/>
    <w:rsid w:val="00D12725"/>
    <w:rsid w:val="00D127EF"/>
    <w:rsid w:val="00D128B5"/>
    <w:rsid w:val="00D12C4E"/>
    <w:rsid w:val="00D12FA3"/>
    <w:rsid w:val="00D1347B"/>
    <w:rsid w:val="00D13759"/>
    <w:rsid w:val="00D13860"/>
    <w:rsid w:val="00D138CF"/>
    <w:rsid w:val="00D138E1"/>
    <w:rsid w:val="00D138FE"/>
    <w:rsid w:val="00D13A4F"/>
    <w:rsid w:val="00D14093"/>
    <w:rsid w:val="00D143BD"/>
    <w:rsid w:val="00D147E5"/>
    <w:rsid w:val="00D14B20"/>
    <w:rsid w:val="00D14C7E"/>
    <w:rsid w:val="00D151BC"/>
    <w:rsid w:val="00D1533E"/>
    <w:rsid w:val="00D15B89"/>
    <w:rsid w:val="00D15F66"/>
    <w:rsid w:val="00D1641B"/>
    <w:rsid w:val="00D1678A"/>
    <w:rsid w:val="00D16BA3"/>
    <w:rsid w:val="00D170C3"/>
    <w:rsid w:val="00D17149"/>
    <w:rsid w:val="00D176D8"/>
    <w:rsid w:val="00D1790D"/>
    <w:rsid w:val="00D17944"/>
    <w:rsid w:val="00D17F7D"/>
    <w:rsid w:val="00D201EE"/>
    <w:rsid w:val="00D20569"/>
    <w:rsid w:val="00D2064A"/>
    <w:rsid w:val="00D206A7"/>
    <w:rsid w:val="00D206CF"/>
    <w:rsid w:val="00D207D4"/>
    <w:rsid w:val="00D208AF"/>
    <w:rsid w:val="00D209FC"/>
    <w:rsid w:val="00D20A64"/>
    <w:rsid w:val="00D20E7C"/>
    <w:rsid w:val="00D20EEC"/>
    <w:rsid w:val="00D2113B"/>
    <w:rsid w:val="00D2147B"/>
    <w:rsid w:val="00D21B0D"/>
    <w:rsid w:val="00D21F3B"/>
    <w:rsid w:val="00D2228B"/>
    <w:rsid w:val="00D22363"/>
    <w:rsid w:val="00D22CAD"/>
    <w:rsid w:val="00D22E85"/>
    <w:rsid w:val="00D22F0E"/>
    <w:rsid w:val="00D22FC8"/>
    <w:rsid w:val="00D2311E"/>
    <w:rsid w:val="00D23173"/>
    <w:rsid w:val="00D232B6"/>
    <w:rsid w:val="00D23542"/>
    <w:rsid w:val="00D236BE"/>
    <w:rsid w:val="00D239BE"/>
    <w:rsid w:val="00D24341"/>
    <w:rsid w:val="00D2442D"/>
    <w:rsid w:val="00D2485E"/>
    <w:rsid w:val="00D24999"/>
    <w:rsid w:val="00D24B19"/>
    <w:rsid w:val="00D24B94"/>
    <w:rsid w:val="00D24DB7"/>
    <w:rsid w:val="00D24FCB"/>
    <w:rsid w:val="00D2563E"/>
    <w:rsid w:val="00D25739"/>
    <w:rsid w:val="00D25C9C"/>
    <w:rsid w:val="00D25E5C"/>
    <w:rsid w:val="00D25F57"/>
    <w:rsid w:val="00D26014"/>
    <w:rsid w:val="00D2606E"/>
    <w:rsid w:val="00D2614C"/>
    <w:rsid w:val="00D262A2"/>
    <w:rsid w:val="00D262D1"/>
    <w:rsid w:val="00D26AF7"/>
    <w:rsid w:val="00D26FCD"/>
    <w:rsid w:val="00D27084"/>
    <w:rsid w:val="00D276A3"/>
    <w:rsid w:val="00D27CAB"/>
    <w:rsid w:val="00D27E34"/>
    <w:rsid w:val="00D300A6"/>
    <w:rsid w:val="00D30801"/>
    <w:rsid w:val="00D308BA"/>
    <w:rsid w:val="00D3093D"/>
    <w:rsid w:val="00D30A9B"/>
    <w:rsid w:val="00D30B50"/>
    <w:rsid w:val="00D310D3"/>
    <w:rsid w:val="00D31588"/>
    <w:rsid w:val="00D319EF"/>
    <w:rsid w:val="00D31A46"/>
    <w:rsid w:val="00D31A78"/>
    <w:rsid w:val="00D31A91"/>
    <w:rsid w:val="00D31BB8"/>
    <w:rsid w:val="00D31DA1"/>
    <w:rsid w:val="00D31EA4"/>
    <w:rsid w:val="00D31EF0"/>
    <w:rsid w:val="00D31FEE"/>
    <w:rsid w:val="00D32108"/>
    <w:rsid w:val="00D323B7"/>
    <w:rsid w:val="00D323F3"/>
    <w:rsid w:val="00D327F3"/>
    <w:rsid w:val="00D32E8B"/>
    <w:rsid w:val="00D32F97"/>
    <w:rsid w:val="00D33977"/>
    <w:rsid w:val="00D33B4E"/>
    <w:rsid w:val="00D33EA2"/>
    <w:rsid w:val="00D34258"/>
    <w:rsid w:val="00D343AA"/>
    <w:rsid w:val="00D34434"/>
    <w:rsid w:val="00D3477D"/>
    <w:rsid w:val="00D348A7"/>
    <w:rsid w:val="00D34BB3"/>
    <w:rsid w:val="00D350D2"/>
    <w:rsid w:val="00D352CF"/>
    <w:rsid w:val="00D3588F"/>
    <w:rsid w:val="00D35E60"/>
    <w:rsid w:val="00D35F17"/>
    <w:rsid w:val="00D36025"/>
    <w:rsid w:val="00D36178"/>
    <w:rsid w:val="00D361F5"/>
    <w:rsid w:val="00D36250"/>
    <w:rsid w:val="00D3636E"/>
    <w:rsid w:val="00D36511"/>
    <w:rsid w:val="00D36A16"/>
    <w:rsid w:val="00D36CB5"/>
    <w:rsid w:val="00D36DC7"/>
    <w:rsid w:val="00D36FF8"/>
    <w:rsid w:val="00D37075"/>
    <w:rsid w:val="00D37080"/>
    <w:rsid w:val="00D3760B"/>
    <w:rsid w:val="00D3782D"/>
    <w:rsid w:val="00D37D04"/>
    <w:rsid w:val="00D37FC7"/>
    <w:rsid w:val="00D405EA"/>
    <w:rsid w:val="00D40648"/>
    <w:rsid w:val="00D408EA"/>
    <w:rsid w:val="00D40AF2"/>
    <w:rsid w:val="00D40B15"/>
    <w:rsid w:val="00D40E1B"/>
    <w:rsid w:val="00D41160"/>
    <w:rsid w:val="00D414F2"/>
    <w:rsid w:val="00D41826"/>
    <w:rsid w:val="00D41DD1"/>
    <w:rsid w:val="00D42141"/>
    <w:rsid w:val="00D4221A"/>
    <w:rsid w:val="00D4259C"/>
    <w:rsid w:val="00D426D3"/>
    <w:rsid w:val="00D42A19"/>
    <w:rsid w:val="00D42C06"/>
    <w:rsid w:val="00D42E19"/>
    <w:rsid w:val="00D42F5D"/>
    <w:rsid w:val="00D42F98"/>
    <w:rsid w:val="00D431DF"/>
    <w:rsid w:val="00D43216"/>
    <w:rsid w:val="00D4339D"/>
    <w:rsid w:val="00D434EF"/>
    <w:rsid w:val="00D43667"/>
    <w:rsid w:val="00D43959"/>
    <w:rsid w:val="00D43976"/>
    <w:rsid w:val="00D44065"/>
    <w:rsid w:val="00D44291"/>
    <w:rsid w:val="00D4431A"/>
    <w:rsid w:val="00D44456"/>
    <w:rsid w:val="00D4453D"/>
    <w:rsid w:val="00D44647"/>
    <w:rsid w:val="00D44682"/>
    <w:rsid w:val="00D44719"/>
    <w:rsid w:val="00D44863"/>
    <w:rsid w:val="00D44D06"/>
    <w:rsid w:val="00D44E06"/>
    <w:rsid w:val="00D454B2"/>
    <w:rsid w:val="00D4566B"/>
    <w:rsid w:val="00D4580D"/>
    <w:rsid w:val="00D459C1"/>
    <w:rsid w:val="00D45CB6"/>
    <w:rsid w:val="00D46177"/>
    <w:rsid w:val="00D46678"/>
    <w:rsid w:val="00D4681C"/>
    <w:rsid w:val="00D4693C"/>
    <w:rsid w:val="00D46AD7"/>
    <w:rsid w:val="00D46B33"/>
    <w:rsid w:val="00D46D6D"/>
    <w:rsid w:val="00D46E8E"/>
    <w:rsid w:val="00D47047"/>
    <w:rsid w:val="00D47096"/>
    <w:rsid w:val="00D470FD"/>
    <w:rsid w:val="00D47292"/>
    <w:rsid w:val="00D472DA"/>
    <w:rsid w:val="00D474FD"/>
    <w:rsid w:val="00D476D8"/>
    <w:rsid w:val="00D47945"/>
    <w:rsid w:val="00D47970"/>
    <w:rsid w:val="00D50010"/>
    <w:rsid w:val="00D50503"/>
    <w:rsid w:val="00D508AD"/>
    <w:rsid w:val="00D50A23"/>
    <w:rsid w:val="00D50A6C"/>
    <w:rsid w:val="00D50D36"/>
    <w:rsid w:val="00D50EED"/>
    <w:rsid w:val="00D5108B"/>
    <w:rsid w:val="00D51443"/>
    <w:rsid w:val="00D51448"/>
    <w:rsid w:val="00D51979"/>
    <w:rsid w:val="00D51BAC"/>
    <w:rsid w:val="00D51C0F"/>
    <w:rsid w:val="00D51C52"/>
    <w:rsid w:val="00D52556"/>
    <w:rsid w:val="00D52772"/>
    <w:rsid w:val="00D527A8"/>
    <w:rsid w:val="00D529FC"/>
    <w:rsid w:val="00D52A64"/>
    <w:rsid w:val="00D52E19"/>
    <w:rsid w:val="00D5302A"/>
    <w:rsid w:val="00D53084"/>
    <w:rsid w:val="00D5313B"/>
    <w:rsid w:val="00D5315C"/>
    <w:rsid w:val="00D534B8"/>
    <w:rsid w:val="00D535A3"/>
    <w:rsid w:val="00D53BB4"/>
    <w:rsid w:val="00D53DAC"/>
    <w:rsid w:val="00D543C2"/>
    <w:rsid w:val="00D54747"/>
    <w:rsid w:val="00D54842"/>
    <w:rsid w:val="00D54A4C"/>
    <w:rsid w:val="00D54F8E"/>
    <w:rsid w:val="00D5508E"/>
    <w:rsid w:val="00D550B6"/>
    <w:rsid w:val="00D5526C"/>
    <w:rsid w:val="00D55A4B"/>
    <w:rsid w:val="00D55AD2"/>
    <w:rsid w:val="00D55C4A"/>
    <w:rsid w:val="00D566A7"/>
    <w:rsid w:val="00D56879"/>
    <w:rsid w:val="00D5692B"/>
    <w:rsid w:val="00D56A6E"/>
    <w:rsid w:val="00D56B9E"/>
    <w:rsid w:val="00D56FD3"/>
    <w:rsid w:val="00D57213"/>
    <w:rsid w:val="00D57269"/>
    <w:rsid w:val="00D5742F"/>
    <w:rsid w:val="00D57431"/>
    <w:rsid w:val="00D574F1"/>
    <w:rsid w:val="00D578A8"/>
    <w:rsid w:val="00D578FA"/>
    <w:rsid w:val="00D57C0A"/>
    <w:rsid w:val="00D57CB5"/>
    <w:rsid w:val="00D602AD"/>
    <w:rsid w:val="00D60444"/>
    <w:rsid w:val="00D60495"/>
    <w:rsid w:val="00D604B5"/>
    <w:rsid w:val="00D604F1"/>
    <w:rsid w:val="00D605E5"/>
    <w:rsid w:val="00D60671"/>
    <w:rsid w:val="00D60BBC"/>
    <w:rsid w:val="00D60E70"/>
    <w:rsid w:val="00D60FED"/>
    <w:rsid w:val="00D61196"/>
    <w:rsid w:val="00D613DB"/>
    <w:rsid w:val="00D6150B"/>
    <w:rsid w:val="00D618FB"/>
    <w:rsid w:val="00D61AB3"/>
    <w:rsid w:val="00D62085"/>
    <w:rsid w:val="00D6236B"/>
    <w:rsid w:val="00D62372"/>
    <w:rsid w:val="00D623C3"/>
    <w:rsid w:val="00D62400"/>
    <w:rsid w:val="00D6292F"/>
    <w:rsid w:val="00D62B41"/>
    <w:rsid w:val="00D62D49"/>
    <w:rsid w:val="00D62E18"/>
    <w:rsid w:val="00D62E87"/>
    <w:rsid w:val="00D62FAD"/>
    <w:rsid w:val="00D63079"/>
    <w:rsid w:val="00D630CA"/>
    <w:rsid w:val="00D635CC"/>
    <w:rsid w:val="00D636F7"/>
    <w:rsid w:val="00D63725"/>
    <w:rsid w:val="00D638FC"/>
    <w:rsid w:val="00D6398D"/>
    <w:rsid w:val="00D63B2A"/>
    <w:rsid w:val="00D64520"/>
    <w:rsid w:val="00D64641"/>
    <w:rsid w:val="00D646E1"/>
    <w:rsid w:val="00D64AF3"/>
    <w:rsid w:val="00D6508F"/>
    <w:rsid w:val="00D6526D"/>
    <w:rsid w:val="00D65507"/>
    <w:rsid w:val="00D6552B"/>
    <w:rsid w:val="00D65565"/>
    <w:rsid w:val="00D6556D"/>
    <w:rsid w:val="00D659F2"/>
    <w:rsid w:val="00D65A37"/>
    <w:rsid w:val="00D65A78"/>
    <w:rsid w:val="00D65AAD"/>
    <w:rsid w:val="00D65D3E"/>
    <w:rsid w:val="00D65D6F"/>
    <w:rsid w:val="00D65E79"/>
    <w:rsid w:val="00D66050"/>
    <w:rsid w:val="00D6615E"/>
    <w:rsid w:val="00D6624D"/>
    <w:rsid w:val="00D66563"/>
    <w:rsid w:val="00D66575"/>
    <w:rsid w:val="00D66B93"/>
    <w:rsid w:val="00D66C87"/>
    <w:rsid w:val="00D66E45"/>
    <w:rsid w:val="00D675CA"/>
    <w:rsid w:val="00D6760A"/>
    <w:rsid w:val="00D6777E"/>
    <w:rsid w:val="00D678EA"/>
    <w:rsid w:val="00D67B17"/>
    <w:rsid w:val="00D67BF7"/>
    <w:rsid w:val="00D67C79"/>
    <w:rsid w:val="00D70687"/>
    <w:rsid w:val="00D70963"/>
    <w:rsid w:val="00D70C37"/>
    <w:rsid w:val="00D70FD9"/>
    <w:rsid w:val="00D71005"/>
    <w:rsid w:val="00D711DE"/>
    <w:rsid w:val="00D71362"/>
    <w:rsid w:val="00D71370"/>
    <w:rsid w:val="00D714D2"/>
    <w:rsid w:val="00D716C6"/>
    <w:rsid w:val="00D71943"/>
    <w:rsid w:val="00D71E40"/>
    <w:rsid w:val="00D71FE7"/>
    <w:rsid w:val="00D71FF1"/>
    <w:rsid w:val="00D72131"/>
    <w:rsid w:val="00D72141"/>
    <w:rsid w:val="00D72346"/>
    <w:rsid w:val="00D723DD"/>
    <w:rsid w:val="00D72748"/>
    <w:rsid w:val="00D727D0"/>
    <w:rsid w:val="00D72B7F"/>
    <w:rsid w:val="00D72D09"/>
    <w:rsid w:val="00D73045"/>
    <w:rsid w:val="00D730AD"/>
    <w:rsid w:val="00D730F0"/>
    <w:rsid w:val="00D7313E"/>
    <w:rsid w:val="00D734CF"/>
    <w:rsid w:val="00D7360D"/>
    <w:rsid w:val="00D73DC5"/>
    <w:rsid w:val="00D740FE"/>
    <w:rsid w:val="00D741CA"/>
    <w:rsid w:val="00D74200"/>
    <w:rsid w:val="00D743FA"/>
    <w:rsid w:val="00D74634"/>
    <w:rsid w:val="00D74823"/>
    <w:rsid w:val="00D748CE"/>
    <w:rsid w:val="00D74949"/>
    <w:rsid w:val="00D74DDB"/>
    <w:rsid w:val="00D74F93"/>
    <w:rsid w:val="00D74FFC"/>
    <w:rsid w:val="00D751C7"/>
    <w:rsid w:val="00D75353"/>
    <w:rsid w:val="00D75474"/>
    <w:rsid w:val="00D754FC"/>
    <w:rsid w:val="00D75738"/>
    <w:rsid w:val="00D7581C"/>
    <w:rsid w:val="00D75A8E"/>
    <w:rsid w:val="00D75E65"/>
    <w:rsid w:val="00D75EB5"/>
    <w:rsid w:val="00D75F48"/>
    <w:rsid w:val="00D76048"/>
    <w:rsid w:val="00D762A5"/>
    <w:rsid w:val="00D764F6"/>
    <w:rsid w:val="00D767C7"/>
    <w:rsid w:val="00D76CF2"/>
    <w:rsid w:val="00D76D4B"/>
    <w:rsid w:val="00D76DB5"/>
    <w:rsid w:val="00D77070"/>
    <w:rsid w:val="00D77117"/>
    <w:rsid w:val="00D77257"/>
    <w:rsid w:val="00D772F1"/>
    <w:rsid w:val="00D773F9"/>
    <w:rsid w:val="00D77517"/>
    <w:rsid w:val="00D77665"/>
    <w:rsid w:val="00D77A0D"/>
    <w:rsid w:val="00D77DB1"/>
    <w:rsid w:val="00D77DFE"/>
    <w:rsid w:val="00D77E57"/>
    <w:rsid w:val="00D77E86"/>
    <w:rsid w:val="00D77FDE"/>
    <w:rsid w:val="00D80140"/>
    <w:rsid w:val="00D80264"/>
    <w:rsid w:val="00D803AA"/>
    <w:rsid w:val="00D8046A"/>
    <w:rsid w:val="00D8068F"/>
    <w:rsid w:val="00D80969"/>
    <w:rsid w:val="00D80A9C"/>
    <w:rsid w:val="00D80ACA"/>
    <w:rsid w:val="00D80B7C"/>
    <w:rsid w:val="00D80D36"/>
    <w:rsid w:val="00D80F0C"/>
    <w:rsid w:val="00D8105F"/>
    <w:rsid w:val="00D81418"/>
    <w:rsid w:val="00D81CAD"/>
    <w:rsid w:val="00D81D9D"/>
    <w:rsid w:val="00D81ED8"/>
    <w:rsid w:val="00D81FF0"/>
    <w:rsid w:val="00D82024"/>
    <w:rsid w:val="00D823DB"/>
    <w:rsid w:val="00D8285C"/>
    <w:rsid w:val="00D83253"/>
    <w:rsid w:val="00D8372B"/>
    <w:rsid w:val="00D837CF"/>
    <w:rsid w:val="00D83D14"/>
    <w:rsid w:val="00D83FD5"/>
    <w:rsid w:val="00D840EB"/>
    <w:rsid w:val="00D841E6"/>
    <w:rsid w:val="00D84278"/>
    <w:rsid w:val="00D84412"/>
    <w:rsid w:val="00D84B33"/>
    <w:rsid w:val="00D84B74"/>
    <w:rsid w:val="00D84CEE"/>
    <w:rsid w:val="00D84F83"/>
    <w:rsid w:val="00D853D5"/>
    <w:rsid w:val="00D85622"/>
    <w:rsid w:val="00D8565A"/>
    <w:rsid w:val="00D85692"/>
    <w:rsid w:val="00D858B8"/>
    <w:rsid w:val="00D85BA3"/>
    <w:rsid w:val="00D860A4"/>
    <w:rsid w:val="00D861CF"/>
    <w:rsid w:val="00D8641C"/>
    <w:rsid w:val="00D86891"/>
    <w:rsid w:val="00D870F2"/>
    <w:rsid w:val="00D87120"/>
    <w:rsid w:val="00D8718A"/>
    <w:rsid w:val="00D87345"/>
    <w:rsid w:val="00D8748F"/>
    <w:rsid w:val="00D876A8"/>
    <w:rsid w:val="00D87A65"/>
    <w:rsid w:val="00D87A99"/>
    <w:rsid w:val="00D87B72"/>
    <w:rsid w:val="00D87D10"/>
    <w:rsid w:val="00D9034A"/>
    <w:rsid w:val="00D906BE"/>
    <w:rsid w:val="00D90B42"/>
    <w:rsid w:val="00D90DAB"/>
    <w:rsid w:val="00D90FFD"/>
    <w:rsid w:val="00D912AC"/>
    <w:rsid w:val="00D9135C"/>
    <w:rsid w:val="00D91590"/>
    <w:rsid w:val="00D91634"/>
    <w:rsid w:val="00D9179B"/>
    <w:rsid w:val="00D918FC"/>
    <w:rsid w:val="00D9208A"/>
    <w:rsid w:val="00D923C3"/>
    <w:rsid w:val="00D92452"/>
    <w:rsid w:val="00D924A1"/>
    <w:rsid w:val="00D92C15"/>
    <w:rsid w:val="00D92CEC"/>
    <w:rsid w:val="00D92D56"/>
    <w:rsid w:val="00D937A7"/>
    <w:rsid w:val="00D9389D"/>
    <w:rsid w:val="00D93A17"/>
    <w:rsid w:val="00D93C23"/>
    <w:rsid w:val="00D93CFF"/>
    <w:rsid w:val="00D942B8"/>
    <w:rsid w:val="00D9434F"/>
    <w:rsid w:val="00D94701"/>
    <w:rsid w:val="00D94718"/>
    <w:rsid w:val="00D947C7"/>
    <w:rsid w:val="00D94C90"/>
    <w:rsid w:val="00D94EC8"/>
    <w:rsid w:val="00D95053"/>
    <w:rsid w:val="00D95076"/>
    <w:rsid w:val="00D9542D"/>
    <w:rsid w:val="00D95649"/>
    <w:rsid w:val="00D95A33"/>
    <w:rsid w:val="00D95DA1"/>
    <w:rsid w:val="00D95F60"/>
    <w:rsid w:val="00D960C9"/>
    <w:rsid w:val="00D96436"/>
    <w:rsid w:val="00D96DB3"/>
    <w:rsid w:val="00D96F43"/>
    <w:rsid w:val="00D97634"/>
    <w:rsid w:val="00D97727"/>
    <w:rsid w:val="00D97899"/>
    <w:rsid w:val="00DA048A"/>
    <w:rsid w:val="00DA04E5"/>
    <w:rsid w:val="00DA0583"/>
    <w:rsid w:val="00DA0B27"/>
    <w:rsid w:val="00DA0BA0"/>
    <w:rsid w:val="00DA0D48"/>
    <w:rsid w:val="00DA183B"/>
    <w:rsid w:val="00DA1C15"/>
    <w:rsid w:val="00DA1F56"/>
    <w:rsid w:val="00DA24BF"/>
    <w:rsid w:val="00DA2777"/>
    <w:rsid w:val="00DA280E"/>
    <w:rsid w:val="00DA2C15"/>
    <w:rsid w:val="00DA2E16"/>
    <w:rsid w:val="00DA3184"/>
    <w:rsid w:val="00DA34FD"/>
    <w:rsid w:val="00DA35E0"/>
    <w:rsid w:val="00DA3743"/>
    <w:rsid w:val="00DA396B"/>
    <w:rsid w:val="00DA39C9"/>
    <w:rsid w:val="00DA3D6E"/>
    <w:rsid w:val="00DA3EF1"/>
    <w:rsid w:val="00DA3FFA"/>
    <w:rsid w:val="00DA435D"/>
    <w:rsid w:val="00DA437E"/>
    <w:rsid w:val="00DA4480"/>
    <w:rsid w:val="00DA44C5"/>
    <w:rsid w:val="00DA47E6"/>
    <w:rsid w:val="00DA48AE"/>
    <w:rsid w:val="00DA4AF9"/>
    <w:rsid w:val="00DA4DF2"/>
    <w:rsid w:val="00DA5229"/>
    <w:rsid w:val="00DA5283"/>
    <w:rsid w:val="00DA53DE"/>
    <w:rsid w:val="00DA549C"/>
    <w:rsid w:val="00DA57DE"/>
    <w:rsid w:val="00DA58A6"/>
    <w:rsid w:val="00DA5AD5"/>
    <w:rsid w:val="00DA5EBD"/>
    <w:rsid w:val="00DA5FF6"/>
    <w:rsid w:val="00DA61F9"/>
    <w:rsid w:val="00DA6655"/>
    <w:rsid w:val="00DA67FB"/>
    <w:rsid w:val="00DA6921"/>
    <w:rsid w:val="00DA6EAC"/>
    <w:rsid w:val="00DA7028"/>
    <w:rsid w:val="00DA7034"/>
    <w:rsid w:val="00DA71F5"/>
    <w:rsid w:val="00DA74BF"/>
    <w:rsid w:val="00DA74FC"/>
    <w:rsid w:val="00DA779A"/>
    <w:rsid w:val="00DA77ED"/>
    <w:rsid w:val="00DA7BDC"/>
    <w:rsid w:val="00DA7D92"/>
    <w:rsid w:val="00DA7F9A"/>
    <w:rsid w:val="00DB0276"/>
    <w:rsid w:val="00DB02B8"/>
    <w:rsid w:val="00DB0333"/>
    <w:rsid w:val="00DB0542"/>
    <w:rsid w:val="00DB0EE0"/>
    <w:rsid w:val="00DB10EC"/>
    <w:rsid w:val="00DB13BF"/>
    <w:rsid w:val="00DB168C"/>
    <w:rsid w:val="00DB17B2"/>
    <w:rsid w:val="00DB1938"/>
    <w:rsid w:val="00DB196A"/>
    <w:rsid w:val="00DB1C6D"/>
    <w:rsid w:val="00DB1E7D"/>
    <w:rsid w:val="00DB1EA4"/>
    <w:rsid w:val="00DB1F82"/>
    <w:rsid w:val="00DB27D4"/>
    <w:rsid w:val="00DB28B5"/>
    <w:rsid w:val="00DB2D79"/>
    <w:rsid w:val="00DB2FA9"/>
    <w:rsid w:val="00DB3013"/>
    <w:rsid w:val="00DB31DE"/>
    <w:rsid w:val="00DB3307"/>
    <w:rsid w:val="00DB342F"/>
    <w:rsid w:val="00DB357D"/>
    <w:rsid w:val="00DB37B9"/>
    <w:rsid w:val="00DB3998"/>
    <w:rsid w:val="00DB3A49"/>
    <w:rsid w:val="00DB3A6E"/>
    <w:rsid w:val="00DB3BA7"/>
    <w:rsid w:val="00DB3D52"/>
    <w:rsid w:val="00DB3E11"/>
    <w:rsid w:val="00DB3E37"/>
    <w:rsid w:val="00DB3E98"/>
    <w:rsid w:val="00DB4646"/>
    <w:rsid w:val="00DB4BB3"/>
    <w:rsid w:val="00DB4C51"/>
    <w:rsid w:val="00DB5033"/>
    <w:rsid w:val="00DB5264"/>
    <w:rsid w:val="00DB5273"/>
    <w:rsid w:val="00DB5300"/>
    <w:rsid w:val="00DB5389"/>
    <w:rsid w:val="00DB5441"/>
    <w:rsid w:val="00DB551E"/>
    <w:rsid w:val="00DB5C3D"/>
    <w:rsid w:val="00DB5FB9"/>
    <w:rsid w:val="00DB6313"/>
    <w:rsid w:val="00DB6602"/>
    <w:rsid w:val="00DB6664"/>
    <w:rsid w:val="00DB67BC"/>
    <w:rsid w:val="00DB67C6"/>
    <w:rsid w:val="00DB6879"/>
    <w:rsid w:val="00DB6CFE"/>
    <w:rsid w:val="00DB730E"/>
    <w:rsid w:val="00DB7491"/>
    <w:rsid w:val="00DB7A62"/>
    <w:rsid w:val="00DB7AA0"/>
    <w:rsid w:val="00DB7AE0"/>
    <w:rsid w:val="00DB7C2C"/>
    <w:rsid w:val="00DB7C87"/>
    <w:rsid w:val="00DC00AA"/>
    <w:rsid w:val="00DC0141"/>
    <w:rsid w:val="00DC0180"/>
    <w:rsid w:val="00DC029B"/>
    <w:rsid w:val="00DC04A1"/>
    <w:rsid w:val="00DC093B"/>
    <w:rsid w:val="00DC0964"/>
    <w:rsid w:val="00DC0B34"/>
    <w:rsid w:val="00DC0C02"/>
    <w:rsid w:val="00DC0D57"/>
    <w:rsid w:val="00DC0E4C"/>
    <w:rsid w:val="00DC0FBA"/>
    <w:rsid w:val="00DC1443"/>
    <w:rsid w:val="00DC14C0"/>
    <w:rsid w:val="00DC1671"/>
    <w:rsid w:val="00DC17F0"/>
    <w:rsid w:val="00DC19AE"/>
    <w:rsid w:val="00DC1A3D"/>
    <w:rsid w:val="00DC1B2B"/>
    <w:rsid w:val="00DC1D28"/>
    <w:rsid w:val="00DC2078"/>
    <w:rsid w:val="00DC232B"/>
    <w:rsid w:val="00DC2363"/>
    <w:rsid w:val="00DC2470"/>
    <w:rsid w:val="00DC2540"/>
    <w:rsid w:val="00DC28F1"/>
    <w:rsid w:val="00DC2B79"/>
    <w:rsid w:val="00DC2B9C"/>
    <w:rsid w:val="00DC312F"/>
    <w:rsid w:val="00DC3A46"/>
    <w:rsid w:val="00DC49E1"/>
    <w:rsid w:val="00DC49EA"/>
    <w:rsid w:val="00DC513D"/>
    <w:rsid w:val="00DC5743"/>
    <w:rsid w:val="00DC5794"/>
    <w:rsid w:val="00DC6112"/>
    <w:rsid w:val="00DC619B"/>
    <w:rsid w:val="00DC62F6"/>
    <w:rsid w:val="00DC6544"/>
    <w:rsid w:val="00DC6724"/>
    <w:rsid w:val="00DC67A0"/>
    <w:rsid w:val="00DC67F6"/>
    <w:rsid w:val="00DC67F8"/>
    <w:rsid w:val="00DC6D81"/>
    <w:rsid w:val="00DC6E17"/>
    <w:rsid w:val="00DC6FF6"/>
    <w:rsid w:val="00DC73F8"/>
    <w:rsid w:val="00DC7472"/>
    <w:rsid w:val="00DC7586"/>
    <w:rsid w:val="00DC76C4"/>
    <w:rsid w:val="00DC7A34"/>
    <w:rsid w:val="00DD080D"/>
    <w:rsid w:val="00DD0867"/>
    <w:rsid w:val="00DD0897"/>
    <w:rsid w:val="00DD0CCC"/>
    <w:rsid w:val="00DD1038"/>
    <w:rsid w:val="00DD115F"/>
    <w:rsid w:val="00DD1188"/>
    <w:rsid w:val="00DD1202"/>
    <w:rsid w:val="00DD12FC"/>
    <w:rsid w:val="00DD189E"/>
    <w:rsid w:val="00DD1A86"/>
    <w:rsid w:val="00DD1D56"/>
    <w:rsid w:val="00DD1D58"/>
    <w:rsid w:val="00DD2089"/>
    <w:rsid w:val="00DD22DE"/>
    <w:rsid w:val="00DD240F"/>
    <w:rsid w:val="00DD245A"/>
    <w:rsid w:val="00DD2501"/>
    <w:rsid w:val="00DD2609"/>
    <w:rsid w:val="00DD2637"/>
    <w:rsid w:val="00DD26BB"/>
    <w:rsid w:val="00DD29A8"/>
    <w:rsid w:val="00DD2B5A"/>
    <w:rsid w:val="00DD2B86"/>
    <w:rsid w:val="00DD2C3C"/>
    <w:rsid w:val="00DD2C63"/>
    <w:rsid w:val="00DD2CD5"/>
    <w:rsid w:val="00DD30FF"/>
    <w:rsid w:val="00DD336D"/>
    <w:rsid w:val="00DD3955"/>
    <w:rsid w:val="00DD3970"/>
    <w:rsid w:val="00DD3A3E"/>
    <w:rsid w:val="00DD3B6A"/>
    <w:rsid w:val="00DD3CF6"/>
    <w:rsid w:val="00DD3DD9"/>
    <w:rsid w:val="00DD3F88"/>
    <w:rsid w:val="00DD44BA"/>
    <w:rsid w:val="00DD471D"/>
    <w:rsid w:val="00DD4861"/>
    <w:rsid w:val="00DD491E"/>
    <w:rsid w:val="00DD5410"/>
    <w:rsid w:val="00DD54D6"/>
    <w:rsid w:val="00DD557A"/>
    <w:rsid w:val="00DD56C3"/>
    <w:rsid w:val="00DD56FC"/>
    <w:rsid w:val="00DD6664"/>
    <w:rsid w:val="00DD68B9"/>
    <w:rsid w:val="00DD6ABE"/>
    <w:rsid w:val="00DD6CC3"/>
    <w:rsid w:val="00DD6E43"/>
    <w:rsid w:val="00DD6EA9"/>
    <w:rsid w:val="00DD709B"/>
    <w:rsid w:val="00DD718E"/>
    <w:rsid w:val="00DD77E0"/>
    <w:rsid w:val="00DD7975"/>
    <w:rsid w:val="00DD7A9F"/>
    <w:rsid w:val="00DD7DD9"/>
    <w:rsid w:val="00DD7E6A"/>
    <w:rsid w:val="00DE017E"/>
    <w:rsid w:val="00DE0217"/>
    <w:rsid w:val="00DE02F6"/>
    <w:rsid w:val="00DE0A00"/>
    <w:rsid w:val="00DE0C11"/>
    <w:rsid w:val="00DE0CCB"/>
    <w:rsid w:val="00DE0D08"/>
    <w:rsid w:val="00DE0F93"/>
    <w:rsid w:val="00DE10C0"/>
    <w:rsid w:val="00DE13AB"/>
    <w:rsid w:val="00DE173A"/>
    <w:rsid w:val="00DE18F4"/>
    <w:rsid w:val="00DE2029"/>
    <w:rsid w:val="00DE2063"/>
    <w:rsid w:val="00DE21A4"/>
    <w:rsid w:val="00DE232E"/>
    <w:rsid w:val="00DE2367"/>
    <w:rsid w:val="00DE275C"/>
    <w:rsid w:val="00DE2852"/>
    <w:rsid w:val="00DE2A4D"/>
    <w:rsid w:val="00DE2BEB"/>
    <w:rsid w:val="00DE2DB7"/>
    <w:rsid w:val="00DE2E4C"/>
    <w:rsid w:val="00DE32E0"/>
    <w:rsid w:val="00DE34D0"/>
    <w:rsid w:val="00DE356D"/>
    <w:rsid w:val="00DE357D"/>
    <w:rsid w:val="00DE362B"/>
    <w:rsid w:val="00DE3C21"/>
    <w:rsid w:val="00DE3F0D"/>
    <w:rsid w:val="00DE4162"/>
    <w:rsid w:val="00DE4611"/>
    <w:rsid w:val="00DE46AF"/>
    <w:rsid w:val="00DE473C"/>
    <w:rsid w:val="00DE48C3"/>
    <w:rsid w:val="00DE4931"/>
    <w:rsid w:val="00DE49A1"/>
    <w:rsid w:val="00DE4A0D"/>
    <w:rsid w:val="00DE4C03"/>
    <w:rsid w:val="00DE4C35"/>
    <w:rsid w:val="00DE512A"/>
    <w:rsid w:val="00DE526C"/>
    <w:rsid w:val="00DE52A5"/>
    <w:rsid w:val="00DE5868"/>
    <w:rsid w:val="00DE5972"/>
    <w:rsid w:val="00DE5A23"/>
    <w:rsid w:val="00DE5FC9"/>
    <w:rsid w:val="00DE60AF"/>
    <w:rsid w:val="00DE6649"/>
    <w:rsid w:val="00DE674E"/>
    <w:rsid w:val="00DE693D"/>
    <w:rsid w:val="00DE6A94"/>
    <w:rsid w:val="00DE6BCB"/>
    <w:rsid w:val="00DE6FCD"/>
    <w:rsid w:val="00DE7103"/>
    <w:rsid w:val="00DE74AB"/>
    <w:rsid w:val="00DE753F"/>
    <w:rsid w:val="00DE76D5"/>
    <w:rsid w:val="00DE7816"/>
    <w:rsid w:val="00DE7AF7"/>
    <w:rsid w:val="00DE7C36"/>
    <w:rsid w:val="00DF0135"/>
    <w:rsid w:val="00DF03C3"/>
    <w:rsid w:val="00DF0418"/>
    <w:rsid w:val="00DF0452"/>
    <w:rsid w:val="00DF0520"/>
    <w:rsid w:val="00DF05DB"/>
    <w:rsid w:val="00DF07CC"/>
    <w:rsid w:val="00DF0CED"/>
    <w:rsid w:val="00DF128A"/>
    <w:rsid w:val="00DF1512"/>
    <w:rsid w:val="00DF1680"/>
    <w:rsid w:val="00DF1C26"/>
    <w:rsid w:val="00DF1F33"/>
    <w:rsid w:val="00DF1FCF"/>
    <w:rsid w:val="00DF28CD"/>
    <w:rsid w:val="00DF2D94"/>
    <w:rsid w:val="00DF318D"/>
    <w:rsid w:val="00DF31C9"/>
    <w:rsid w:val="00DF3485"/>
    <w:rsid w:val="00DF3574"/>
    <w:rsid w:val="00DF3622"/>
    <w:rsid w:val="00DF3A7A"/>
    <w:rsid w:val="00DF3B1A"/>
    <w:rsid w:val="00DF3BA9"/>
    <w:rsid w:val="00DF3C68"/>
    <w:rsid w:val="00DF3E3F"/>
    <w:rsid w:val="00DF4207"/>
    <w:rsid w:val="00DF4372"/>
    <w:rsid w:val="00DF4377"/>
    <w:rsid w:val="00DF43FA"/>
    <w:rsid w:val="00DF4745"/>
    <w:rsid w:val="00DF492F"/>
    <w:rsid w:val="00DF4969"/>
    <w:rsid w:val="00DF4D84"/>
    <w:rsid w:val="00DF5180"/>
    <w:rsid w:val="00DF5C25"/>
    <w:rsid w:val="00DF5DD2"/>
    <w:rsid w:val="00DF623C"/>
    <w:rsid w:val="00DF6371"/>
    <w:rsid w:val="00DF65C4"/>
    <w:rsid w:val="00DF66F8"/>
    <w:rsid w:val="00DF6A37"/>
    <w:rsid w:val="00DF6AC1"/>
    <w:rsid w:val="00DF6B70"/>
    <w:rsid w:val="00DF6F50"/>
    <w:rsid w:val="00DF722B"/>
    <w:rsid w:val="00DF75C8"/>
    <w:rsid w:val="00DF7B30"/>
    <w:rsid w:val="00DF7DF4"/>
    <w:rsid w:val="00E001C9"/>
    <w:rsid w:val="00E002BD"/>
    <w:rsid w:val="00E005D4"/>
    <w:rsid w:val="00E00679"/>
    <w:rsid w:val="00E00824"/>
    <w:rsid w:val="00E00D26"/>
    <w:rsid w:val="00E00EEC"/>
    <w:rsid w:val="00E0111C"/>
    <w:rsid w:val="00E01221"/>
    <w:rsid w:val="00E013F4"/>
    <w:rsid w:val="00E01849"/>
    <w:rsid w:val="00E019EF"/>
    <w:rsid w:val="00E01D99"/>
    <w:rsid w:val="00E02109"/>
    <w:rsid w:val="00E02A38"/>
    <w:rsid w:val="00E02D1A"/>
    <w:rsid w:val="00E02D77"/>
    <w:rsid w:val="00E0320B"/>
    <w:rsid w:val="00E03228"/>
    <w:rsid w:val="00E0326C"/>
    <w:rsid w:val="00E03412"/>
    <w:rsid w:val="00E0352D"/>
    <w:rsid w:val="00E03661"/>
    <w:rsid w:val="00E038C0"/>
    <w:rsid w:val="00E03977"/>
    <w:rsid w:val="00E03A47"/>
    <w:rsid w:val="00E03BF3"/>
    <w:rsid w:val="00E03E91"/>
    <w:rsid w:val="00E03F1C"/>
    <w:rsid w:val="00E041D7"/>
    <w:rsid w:val="00E04355"/>
    <w:rsid w:val="00E0444B"/>
    <w:rsid w:val="00E0458D"/>
    <w:rsid w:val="00E0468F"/>
    <w:rsid w:val="00E046E0"/>
    <w:rsid w:val="00E04866"/>
    <w:rsid w:val="00E0489F"/>
    <w:rsid w:val="00E04939"/>
    <w:rsid w:val="00E04E61"/>
    <w:rsid w:val="00E053C6"/>
    <w:rsid w:val="00E05530"/>
    <w:rsid w:val="00E057C6"/>
    <w:rsid w:val="00E0591B"/>
    <w:rsid w:val="00E05CC5"/>
    <w:rsid w:val="00E060D2"/>
    <w:rsid w:val="00E0625B"/>
    <w:rsid w:val="00E062E9"/>
    <w:rsid w:val="00E063E1"/>
    <w:rsid w:val="00E068D0"/>
    <w:rsid w:val="00E06C07"/>
    <w:rsid w:val="00E06CCC"/>
    <w:rsid w:val="00E06F22"/>
    <w:rsid w:val="00E07232"/>
    <w:rsid w:val="00E07626"/>
    <w:rsid w:val="00E10130"/>
    <w:rsid w:val="00E101AF"/>
    <w:rsid w:val="00E105A2"/>
    <w:rsid w:val="00E10651"/>
    <w:rsid w:val="00E10A44"/>
    <w:rsid w:val="00E10AA6"/>
    <w:rsid w:val="00E10F9C"/>
    <w:rsid w:val="00E11025"/>
    <w:rsid w:val="00E11084"/>
    <w:rsid w:val="00E11315"/>
    <w:rsid w:val="00E11472"/>
    <w:rsid w:val="00E115AA"/>
    <w:rsid w:val="00E117B6"/>
    <w:rsid w:val="00E11A74"/>
    <w:rsid w:val="00E11B45"/>
    <w:rsid w:val="00E11F20"/>
    <w:rsid w:val="00E1226D"/>
    <w:rsid w:val="00E122D9"/>
    <w:rsid w:val="00E12323"/>
    <w:rsid w:val="00E124C5"/>
    <w:rsid w:val="00E125C7"/>
    <w:rsid w:val="00E12898"/>
    <w:rsid w:val="00E129B1"/>
    <w:rsid w:val="00E129D3"/>
    <w:rsid w:val="00E12AB6"/>
    <w:rsid w:val="00E12B93"/>
    <w:rsid w:val="00E12C55"/>
    <w:rsid w:val="00E12D18"/>
    <w:rsid w:val="00E133BA"/>
    <w:rsid w:val="00E134A6"/>
    <w:rsid w:val="00E1355F"/>
    <w:rsid w:val="00E13805"/>
    <w:rsid w:val="00E138EB"/>
    <w:rsid w:val="00E13B50"/>
    <w:rsid w:val="00E1401A"/>
    <w:rsid w:val="00E1455F"/>
    <w:rsid w:val="00E149AE"/>
    <w:rsid w:val="00E14ABC"/>
    <w:rsid w:val="00E14AFE"/>
    <w:rsid w:val="00E14EAE"/>
    <w:rsid w:val="00E1532C"/>
    <w:rsid w:val="00E157D9"/>
    <w:rsid w:val="00E15CC7"/>
    <w:rsid w:val="00E15E3B"/>
    <w:rsid w:val="00E15E4E"/>
    <w:rsid w:val="00E15F02"/>
    <w:rsid w:val="00E160BA"/>
    <w:rsid w:val="00E16308"/>
    <w:rsid w:val="00E167F7"/>
    <w:rsid w:val="00E168EE"/>
    <w:rsid w:val="00E16AA0"/>
    <w:rsid w:val="00E16AFD"/>
    <w:rsid w:val="00E16C07"/>
    <w:rsid w:val="00E16D85"/>
    <w:rsid w:val="00E17291"/>
    <w:rsid w:val="00E17A82"/>
    <w:rsid w:val="00E17DAA"/>
    <w:rsid w:val="00E17F01"/>
    <w:rsid w:val="00E2022F"/>
    <w:rsid w:val="00E20288"/>
    <w:rsid w:val="00E2049F"/>
    <w:rsid w:val="00E2061D"/>
    <w:rsid w:val="00E206F1"/>
    <w:rsid w:val="00E20D98"/>
    <w:rsid w:val="00E210C5"/>
    <w:rsid w:val="00E21390"/>
    <w:rsid w:val="00E21596"/>
    <w:rsid w:val="00E21821"/>
    <w:rsid w:val="00E21956"/>
    <w:rsid w:val="00E21C3C"/>
    <w:rsid w:val="00E21F97"/>
    <w:rsid w:val="00E221A3"/>
    <w:rsid w:val="00E222EE"/>
    <w:rsid w:val="00E223EC"/>
    <w:rsid w:val="00E22491"/>
    <w:rsid w:val="00E225B5"/>
    <w:rsid w:val="00E22684"/>
    <w:rsid w:val="00E22785"/>
    <w:rsid w:val="00E22EF4"/>
    <w:rsid w:val="00E23192"/>
    <w:rsid w:val="00E239CF"/>
    <w:rsid w:val="00E23A31"/>
    <w:rsid w:val="00E23A47"/>
    <w:rsid w:val="00E23E69"/>
    <w:rsid w:val="00E23F32"/>
    <w:rsid w:val="00E2435C"/>
    <w:rsid w:val="00E243DC"/>
    <w:rsid w:val="00E246FB"/>
    <w:rsid w:val="00E24759"/>
    <w:rsid w:val="00E24941"/>
    <w:rsid w:val="00E24A0F"/>
    <w:rsid w:val="00E24EC8"/>
    <w:rsid w:val="00E24FE7"/>
    <w:rsid w:val="00E25429"/>
    <w:rsid w:val="00E255CE"/>
    <w:rsid w:val="00E2609D"/>
    <w:rsid w:val="00E261DF"/>
    <w:rsid w:val="00E2637B"/>
    <w:rsid w:val="00E2658A"/>
    <w:rsid w:val="00E2682B"/>
    <w:rsid w:val="00E26AC8"/>
    <w:rsid w:val="00E26BBD"/>
    <w:rsid w:val="00E26F25"/>
    <w:rsid w:val="00E27B5E"/>
    <w:rsid w:val="00E27D5A"/>
    <w:rsid w:val="00E27FE2"/>
    <w:rsid w:val="00E3008E"/>
    <w:rsid w:val="00E30175"/>
    <w:rsid w:val="00E30680"/>
    <w:rsid w:val="00E30A0C"/>
    <w:rsid w:val="00E30C4A"/>
    <w:rsid w:val="00E30C8E"/>
    <w:rsid w:val="00E30F21"/>
    <w:rsid w:val="00E30FDD"/>
    <w:rsid w:val="00E31502"/>
    <w:rsid w:val="00E31D44"/>
    <w:rsid w:val="00E31D56"/>
    <w:rsid w:val="00E31DD8"/>
    <w:rsid w:val="00E3211F"/>
    <w:rsid w:val="00E32272"/>
    <w:rsid w:val="00E32522"/>
    <w:rsid w:val="00E3285D"/>
    <w:rsid w:val="00E32B2C"/>
    <w:rsid w:val="00E32CC5"/>
    <w:rsid w:val="00E32D2F"/>
    <w:rsid w:val="00E32E38"/>
    <w:rsid w:val="00E33168"/>
    <w:rsid w:val="00E334E6"/>
    <w:rsid w:val="00E335B8"/>
    <w:rsid w:val="00E336F3"/>
    <w:rsid w:val="00E33C05"/>
    <w:rsid w:val="00E33D56"/>
    <w:rsid w:val="00E342C1"/>
    <w:rsid w:val="00E349D1"/>
    <w:rsid w:val="00E34A2B"/>
    <w:rsid w:val="00E34CD8"/>
    <w:rsid w:val="00E34DB0"/>
    <w:rsid w:val="00E35027"/>
    <w:rsid w:val="00E350A3"/>
    <w:rsid w:val="00E353B3"/>
    <w:rsid w:val="00E354EA"/>
    <w:rsid w:val="00E358C5"/>
    <w:rsid w:val="00E35968"/>
    <w:rsid w:val="00E359AC"/>
    <w:rsid w:val="00E35BFD"/>
    <w:rsid w:val="00E35F2D"/>
    <w:rsid w:val="00E36393"/>
    <w:rsid w:val="00E36BB2"/>
    <w:rsid w:val="00E36E65"/>
    <w:rsid w:val="00E3706B"/>
    <w:rsid w:val="00E37340"/>
    <w:rsid w:val="00E3775A"/>
    <w:rsid w:val="00E37AA9"/>
    <w:rsid w:val="00E37B7C"/>
    <w:rsid w:val="00E37BC0"/>
    <w:rsid w:val="00E37C80"/>
    <w:rsid w:val="00E37FA9"/>
    <w:rsid w:val="00E40044"/>
    <w:rsid w:val="00E40217"/>
    <w:rsid w:val="00E40358"/>
    <w:rsid w:val="00E406A3"/>
    <w:rsid w:val="00E406C2"/>
    <w:rsid w:val="00E40C3C"/>
    <w:rsid w:val="00E40E76"/>
    <w:rsid w:val="00E40FF5"/>
    <w:rsid w:val="00E4108D"/>
    <w:rsid w:val="00E4111B"/>
    <w:rsid w:val="00E41408"/>
    <w:rsid w:val="00E4167F"/>
    <w:rsid w:val="00E416DF"/>
    <w:rsid w:val="00E419C0"/>
    <w:rsid w:val="00E41D9A"/>
    <w:rsid w:val="00E41E18"/>
    <w:rsid w:val="00E41EA1"/>
    <w:rsid w:val="00E4214F"/>
    <w:rsid w:val="00E423A7"/>
    <w:rsid w:val="00E424E7"/>
    <w:rsid w:val="00E4269B"/>
    <w:rsid w:val="00E42998"/>
    <w:rsid w:val="00E42F07"/>
    <w:rsid w:val="00E43222"/>
    <w:rsid w:val="00E43540"/>
    <w:rsid w:val="00E4396F"/>
    <w:rsid w:val="00E43BB7"/>
    <w:rsid w:val="00E43C7E"/>
    <w:rsid w:val="00E43D53"/>
    <w:rsid w:val="00E4401E"/>
    <w:rsid w:val="00E44337"/>
    <w:rsid w:val="00E44377"/>
    <w:rsid w:val="00E443FC"/>
    <w:rsid w:val="00E444D1"/>
    <w:rsid w:val="00E44BE9"/>
    <w:rsid w:val="00E44EC2"/>
    <w:rsid w:val="00E45021"/>
    <w:rsid w:val="00E454C9"/>
    <w:rsid w:val="00E45582"/>
    <w:rsid w:val="00E4569A"/>
    <w:rsid w:val="00E45C6C"/>
    <w:rsid w:val="00E45D26"/>
    <w:rsid w:val="00E45FCA"/>
    <w:rsid w:val="00E46021"/>
    <w:rsid w:val="00E46233"/>
    <w:rsid w:val="00E46704"/>
    <w:rsid w:val="00E468B6"/>
    <w:rsid w:val="00E468D7"/>
    <w:rsid w:val="00E469FE"/>
    <w:rsid w:val="00E46F20"/>
    <w:rsid w:val="00E47015"/>
    <w:rsid w:val="00E4724F"/>
    <w:rsid w:val="00E4740A"/>
    <w:rsid w:val="00E474FA"/>
    <w:rsid w:val="00E47C83"/>
    <w:rsid w:val="00E47DFD"/>
    <w:rsid w:val="00E47E23"/>
    <w:rsid w:val="00E47E7E"/>
    <w:rsid w:val="00E47EA8"/>
    <w:rsid w:val="00E5009E"/>
    <w:rsid w:val="00E502DD"/>
    <w:rsid w:val="00E503C5"/>
    <w:rsid w:val="00E504A9"/>
    <w:rsid w:val="00E50942"/>
    <w:rsid w:val="00E50C4E"/>
    <w:rsid w:val="00E50D04"/>
    <w:rsid w:val="00E50FBF"/>
    <w:rsid w:val="00E51120"/>
    <w:rsid w:val="00E512DE"/>
    <w:rsid w:val="00E513AD"/>
    <w:rsid w:val="00E513B6"/>
    <w:rsid w:val="00E5184F"/>
    <w:rsid w:val="00E51BF8"/>
    <w:rsid w:val="00E51FFA"/>
    <w:rsid w:val="00E5226F"/>
    <w:rsid w:val="00E524F2"/>
    <w:rsid w:val="00E52596"/>
    <w:rsid w:val="00E52640"/>
    <w:rsid w:val="00E52666"/>
    <w:rsid w:val="00E52A6B"/>
    <w:rsid w:val="00E52D23"/>
    <w:rsid w:val="00E52E44"/>
    <w:rsid w:val="00E5309C"/>
    <w:rsid w:val="00E53132"/>
    <w:rsid w:val="00E53692"/>
    <w:rsid w:val="00E53A39"/>
    <w:rsid w:val="00E53BC9"/>
    <w:rsid w:val="00E53C80"/>
    <w:rsid w:val="00E53DA9"/>
    <w:rsid w:val="00E53FD6"/>
    <w:rsid w:val="00E5415C"/>
    <w:rsid w:val="00E541D2"/>
    <w:rsid w:val="00E542F6"/>
    <w:rsid w:val="00E543B2"/>
    <w:rsid w:val="00E544F8"/>
    <w:rsid w:val="00E5479C"/>
    <w:rsid w:val="00E54F55"/>
    <w:rsid w:val="00E552F9"/>
    <w:rsid w:val="00E55418"/>
    <w:rsid w:val="00E557A9"/>
    <w:rsid w:val="00E559C8"/>
    <w:rsid w:val="00E559CE"/>
    <w:rsid w:val="00E55C12"/>
    <w:rsid w:val="00E55FEE"/>
    <w:rsid w:val="00E56064"/>
    <w:rsid w:val="00E56251"/>
    <w:rsid w:val="00E565A0"/>
    <w:rsid w:val="00E567B4"/>
    <w:rsid w:val="00E56828"/>
    <w:rsid w:val="00E56F3A"/>
    <w:rsid w:val="00E572F0"/>
    <w:rsid w:val="00E57300"/>
    <w:rsid w:val="00E573A5"/>
    <w:rsid w:val="00E5744C"/>
    <w:rsid w:val="00E57B3F"/>
    <w:rsid w:val="00E60330"/>
    <w:rsid w:val="00E60393"/>
    <w:rsid w:val="00E6083C"/>
    <w:rsid w:val="00E608B9"/>
    <w:rsid w:val="00E60933"/>
    <w:rsid w:val="00E60C5E"/>
    <w:rsid w:val="00E60DFE"/>
    <w:rsid w:val="00E61155"/>
    <w:rsid w:val="00E613A1"/>
    <w:rsid w:val="00E614EA"/>
    <w:rsid w:val="00E6175D"/>
    <w:rsid w:val="00E61886"/>
    <w:rsid w:val="00E61D7B"/>
    <w:rsid w:val="00E61F11"/>
    <w:rsid w:val="00E61FF9"/>
    <w:rsid w:val="00E62A21"/>
    <w:rsid w:val="00E62BBC"/>
    <w:rsid w:val="00E62DC6"/>
    <w:rsid w:val="00E62EFB"/>
    <w:rsid w:val="00E62FC1"/>
    <w:rsid w:val="00E63043"/>
    <w:rsid w:val="00E6309A"/>
    <w:rsid w:val="00E633A0"/>
    <w:rsid w:val="00E63AA7"/>
    <w:rsid w:val="00E643B8"/>
    <w:rsid w:val="00E643DA"/>
    <w:rsid w:val="00E64487"/>
    <w:rsid w:val="00E646F8"/>
    <w:rsid w:val="00E647FE"/>
    <w:rsid w:val="00E64B4F"/>
    <w:rsid w:val="00E64C74"/>
    <w:rsid w:val="00E64F54"/>
    <w:rsid w:val="00E6510D"/>
    <w:rsid w:val="00E659BE"/>
    <w:rsid w:val="00E659FF"/>
    <w:rsid w:val="00E65A70"/>
    <w:rsid w:val="00E65D1B"/>
    <w:rsid w:val="00E65DE5"/>
    <w:rsid w:val="00E65E2C"/>
    <w:rsid w:val="00E65EF3"/>
    <w:rsid w:val="00E66342"/>
    <w:rsid w:val="00E66464"/>
    <w:rsid w:val="00E66629"/>
    <w:rsid w:val="00E66844"/>
    <w:rsid w:val="00E66CD0"/>
    <w:rsid w:val="00E66E31"/>
    <w:rsid w:val="00E6705B"/>
    <w:rsid w:val="00E6712B"/>
    <w:rsid w:val="00E673A2"/>
    <w:rsid w:val="00E67551"/>
    <w:rsid w:val="00E677A6"/>
    <w:rsid w:val="00E6783F"/>
    <w:rsid w:val="00E67ACF"/>
    <w:rsid w:val="00E67BFF"/>
    <w:rsid w:val="00E67D69"/>
    <w:rsid w:val="00E702B7"/>
    <w:rsid w:val="00E7037E"/>
    <w:rsid w:val="00E709E9"/>
    <w:rsid w:val="00E709F3"/>
    <w:rsid w:val="00E70C7C"/>
    <w:rsid w:val="00E70D4D"/>
    <w:rsid w:val="00E7122A"/>
    <w:rsid w:val="00E71482"/>
    <w:rsid w:val="00E71AA7"/>
    <w:rsid w:val="00E7208A"/>
    <w:rsid w:val="00E722BA"/>
    <w:rsid w:val="00E722DA"/>
    <w:rsid w:val="00E7265D"/>
    <w:rsid w:val="00E72D06"/>
    <w:rsid w:val="00E72E73"/>
    <w:rsid w:val="00E73145"/>
    <w:rsid w:val="00E73185"/>
    <w:rsid w:val="00E73214"/>
    <w:rsid w:val="00E737E0"/>
    <w:rsid w:val="00E73867"/>
    <w:rsid w:val="00E739ED"/>
    <w:rsid w:val="00E73AA4"/>
    <w:rsid w:val="00E73C01"/>
    <w:rsid w:val="00E73C12"/>
    <w:rsid w:val="00E73DB2"/>
    <w:rsid w:val="00E73F31"/>
    <w:rsid w:val="00E743B2"/>
    <w:rsid w:val="00E74561"/>
    <w:rsid w:val="00E74576"/>
    <w:rsid w:val="00E745FE"/>
    <w:rsid w:val="00E74654"/>
    <w:rsid w:val="00E7470E"/>
    <w:rsid w:val="00E74E1B"/>
    <w:rsid w:val="00E753FC"/>
    <w:rsid w:val="00E75FF8"/>
    <w:rsid w:val="00E76924"/>
    <w:rsid w:val="00E76976"/>
    <w:rsid w:val="00E76A30"/>
    <w:rsid w:val="00E76E73"/>
    <w:rsid w:val="00E76F1D"/>
    <w:rsid w:val="00E76FB5"/>
    <w:rsid w:val="00E77078"/>
    <w:rsid w:val="00E77187"/>
    <w:rsid w:val="00E77342"/>
    <w:rsid w:val="00E774F8"/>
    <w:rsid w:val="00E77DDC"/>
    <w:rsid w:val="00E8015E"/>
    <w:rsid w:val="00E80325"/>
    <w:rsid w:val="00E80598"/>
    <w:rsid w:val="00E805B3"/>
    <w:rsid w:val="00E806F1"/>
    <w:rsid w:val="00E8071A"/>
    <w:rsid w:val="00E807D1"/>
    <w:rsid w:val="00E80886"/>
    <w:rsid w:val="00E80BBC"/>
    <w:rsid w:val="00E81162"/>
    <w:rsid w:val="00E81193"/>
    <w:rsid w:val="00E81203"/>
    <w:rsid w:val="00E814C8"/>
    <w:rsid w:val="00E8163F"/>
    <w:rsid w:val="00E817CA"/>
    <w:rsid w:val="00E822A2"/>
    <w:rsid w:val="00E823D4"/>
    <w:rsid w:val="00E82587"/>
    <w:rsid w:val="00E826A8"/>
    <w:rsid w:val="00E828AC"/>
    <w:rsid w:val="00E82951"/>
    <w:rsid w:val="00E82A12"/>
    <w:rsid w:val="00E82A4D"/>
    <w:rsid w:val="00E83098"/>
    <w:rsid w:val="00E83581"/>
    <w:rsid w:val="00E83B76"/>
    <w:rsid w:val="00E83C82"/>
    <w:rsid w:val="00E83CF9"/>
    <w:rsid w:val="00E83F68"/>
    <w:rsid w:val="00E84069"/>
    <w:rsid w:val="00E8417B"/>
    <w:rsid w:val="00E8429C"/>
    <w:rsid w:val="00E84337"/>
    <w:rsid w:val="00E84757"/>
    <w:rsid w:val="00E84A4B"/>
    <w:rsid w:val="00E84BBB"/>
    <w:rsid w:val="00E84C54"/>
    <w:rsid w:val="00E84CAE"/>
    <w:rsid w:val="00E84FD0"/>
    <w:rsid w:val="00E8529F"/>
    <w:rsid w:val="00E85336"/>
    <w:rsid w:val="00E858DF"/>
    <w:rsid w:val="00E86018"/>
    <w:rsid w:val="00E86D41"/>
    <w:rsid w:val="00E87163"/>
    <w:rsid w:val="00E87279"/>
    <w:rsid w:val="00E8728E"/>
    <w:rsid w:val="00E87351"/>
    <w:rsid w:val="00E874D8"/>
    <w:rsid w:val="00E87B7A"/>
    <w:rsid w:val="00E87BF7"/>
    <w:rsid w:val="00E87E47"/>
    <w:rsid w:val="00E87F85"/>
    <w:rsid w:val="00E9079B"/>
    <w:rsid w:val="00E90BB5"/>
    <w:rsid w:val="00E90DE4"/>
    <w:rsid w:val="00E911CF"/>
    <w:rsid w:val="00E913D5"/>
    <w:rsid w:val="00E914E4"/>
    <w:rsid w:val="00E916E6"/>
    <w:rsid w:val="00E9185D"/>
    <w:rsid w:val="00E91B79"/>
    <w:rsid w:val="00E91C38"/>
    <w:rsid w:val="00E91CC5"/>
    <w:rsid w:val="00E91CCA"/>
    <w:rsid w:val="00E91FCD"/>
    <w:rsid w:val="00E9262E"/>
    <w:rsid w:val="00E9278B"/>
    <w:rsid w:val="00E92885"/>
    <w:rsid w:val="00E929AC"/>
    <w:rsid w:val="00E92C39"/>
    <w:rsid w:val="00E92DEB"/>
    <w:rsid w:val="00E930B3"/>
    <w:rsid w:val="00E930D4"/>
    <w:rsid w:val="00E932F4"/>
    <w:rsid w:val="00E9366A"/>
    <w:rsid w:val="00E938B0"/>
    <w:rsid w:val="00E93928"/>
    <w:rsid w:val="00E93E4D"/>
    <w:rsid w:val="00E93E57"/>
    <w:rsid w:val="00E944FD"/>
    <w:rsid w:val="00E94665"/>
    <w:rsid w:val="00E94672"/>
    <w:rsid w:val="00E947B7"/>
    <w:rsid w:val="00E94BF8"/>
    <w:rsid w:val="00E94DFF"/>
    <w:rsid w:val="00E950D9"/>
    <w:rsid w:val="00E95125"/>
    <w:rsid w:val="00E95782"/>
    <w:rsid w:val="00E95789"/>
    <w:rsid w:val="00E95A40"/>
    <w:rsid w:val="00E961EF"/>
    <w:rsid w:val="00E96223"/>
    <w:rsid w:val="00E9652A"/>
    <w:rsid w:val="00E96756"/>
    <w:rsid w:val="00E967F5"/>
    <w:rsid w:val="00E968EA"/>
    <w:rsid w:val="00E96A97"/>
    <w:rsid w:val="00E96B82"/>
    <w:rsid w:val="00E96CA0"/>
    <w:rsid w:val="00E96EBF"/>
    <w:rsid w:val="00E96F3F"/>
    <w:rsid w:val="00E97281"/>
    <w:rsid w:val="00E97791"/>
    <w:rsid w:val="00E97912"/>
    <w:rsid w:val="00E97E1D"/>
    <w:rsid w:val="00E97F4A"/>
    <w:rsid w:val="00E97FE2"/>
    <w:rsid w:val="00EA00BC"/>
    <w:rsid w:val="00EA0350"/>
    <w:rsid w:val="00EA08BE"/>
    <w:rsid w:val="00EA096B"/>
    <w:rsid w:val="00EA0A21"/>
    <w:rsid w:val="00EA0C5E"/>
    <w:rsid w:val="00EA0D88"/>
    <w:rsid w:val="00EA0F38"/>
    <w:rsid w:val="00EA11DE"/>
    <w:rsid w:val="00EA122C"/>
    <w:rsid w:val="00EA12BC"/>
    <w:rsid w:val="00EA1381"/>
    <w:rsid w:val="00EA13C9"/>
    <w:rsid w:val="00EA17D1"/>
    <w:rsid w:val="00EA1821"/>
    <w:rsid w:val="00EA1ADE"/>
    <w:rsid w:val="00EA1C22"/>
    <w:rsid w:val="00EA1E21"/>
    <w:rsid w:val="00EA2116"/>
    <w:rsid w:val="00EA2722"/>
    <w:rsid w:val="00EA27DE"/>
    <w:rsid w:val="00EA29A2"/>
    <w:rsid w:val="00EA2A0F"/>
    <w:rsid w:val="00EA2BD0"/>
    <w:rsid w:val="00EA2C63"/>
    <w:rsid w:val="00EA2E78"/>
    <w:rsid w:val="00EA3038"/>
    <w:rsid w:val="00EA317A"/>
    <w:rsid w:val="00EA31D2"/>
    <w:rsid w:val="00EA3232"/>
    <w:rsid w:val="00EA33E4"/>
    <w:rsid w:val="00EA3A3A"/>
    <w:rsid w:val="00EA4040"/>
    <w:rsid w:val="00EA4257"/>
    <w:rsid w:val="00EA4898"/>
    <w:rsid w:val="00EA489A"/>
    <w:rsid w:val="00EA4BCB"/>
    <w:rsid w:val="00EA4C19"/>
    <w:rsid w:val="00EA4CF3"/>
    <w:rsid w:val="00EA4DF9"/>
    <w:rsid w:val="00EA4E79"/>
    <w:rsid w:val="00EA4F39"/>
    <w:rsid w:val="00EA504B"/>
    <w:rsid w:val="00EA5481"/>
    <w:rsid w:val="00EA56B4"/>
    <w:rsid w:val="00EA5735"/>
    <w:rsid w:val="00EA5801"/>
    <w:rsid w:val="00EA5853"/>
    <w:rsid w:val="00EA5970"/>
    <w:rsid w:val="00EA5A4B"/>
    <w:rsid w:val="00EA5A64"/>
    <w:rsid w:val="00EA5AF9"/>
    <w:rsid w:val="00EA5D0B"/>
    <w:rsid w:val="00EA5F42"/>
    <w:rsid w:val="00EA5F5E"/>
    <w:rsid w:val="00EA6197"/>
    <w:rsid w:val="00EA63B4"/>
    <w:rsid w:val="00EA64D6"/>
    <w:rsid w:val="00EA65C9"/>
    <w:rsid w:val="00EA65CC"/>
    <w:rsid w:val="00EA6A88"/>
    <w:rsid w:val="00EA6D3B"/>
    <w:rsid w:val="00EA6D65"/>
    <w:rsid w:val="00EA6E06"/>
    <w:rsid w:val="00EA6FE7"/>
    <w:rsid w:val="00EA718C"/>
    <w:rsid w:val="00EA71C9"/>
    <w:rsid w:val="00EA7542"/>
    <w:rsid w:val="00EA7709"/>
    <w:rsid w:val="00EA7E02"/>
    <w:rsid w:val="00EB0483"/>
    <w:rsid w:val="00EB04FC"/>
    <w:rsid w:val="00EB0784"/>
    <w:rsid w:val="00EB0866"/>
    <w:rsid w:val="00EB09B1"/>
    <w:rsid w:val="00EB09E2"/>
    <w:rsid w:val="00EB0D7C"/>
    <w:rsid w:val="00EB178C"/>
    <w:rsid w:val="00EB1857"/>
    <w:rsid w:val="00EB187B"/>
    <w:rsid w:val="00EB1957"/>
    <w:rsid w:val="00EB1E1E"/>
    <w:rsid w:val="00EB1F2B"/>
    <w:rsid w:val="00EB2406"/>
    <w:rsid w:val="00EB25CB"/>
    <w:rsid w:val="00EB28C4"/>
    <w:rsid w:val="00EB2ACA"/>
    <w:rsid w:val="00EB2BF3"/>
    <w:rsid w:val="00EB2C40"/>
    <w:rsid w:val="00EB2E65"/>
    <w:rsid w:val="00EB2F36"/>
    <w:rsid w:val="00EB308D"/>
    <w:rsid w:val="00EB3195"/>
    <w:rsid w:val="00EB3293"/>
    <w:rsid w:val="00EB35FB"/>
    <w:rsid w:val="00EB37B8"/>
    <w:rsid w:val="00EB3841"/>
    <w:rsid w:val="00EB39E9"/>
    <w:rsid w:val="00EB3C1F"/>
    <w:rsid w:val="00EB3CFE"/>
    <w:rsid w:val="00EB3D08"/>
    <w:rsid w:val="00EB3F8C"/>
    <w:rsid w:val="00EB4136"/>
    <w:rsid w:val="00EB43BC"/>
    <w:rsid w:val="00EB43F9"/>
    <w:rsid w:val="00EB480F"/>
    <w:rsid w:val="00EB48A9"/>
    <w:rsid w:val="00EB4A97"/>
    <w:rsid w:val="00EB4B45"/>
    <w:rsid w:val="00EB4B46"/>
    <w:rsid w:val="00EB4CAB"/>
    <w:rsid w:val="00EB4F62"/>
    <w:rsid w:val="00EB5179"/>
    <w:rsid w:val="00EB534D"/>
    <w:rsid w:val="00EB54C9"/>
    <w:rsid w:val="00EB5710"/>
    <w:rsid w:val="00EB5823"/>
    <w:rsid w:val="00EB5898"/>
    <w:rsid w:val="00EB5A5F"/>
    <w:rsid w:val="00EB5C09"/>
    <w:rsid w:val="00EB5CCB"/>
    <w:rsid w:val="00EB6CD8"/>
    <w:rsid w:val="00EB71F1"/>
    <w:rsid w:val="00EB7618"/>
    <w:rsid w:val="00EB775B"/>
    <w:rsid w:val="00EB7BB2"/>
    <w:rsid w:val="00EC0489"/>
    <w:rsid w:val="00EC058C"/>
    <w:rsid w:val="00EC0638"/>
    <w:rsid w:val="00EC0683"/>
    <w:rsid w:val="00EC0BC4"/>
    <w:rsid w:val="00EC0C1D"/>
    <w:rsid w:val="00EC0D8B"/>
    <w:rsid w:val="00EC10D9"/>
    <w:rsid w:val="00EC1112"/>
    <w:rsid w:val="00EC1129"/>
    <w:rsid w:val="00EC1185"/>
    <w:rsid w:val="00EC1699"/>
    <w:rsid w:val="00EC17DB"/>
    <w:rsid w:val="00EC18D4"/>
    <w:rsid w:val="00EC1BCC"/>
    <w:rsid w:val="00EC1D61"/>
    <w:rsid w:val="00EC204A"/>
    <w:rsid w:val="00EC2104"/>
    <w:rsid w:val="00EC214A"/>
    <w:rsid w:val="00EC2583"/>
    <w:rsid w:val="00EC258E"/>
    <w:rsid w:val="00EC26A5"/>
    <w:rsid w:val="00EC2965"/>
    <w:rsid w:val="00EC29A8"/>
    <w:rsid w:val="00EC2B69"/>
    <w:rsid w:val="00EC2D78"/>
    <w:rsid w:val="00EC2E87"/>
    <w:rsid w:val="00EC3343"/>
    <w:rsid w:val="00EC33DC"/>
    <w:rsid w:val="00EC36EA"/>
    <w:rsid w:val="00EC3D6C"/>
    <w:rsid w:val="00EC3E12"/>
    <w:rsid w:val="00EC454C"/>
    <w:rsid w:val="00EC455F"/>
    <w:rsid w:val="00EC45A6"/>
    <w:rsid w:val="00EC4937"/>
    <w:rsid w:val="00EC4C98"/>
    <w:rsid w:val="00EC4CB8"/>
    <w:rsid w:val="00EC523D"/>
    <w:rsid w:val="00EC530D"/>
    <w:rsid w:val="00EC5475"/>
    <w:rsid w:val="00EC54E8"/>
    <w:rsid w:val="00EC56AC"/>
    <w:rsid w:val="00EC5868"/>
    <w:rsid w:val="00EC589F"/>
    <w:rsid w:val="00EC5B43"/>
    <w:rsid w:val="00EC5CEB"/>
    <w:rsid w:val="00EC5F53"/>
    <w:rsid w:val="00EC5F7A"/>
    <w:rsid w:val="00EC62D3"/>
    <w:rsid w:val="00EC6A4F"/>
    <w:rsid w:val="00EC6B05"/>
    <w:rsid w:val="00EC6B28"/>
    <w:rsid w:val="00EC7215"/>
    <w:rsid w:val="00EC73E3"/>
    <w:rsid w:val="00EC76AC"/>
    <w:rsid w:val="00EC76C2"/>
    <w:rsid w:val="00EC77DE"/>
    <w:rsid w:val="00EC7994"/>
    <w:rsid w:val="00EC7A6C"/>
    <w:rsid w:val="00EC7E90"/>
    <w:rsid w:val="00EC7F11"/>
    <w:rsid w:val="00EC7F2A"/>
    <w:rsid w:val="00ED00E8"/>
    <w:rsid w:val="00ED0AA2"/>
    <w:rsid w:val="00ED0AAA"/>
    <w:rsid w:val="00ED0BF0"/>
    <w:rsid w:val="00ED0DEF"/>
    <w:rsid w:val="00ED0FFA"/>
    <w:rsid w:val="00ED11FC"/>
    <w:rsid w:val="00ED134F"/>
    <w:rsid w:val="00ED1726"/>
    <w:rsid w:val="00ED192B"/>
    <w:rsid w:val="00ED1C32"/>
    <w:rsid w:val="00ED1C6D"/>
    <w:rsid w:val="00ED1ED9"/>
    <w:rsid w:val="00ED1F6B"/>
    <w:rsid w:val="00ED2027"/>
    <w:rsid w:val="00ED22B7"/>
    <w:rsid w:val="00ED27A5"/>
    <w:rsid w:val="00ED2A7C"/>
    <w:rsid w:val="00ED2E6A"/>
    <w:rsid w:val="00ED3017"/>
    <w:rsid w:val="00ED3033"/>
    <w:rsid w:val="00ED3158"/>
    <w:rsid w:val="00ED3A7C"/>
    <w:rsid w:val="00ED3DA4"/>
    <w:rsid w:val="00ED4057"/>
    <w:rsid w:val="00ED4236"/>
    <w:rsid w:val="00ED43E6"/>
    <w:rsid w:val="00ED4491"/>
    <w:rsid w:val="00ED4552"/>
    <w:rsid w:val="00ED4779"/>
    <w:rsid w:val="00ED477C"/>
    <w:rsid w:val="00ED497A"/>
    <w:rsid w:val="00ED4AF0"/>
    <w:rsid w:val="00ED4BB4"/>
    <w:rsid w:val="00ED4DC4"/>
    <w:rsid w:val="00ED4EF4"/>
    <w:rsid w:val="00ED4FE6"/>
    <w:rsid w:val="00ED50A1"/>
    <w:rsid w:val="00ED50BD"/>
    <w:rsid w:val="00ED5162"/>
    <w:rsid w:val="00ED5355"/>
    <w:rsid w:val="00ED53DA"/>
    <w:rsid w:val="00ED546E"/>
    <w:rsid w:val="00ED5875"/>
    <w:rsid w:val="00ED5899"/>
    <w:rsid w:val="00ED5B5A"/>
    <w:rsid w:val="00ED6450"/>
    <w:rsid w:val="00ED6AF4"/>
    <w:rsid w:val="00ED6D48"/>
    <w:rsid w:val="00ED6DC6"/>
    <w:rsid w:val="00ED74F2"/>
    <w:rsid w:val="00ED75A7"/>
    <w:rsid w:val="00ED75DF"/>
    <w:rsid w:val="00ED7739"/>
    <w:rsid w:val="00ED7F94"/>
    <w:rsid w:val="00EE019C"/>
    <w:rsid w:val="00EE0286"/>
    <w:rsid w:val="00EE0294"/>
    <w:rsid w:val="00EE0626"/>
    <w:rsid w:val="00EE085A"/>
    <w:rsid w:val="00EE086D"/>
    <w:rsid w:val="00EE0A97"/>
    <w:rsid w:val="00EE0F0A"/>
    <w:rsid w:val="00EE0F9E"/>
    <w:rsid w:val="00EE1010"/>
    <w:rsid w:val="00EE11F7"/>
    <w:rsid w:val="00EE16D0"/>
    <w:rsid w:val="00EE191B"/>
    <w:rsid w:val="00EE1B04"/>
    <w:rsid w:val="00EE1BC7"/>
    <w:rsid w:val="00EE1C47"/>
    <w:rsid w:val="00EE1F82"/>
    <w:rsid w:val="00EE2050"/>
    <w:rsid w:val="00EE21CA"/>
    <w:rsid w:val="00EE2242"/>
    <w:rsid w:val="00EE22D6"/>
    <w:rsid w:val="00EE22D8"/>
    <w:rsid w:val="00EE2310"/>
    <w:rsid w:val="00EE2444"/>
    <w:rsid w:val="00EE24C1"/>
    <w:rsid w:val="00EE24FE"/>
    <w:rsid w:val="00EE27EA"/>
    <w:rsid w:val="00EE2815"/>
    <w:rsid w:val="00EE281B"/>
    <w:rsid w:val="00EE29FD"/>
    <w:rsid w:val="00EE2A7C"/>
    <w:rsid w:val="00EE2A8B"/>
    <w:rsid w:val="00EE2BE8"/>
    <w:rsid w:val="00EE2C05"/>
    <w:rsid w:val="00EE2D9D"/>
    <w:rsid w:val="00EE2E1E"/>
    <w:rsid w:val="00EE30A3"/>
    <w:rsid w:val="00EE31F9"/>
    <w:rsid w:val="00EE346C"/>
    <w:rsid w:val="00EE359E"/>
    <w:rsid w:val="00EE36A8"/>
    <w:rsid w:val="00EE3716"/>
    <w:rsid w:val="00EE375F"/>
    <w:rsid w:val="00EE3834"/>
    <w:rsid w:val="00EE3EAB"/>
    <w:rsid w:val="00EE3FF1"/>
    <w:rsid w:val="00EE4359"/>
    <w:rsid w:val="00EE4540"/>
    <w:rsid w:val="00EE465E"/>
    <w:rsid w:val="00EE49CC"/>
    <w:rsid w:val="00EE4CF6"/>
    <w:rsid w:val="00EE5891"/>
    <w:rsid w:val="00EE593B"/>
    <w:rsid w:val="00EE5D11"/>
    <w:rsid w:val="00EE5D29"/>
    <w:rsid w:val="00EE5DF8"/>
    <w:rsid w:val="00EE5E16"/>
    <w:rsid w:val="00EE627A"/>
    <w:rsid w:val="00EE6489"/>
    <w:rsid w:val="00EE66D4"/>
    <w:rsid w:val="00EE673A"/>
    <w:rsid w:val="00EE69E2"/>
    <w:rsid w:val="00EE6BC9"/>
    <w:rsid w:val="00EE6DAD"/>
    <w:rsid w:val="00EE6EBA"/>
    <w:rsid w:val="00EE6FB8"/>
    <w:rsid w:val="00EE773E"/>
    <w:rsid w:val="00EE7997"/>
    <w:rsid w:val="00EE7ADF"/>
    <w:rsid w:val="00EE7BA7"/>
    <w:rsid w:val="00EE7F15"/>
    <w:rsid w:val="00EE7F3F"/>
    <w:rsid w:val="00EE7F56"/>
    <w:rsid w:val="00EF00D1"/>
    <w:rsid w:val="00EF0596"/>
    <w:rsid w:val="00EF06A8"/>
    <w:rsid w:val="00EF06B9"/>
    <w:rsid w:val="00EF06FC"/>
    <w:rsid w:val="00EF1050"/>
    <w:rsid w:val="00EF116E"/>
    <w:rsid w:val="00EF126E"/>
    <w:rsid w:val="00EF13A3"/>
    <w:rsid w:val="00EF141C"/>
    <w:rsid w:val="00EF1CEA"/>
    <w:rsid w:val="00EF1D4E"/>
    <w:rsid w:val="00EF1D68"/>
    <w:rsid w:val="00EF1F3A"/>
    <w:rsid w:val="00EF20F0"/>
    <w:rsid w:val="00EF23DC"/>
    <w:rsid w:val="00EF2418"/>
    <w:rsid w:val="00EF26F0"/>
    <w:rsid w:val="00EF2711"/>
    <w:rsid w:val="00EF27AD"/>
    <w:rsid w:val="00EF2A79"/>
    <w:rsid w:val="00EF2CB5"/>
    <w:rsid w:val="00EF30F2"/>
    <w:rsid w:val="00EF3811"/>
    <w:rsid w:val="00EF3CFF"/>
    <w:rsid w:val="00EF4183"/>
    <w:rsid w:val="00EF4756"/>
    <w:rsid w:val="00EF4936"/>
    <w:rsid w:val="00EF52A5"/>
    <w:rsid w:val="00EF5426"/>
    <w:rsid w:val="00EF55CD"/>
    <w:rsid w:val="00EF5654"/>
    <w:rsid w:val="00EF5C39"/>
    <w:rsid w:val="00EF5DAC"/>
    <w:rsid w:val="00EF5DC1"/>
    <w:rsid w:val="00EF6005"/>
    <w:rsid w:val="00EF637F"/>
    <w:rsid w:val="00EF665F"/>
    <w:rsid w:val="00EF667E"/>
    <w:rsid w:val="00EF6C0F"/>
    <w:rsid w:val="00EF6D6F"/>
    <w:rsid w:val="00EF6DDC"/>
    <w:rsid w:val="00EF6E1D"/>
    <w:rsid w:val="00EF717A"/>
    <w:rsid w:val="00EF77D8"/>
    <w:rsid w:val="00EF780B"/>
    <w:rsid w:val="00EF7866"/>
    <w:rsid w:val="00EF7932"/>
    <w:rsid w:val="00EF7C6D"/>
    <w:rsid w:val="00EF7DAE"/>
    <w:rsid w:val="00EF7EC4"/>
    <w:rsid w:val="00EF7F56"/>
    <w:rsid w:val="00F0042C"/>
    <w:rsid w:val="00F00482"/>
    <w:rsid w:val="00F00528"/>
    <w:rsid w:val="00F0054D"/>
    <w:rsid w:val="00F00551"/>
    <w:rsid w:val="00F005A3"/>
    <w:rsid w:val="00F005DD"/>
    <w:rsid w:val="00F00C25"/>
    <w:rsid w:val="00F00EDA"/>
    <w:rsid w:val="00F00F2B"/>
    <w:rsid w:val="00F00FB9"/>
    <w:rsid w:val="00F0112F"/>
    <w:rsid w:val="00F01A51"/>
    <w:rsid w:val="00F01B5A"/>
    <w:rsid w:val="00F01C74"/>
    <w:rsid w:val="00F01D2F"/>
    <w:rsid w:val="00F01DA0"/>
    <w:rsid w:val="00F01DC0"/>
    <w:rsid w:val="00F01E7A"/>
    <w:rsid w:val="00F0206F"/>
    <w:rsid w:val="00F020DC"/>
    <w:rsid w:val="00F02123"/>
    <w:rsid w:val="00F0234E"/>
    <w:rsid w:val="00F02642"/>
    <w:rsid w:val="00F027B6"/>
    <w:rsid w:val="00F028A9"/>
    <w:rsid w:val="00F02A3D"/>
    <w:rsid w:val="00F02F28"/>
    <w:rsid w:val="00F030A6"/>
    <w:rsid w:val="00F030F9"/>
    <w:rsid w:val="00F03222"/>
    <w:rsid w:val="00F033FD"/>
    <w:rsid w:val="00F036E2"/>
    <w:rsid w:val="00F036E3"/>
    <w:rsid w:val="00F036F2"/>
    <w:rsid w:val="00F037F4"/>
    <w:rsid w:val="00F03A97"/>
    <w:rsid w:val="00F0423E"/>
    <w:rsid w:val="00F043A1"/>
    <w:rsid w:val="00F044C4"/>
    <w:rsid w:val="00F044ED"/>
    <w:rsid w:val="00F04534"/>
    <w:rsid w:val="00F04784"/>
    <w:rsid w:val="00F04A4D"/>
    <w:rsid w:val="00F04CEA"/>
    <w:rsid w:val="00F04FCD"/>
    <w:rsid w:val="00F05167"/>
    <w:rsid w:val="00F051E6"/>
    <w:rsid w:val="00F0521E"/>
    <w:rsid w:val="00F053AE"/>
    <w:rsid w:val="00F053E1"/>
    <w:rsid w:val="00F057FC"/>
    <w:rsid w:val="00F05C50"/>
    <w:rsid w:val="00F05FC4"/>
    <w:rsid w:val="00F062B8"/>
    <w:rsid w:val="00F06351"/>
    <w:rsid w:val="00F063F3"/>
    <w:rsid w:val="00F0647A"/>
    <w:rsid w:val="00F066C0"/>
    <w:rsid w:val="00F068EB"/>
    <w:rsid w:val="00F06951"/>
    <w:rsid w:val="00F06EFB"/>
    <w:rsid w:val="00F06F91"/>
    <w:rsid w:val="00F071DB"/>
    <w:rsid w:val="00F07674"/>
    <w:rsid w:val="00F077D2"/>
    <w:rsid w:val="00F07DE9"/>
    <w:rsid w:val="00F10292"/>
    <w:rsid w:val="00F102F4"/>
    <w:rsid w:val="00F10301"/>
    <w:rsid w:val="00F10363"/>
    <w:rsid w:val="00F104C8"/>
    <w:rsid w:val="00F10BEC"/>
    <w:rsid w:val="00F10D13"/>
    <w:rsid w:val="00F114D4"/>
    <w:rsid w:val="00F1150C"/>
    <w:rsid w:val="00F1198F"/>
    <w:rsid w:val="00F11B3F"/>
    <w:rsid w:val="00F11E14"/>
    <w:rsid w:val="00F12073"/>
    <w:rsid w:val="00F120C6"/>
    <w:rsid w:val="00F120DB"/>
    <w:rsid w:val="00F120FC"/>
    <w:rsid w:val="00F123B0"/>
    <w:rsid w:val="00F124C9"/>
    <w:rsid w:val="00F12562"/>
    <w:rsid w:val="00F12C71"/>
    <w:rsid w:val="00F13183"/>
    <w:rsid w:val="00F1323E"/>
    <w:rsid w:val="00F13460"/>
    <w:rsid w:val="00F13532"/>
    <w:rsid w:val="00F1395A"/>
    <w:rsid w:val="00F13FB0"/>
    <w:rsid w:val="00F1418E"/>
    <w:rsid w:val="00F1497F"/>
    <w:rsid w:val="00F14B81"/>
    <w:rsid w:val="00F14BAC"/>
    <w:rsid w:val="00F14BC5"/>
    <w:rsid w:val="00F1545D"/>
    <w:rsid w:val="00F156A6"/>
    <w:rsid w:val="00F15C06"/>
    <w:rsid w:val="00F15F64"/>
    <w:rsid w:val="00F16146"/>
    <w:rsid w:val="00F162A9"/>
    <w:rsid w:val="00F16860"/>
    <w:rsid w:val="00F16CA3"/>
    <w:rsid w:val="00F171AB"/>
    <w:rsid w:val="00F173B7"/>
    <w:rsid w:val="00F17439"/>
    <w:rsid w:val="00F17488"/>
    <w:rsid w:val="00F17585"/>
    <w:rsid w:val="00F17979"/>
    <w:rsid w:val="00F17B6E"/>
    <w:rsid w:val="00F17DDB"/>
    <w:rsid w:val="00F17DFC"/>
    <w:rsid w:val="00F17E26"/>
    <w:rsid w:val="00F17E35"/>
    <w:rsid w:val="00F20027"/>
    <w:rsid w:val="00F20043"/>
    <w:rsid w:val="00F2044E"/>
    <w:rsid w:val="00F2069C"/>
    <w:rsid w:val="00F2088C"/>
    <w:rsid w:val="00F20AD2"/>
    <w:rsid w:val="00F20E34"/>
    <w:rsid w:val="00F20FFC"/>
    <w:rsid w:val="00F217DE"/>
    <w:rsid w:val="00F2181F"/>
    <w:rsid w:val="00F21BF4"/>
    <w:rsid w:val="00F21D4A"/>
    <w:rsid w:val="00F21FE6"/>
    <w:rsid w:val="00F22206"/>
    <w:rsid w:val="00F22471"/>
    <w:rsid w:val="00F22749"/>
    <w:rsid w:val="00F22824"/>
    <w:rsid w:val="00F22973"/>
    <w:rsid w:val="00F22B1D"/>
    <w:rsid w:val="00F22E51"/>
    <w:rsid w:val="00F22EF2"/>
    <w:rsid w:val="00F231DF"/>
    <w:rsid w:val="00F23322"/>
    <w:rsid w:val="00F2378D"/>
    <w:rsid w:val="00F238EB"/>
    <w:rsid w:val="00F23918"/>
    <w:rsid w:val="00F2392D"/>
    <w:rsid w:val="00F23A9D"/>
    <w:rsid w:val="00F23C3B"/>
    <w:rsid w:val="00F23E3E"/>
    <w:rsid w:val="00F2448E"/>
    <w:rsid w:val="00F244A0"/>
    <w:rsid w:val="00F2463A"/>
    <w:rsid w:val="00F247ED"/>
    <w:rsid w:val="00F24A43"/>
    <w:rsid w:val="00F24C07"/>
    <w:rsid w:val="00F24F93"/>
    <w:rsid w:val="00F25340"/>
    <w:rsid w:val="00F255A3"/>
    <w:rsid w:val="00F255FB"/>
    <w:rsid w:val="00F2571B"/>
    <w:rsid w:val="00F25777"/>
    <w:rsid w:val="00F25814"/>
    <w:rsid w:val="00F25951"/>
    <w:rsid w:val="00F25AE0"/>
    <w:rsid w:val="00F25E74"/>
    <w:rsid w:val="00F25F99"/>
    <w:rsid w:val="00F2618B"/>
    <w:rsid w:val="00F264A4"/>
    <w:rsid w:val="00F264C3"/>
    <w:rsid w:val="00F26533"/>
    <w:rsid w:val="00F2689F"/>
    <w:rsid w:val="00F268E3"/>
    <w:rsid w:val="00F26973"/>
    <w:rsid w:val="00F26B8F"/>
    <w:rsid w:val="00F26D81"/>
    <w:rsid w:val="00F26EF6"/>
    <w:rsid w:val="00F27276"/>
    <w:rsid w:val="00F27520"/>
    <w:rsid w:val="00F27599"/>
    <w:rsid w:val="00F2796C"/>
    <w:rsid w:val="00F27F41"/>
    <w:rsid w:val="00F30331"/>
    <w:rsid w:val="00F307BB"/>
    <w:rsid w:val="00F308C6"/>
    <w:rsid w:val="00F30AE2"/>
    <w:rsid w:val="00F30B0B"/>
    <w:rsid w:val="00F30BED"/>
    <w:rsid w:val="00F30C0A"/>
    <w:rsid w:val="00F30F22"/>
    <w:rsid w:val="00F310C8"/>
    <w:rsid w:val="00F3115A"/>
    <w:rsid w:val="00F311FE"/>
    <w:rsid w:val="00F314D5"/>
    <w:rsid w:val="00F31508"/>
    <w:rsid w:val="00F31CC4"/>
    <w:rsid w:val="00F320B8"/>
    <w:rsid w:val="00F3243A"/>
    <w:rsid w:val="00F32AAF"/>
    <w:rsid w:val="00F32ECC"/>
    <w:rsid w:val="00F32F5D"/>
    <w:rsid w:val="00F32F90"/>
    <w:rsid w:val="00F333BE"/>
    <w:rsid w:val="00F333FD"/>
    <w:rsid w:val="00F3357F"/>
    <w:rsid w:val="00F3361B"/>
    <w:rsid w:val="00F33703"/>
    <w:rsid w:val="00F33DD1"/>
    <w:rsid w:val="00F33F38"/>
    <w:rsid w:val="00F33F49"/>
    <w:rsid w:val="00F341DC"/>
    <w:rsid w:val="00F34C71"/>
    <w:rsid w:val="00F34DA9"/>
    <w:rsid w:val="00F34E22"/>
    <w:rsid w:val="00F34F2E"/>
    <w:rsid w:val="00F34F55"/>
    <w:rsid w:val="00F34FD1"/>
    <w:rsid w:val="00F35180"/>
    <w:rsid w:val="00F3520C"/>
    <w:rsid w:val="00F35226"/>
    <w:rsid w:val="00F35870"/>
    <w:rsid w:val="00F35F20"/>
    <w:rsid w:val="00F3634A"/>
    <w:rsid w:val="00F36C7D"/>
    <w:rsid w:val="00F36CA2"/>
    <w:rsid w:val="00F36F3E"/>
    <w:rsid w:val="00F37022"/>
    <w:rsid w:val="00F373F6"/>
    <w:rsid w:val="00F37492"/>
    <w:rsid w:val="00F376F4"/>
    <w:rsid w:val="00F378C8"/>
    <w:rsid w:val="00F37958"/>
    <w:rsid w:val="00F37BB3"/>
    <w:rsid w:val="00F37E3E"/>
    <w:rsid w:val="00F4042B"/>
    <w:rsid w:val="00F40622"/>
    <w:rsid w:val="00F408B3"/>
    <w:rsid w:val="00F40954"/>
    <w:rsid w:val="00F4097D"/>
    <w:rsid w:val="00F40A4C"/>
    <w:rsid w:val="00F40A90"/>
    <w:rsid w:val="00F40A98"/>
    <w:rsid w:val="00F40C30"/>
    <w:rsid w:val="00F40C52"/>
    <w:rsid w:val="00F40DEF"/>
    <w:rsid w:val="00F41218"/>
    <w:rsid w:val="00F4132D"/>
    <w:rsid w:val="00F413CD"/>
    <w:rsid w:val="00F41418"/>
    <w:rsid w:val="00F4147D"/>
    <w:rsid w:val="00F4155C"/>
    <w:rsid w:val="00F415A1"/>
    <w:rsid w:val="00F415C7"/>
    <w:rsid w:val="00F415F0"/>
    <w:rsid w:val="00F41768"/>
    <w:rsid w:val="00F41812"/>
    <w:rsid w:val="00F418A8"/>
    <w:rsid w:val="00F4194D"/>
    <w:rsid w:val="00F4210C"/>
    <w:rsid w:val="00F421E6"/>
    <w:rsid w:val="00F423F0"/>
    <w:rsid w:val="00F42603"/>
    <w:rsid w:val="00F42687"/>
    <w:rsid w:val="00F428A4"/>
    <w:rsid w:val="00F428AB"/>
    <w:rsid w:val="00F42C2C"/>
    <w:rsid w:val="00F42E8E"/>
    <w:rsid w:val="00F43269"/>
    <w:rsid w:val="00F43414"/>
    <w:rsid w:val="00F43434"/>
    <w:rsid w:val="00F434AC"/>
    <w:rsid w:val="00F435AE"/>
    <w:rsid w:val="00F43719"/>
    <w:rsid w:val="00F43991"/>
    <w:rsid w:val="00F43E51"/>
    <w:rsid w:val="00F4402A"/>
    <w:rsid w:val="00F44272"/>
    <w:rsid w:val="00F44305"/>
    <w:rsid w:val="00F443EE"/>
    <w:rsid w:val="00F447D7"/>
    <w:rsid w:val="00F44920"/>
    <w:rsid w:val="00F44B7C"/>
    <w:rsid w:val="00F44CE4"/>
    <w:rsid w:val="00F44CEE"/>
    <w:rsid w:val="00F44FA9"/>
    <w:rsid w:val="00F451FA"/>
    <w:rsid w:val="00F4524B"/>
    <w:rsid w:val="00F4538D"/>
    <w:rsid w:val="00F45BD4"/>
    <w:rsid w:val="00F45C2A"/>
    <w:rsid w:val="00F46397"/>
    <w:rsid w:val="00F46488"/>
    <w:rsid w:val="00F4655E"/>
    <w:rsid w:val="00F4685B"/>
    <w:rsid w:val="00F469C5"/>
    <w:rsid w:val="00F46B74"/>
    <w:rsid w:val="00F46FEE"/>
    <w:rsid w:val="00F476CE"/>
    <w:rsid w:val="00F477AD"/>
    <w:rsid w:val="00F477BC"/>
    <w:rsid w:val="00F479A5"/>
    <w:rsid w:val="00F47D31"/>
    <w:rsid w:val="00F47F6D"/>
    <w:rsid w:val="00F47FB5"/>
    <w:rsid w:val="00F47FE9"/>
    <w:rsid w:val="00F50627"/>
    <w:rsid w:val="00F50876"/>
    <w:rsid w:val="00F50AD5"/>
    <w:rsid w:val="00F50C2B"/>
    <w:rsid w:val="00F50D1C"/>
    <w:rsid w:val="00F50DCB"/>
    <w:rsid w:val="00F50EA8"/>
    <w:rsid w:val="00F51264"/>
    <w:rsid w:val="00F51354"/>
    <w:rsid w:val="00F514CB"/>
    <w:rsid w:val="00F517FE"/>
    <w:rsid w:val="00F51C2D"/>
    <w:rsid w:val="00F52369"/>
    <w:rsid w:val="00F52439"/>
    <w:rsid w:val="00F526B2"/>
    <w:rsid w:val="00F528D0"/>
    <w:rsid w:val="00F52923"/>
    <w:rsid w:val="00F52B13"/>
    <w:rsid w:val="00F52C77"/>
    <w:rsid w:val="00F53181"/>
    <w:rsid w:val="00F5370E"/>
    <w:rsid w:val="00F53B74"/>
    <w:rsid w:val="00F53B91"/>
    <w:rsid w:val="00F53CB6"/>
    <w:rsid w:val="00F5472D"/>
    <w:rsid w:val="00F5495B"/>
    <w:rsid w:val="00F54A61"/>
    <w:rsid w:val="00F54A93"/>
    <w:rsid w:val="00F54FEE"/>
    <w:rsid w:val="00F55145"/>
    <w:rsid w:val="00F5536F"/>
    <w:rsid w:val="00F5569C"/>
    <w:rsid w:val="00F557F5"/>
    <w:rsid w:val="00F5596B"/>
    <w:rsid w:val="00F55C38"/>
    <w:rsid w:val="00F562DB"/>
    <w:rsid w:val="00F5630D"/>
    <w:rsid w:val="00F56513"/>
    <w:rsid w:val="00F56518"/>
    <w:rsid w:val="00F56564"/>
    <w:rsid w:val="00F565F3"/>
    <w:rsid w:val="00F56624"/>
    <w:rsid w:val="00F568D1"/>
    <w:rsid w:val="00F56CC5"/>
    <w:rsid w:val="00F56D28"/>
    <w:rsid w:val="00F56D54"/>
    <w:rsid w:val="00F56DF3"/>
    <w:rsid w:val="00F570CC"/>
    <w:rsid w:val="00F574B0"/>
    <w:rsid w:val="00F577E9"/>
    <w:rsid w:val="00F57828"/>
    <w:rsid w:val="00F57901"/>
    <w:rsid w:val="00F57A31"/>
    <w:rsid w:val="00F57E46"/>
    <w:rsid w:val="00F57FC2"/>
    <w:rsid w:val="00F6007C"/>
    <w:rsid w:val="00F6035E"/>
    <w:rsid w:val="00F604E6"/>
    <w:rsid w:val="00F608C8"/>
    <w:rsid w:val="00F60DB4"/>
    <w:rsid w:val="00F60F20"/>
    <w:rsid w:val="00F60FCA"/>
    <w:rsid w:val="00F610EF"/>
    <w:rsid w:val="00F612E0"/>
    <w:rsid w:val="00F61421"/>
    <w:rsid w:val="00F614A1"/>
    <w:rsid w:val="00F6154F"/>
    <w:rsid w:val="00F616FF"/>
    <w:rsid w:val="00F61948"/>
    <w:rsid w:val="00F61CD2"/>
    <w:rsid w:val="00F61F5A"/>
    <w:rsid w:val="00F62250"/>
    <w:rsid w:val="00F62387"/>
    <w:rsid w:val="00F62924"/>
    <w:rsid w:val="00F62A1C"/>
    <w:rsid w:val="00F62B4C"/>
    <w:rsid w:val="00F62CD4"/>
    <w:rsid w:val="00F62D62"/>
    <w:rsid w:val="00F63241"/>
    <w:rsid w:val="00F6338F"/>
    <w:rsid w:val="00F63537"/>
    <w:rsid w:val="00F63854"/>
    <w:rsid w:val="00F638C5"/>
    <w:rsid w:val="00F63FAB"/>
    <w:rsid w:val="00F6402B"/>
    <w:rsid w:val="00F642D0"/>
    <w:rsid w:val="00F646AF"/>
    <w:rsid w:val="00F646D7"/>
    <w:rsid w:val="00F6480B"/>
    <w:rsid w:val="00F648C1"/>
    <w:rsid w:val="00F64CB8"/>
    <w:rsid w:val="00F64ED4"/>
    <w:rsid w:val="00F65018"/>
    <w:rsid w:val="00F6511E"/>
    <w:rsid w:val="00F658F8"/>
    <w:rsid w:val="00F659AC"/>
    <w:rsid w:val="00F659C3"/>
    <w:rsid w:val="00F65A74"/>
    <w:rsid w:val="00F65DD9"/>
    <w:rsid w:val="00F66280"/>
    <w:rsid w:val="00F665B8"/>
    <w:rsid w:val="00F66737"/>
    <w:rsid w:val="00F667D8"/>
    <w:rsid w:val="00F669B9"/>
    <w:rsid w:val="00F66A41"/>
    <w:rsid w:val="00F66A7F"/>
    <w:rsid w:val="00F66B2C"/>
    <w:rsid w:val="00F66C7D"/>
    <w:rsid w:val="00F66DD1"/>
    <w:rsid w:val="00F66E8E"/>
    <w:rsid w:val="00F66F15"/>
    <w:rsid w:val="00F67258"/>
    <w:rsid w:val="00F675CC"/>
    <w:rsid w:val="00F67A95"/>
    <w:rsid w:val="00F67CB7"/>
    <w:rsid w:val="00F70291"/>
    <w:rsid w:val="00F705D6"/>
    <w:rsid w:val="00F7064A"/>
    <w:rsid w:val="00F706B2"/>
    <w:rsid w:val="00F70A62"/>
    <w:rsid w:val="00F70DE5"/>
    <w:rsid w:val="00F70F64"/>
    <w:rsid w:val="00F71243"/>
    <w:rsid w:val="00F713DB"/>
    <w:rsid w:val="00F71AAA"/>
    <w:rsid w:val="00F71C60"/>
    <w:rsid w:val="00F71D54"/>
    <w:rsid w:val="00F71E97"/>
    <w:rsid w:val="00F71F94"/>
    <w:rsid w:val="00F71FE3"/>
    <w:rsid w:val="00F72182"/>
    <w:rsid w:val="00F72416"/>
    <w:rsid w:val="00F727B2"/>
    <w:rsid w:val="00F72FE8"/>
    <w:rsid w:val="00F73032"/>
    <w:rsid w:val="00F73077"/>
    <w:rsid w:val="00F73A11"/>
    <w:rsid w:val="00F73A52"/>
    <w:rsid w:val="00F73FEE"/>
    <w:rsid w:val="00F7420E"/>
    <w:rsid w:val="00F74498"/>
    <w:rsid w:val="00F74748"/>
    <w:rsid w:val="00F748D1"/>
    <w:rsid w:val="00F74CEE"/>
    <w:rsid w:val="00F74D2C"/>
    <w:rsid w:val="00F74D4E"/>
    <w:rsid w:val="00F74DCE"/>
    <w:rsid w:val="00F74FF3"/>
    <w:rsid w:val="00F751DD"/>
    <w:rsid w:val="00F7525E"/>
    <w:rsid w:val="00F752FB"/>
    <w:rsid w:val="00F7533D"/>
    <w:rsid w:val="00F755BC"/>
    <w:rsid w:val="00F7563F"/>
    <w:rsid w:val="00F757EF"/>
    <w:rsid w:val="00F7598A"/>
    <w:rsid w:val="00F75A60"/>
    <w:rsid w:val="00F75C55"/>
    <w:rsid w:val="00F75C95"/>
    <w:rsid w:val="00F75DC8"/>
    <w:rsid w:val="00F76150"/>
    <w:rsid w:val="00F763ED"/>
    <w:rsid w:val="00F76511"/>
    <w:rsid w:val="00F7668B"/>
    <w:rsid w:val="00F766D6"/>
    <w:rsid w:val="00F76D3A"/>
    <w:rsid w:val="00F76E9D"/>
    <w:rsid w:val="00F76EE6"/>
    <w:rsid w:val="00F76F97"/>
    <w:rsid w:val="00F770DB"/>
    <w:rsid w:val="00F7736A"/>
    <w:rsid w:val="00F77398"/>
    <w:rsid w:val="00F77588"/>
    <w:rsid w:val="00F77934"/>
    <w:rsid w:val="00F77A7A"/>
    <w:rsid w:val="00F77A94"/>
    <w:rsid w:val="00F77BD6"/>
    <w:rsid w:val="00F80311"/>
    <w:rsid w:val="00F804BE"/>
    <w:rsid w:val="00F80589"/>
    <w:rsid w:val="00F80764"/>
    <w:rsid w:val="00F807C8"/>
    <w:rsid w:val="00F80ACA"/>
    <w:rsid w:val="00F80C2E"/>
    <w:rsid w:val="00F80C4A"/>
    <w:rsid w:val="00F80E96"/>
    <w:rsid w:val="00F810C9"/>
    <w:rsid w:val="00F810E6"/>
    <w:rsid w:val="00F81201"/>
    <w:rsid w:val="00F81417"/>
    <w:rsid w:val="00F81E2B"/>
    <w:rsid w:val="00F81F4D"/>
    <w:rsid w:val="00F8231B"/>
    <w:rsid w:val="00F82770"/>
    <w:rsid w:val="00F82D36"/>
    <w:rsid w:val="00F82F9E"/>
    <w:rsid w:val="00F830A2"/>
    <w:rsid w:val="00F8351E"/>
    <w:rsid w:val="00F835E3"/>
    <w:rsid w:val="00F838A5"/>
    <w:rsid w:val="00F83AE2"/>
    <w:rsid w:val="00F83B1A"/>
    <w:rsid w:val="00F83F9B"/>
    <w:rsid w:val="00F8410C"/>
    <w:rsid w:val="00F841DB"/>
    <w:rsid w:val="00F8449D"/>
    <w:rsid w:val="00F846C8"/>
    <w:rsid w:val="00F8476A"/>
    <w:rsid w:val="00F84D22"/>
    <w:rsid w:val="00F84D6A"/>
    <w:rsid w:val="00F85060"/>
    <w:rsid w:val="00F8509C"/>
    <w:rsid w:val="00F851CC"/>
    <w:rsid w:val="00F852BC"/>
    <w:rsid w:val="00F8538C"/>
    <w:rsid w:val="00F85426"/>
    <w:rsid w:val="00F85A4A"/>
    <w:rsid w:val="00F85B13"/>
    <w:rsid w:val="00F85F7E"/>
    <w:rsid w:val="00F862EB"/>
    <w:rsid w:val="00F86433"/>
    <w:rsid w:val="00F867FC"/>
    <w:rsid w:val="00F8684A"/>
    <w:rsid w:val="00F86B97"/>
    <w:rsid w:val="00F86BB0"/>
    <w:rsid w:val="00F8701B"/>
    <w:rsid w:val="00F871F6"/>
    <w:rsid w:val="00F87534"/>
    <w:rsid w:val="00F8771E"/>
    <w:rsid w:val="00F877E5"/>
    <w:rsid w:val="00F878AF"/>
    <w:rsid w:val="00F87934"/>
    <w:rsid w:val="00F87A88"/>
    <w:rsid w:val="00F87DD2"/>
    <w:rsid w:val="00F9000C"/>
    <w:rsid w:val="00F9066B"/>
    <w:rsid w:val="00F9081C"/>
    <w:rsid w:val="00F90B72"/>
    <w:rsid w:val="00F9110F"/>
    <w:rsid w:val="00F911E7"/>
    <w:rsid w:val="00F912AA"/>
    <w:rsid w:val="00F913B8"/>
    <w:rsid w:val="00F91611"/>
    <w:rsid w:val="00F91986"/>
    <w:rsid w:val="00F919DD"/>
    <w:rsid w:val="00F91A2A"/>
    <w:rsid w:val="00F91BEE"/>
    <w:rsid w:val="00F91D1F"/>
    <w:rsid w:val="00F91E22"/>
    <w:rsid w:val="00F91E5F"/>
    <w:rsid w:val="00F91EAB"/>
    <w:rsid w:val="00F92079"/>
    <w:rsid w:val="00F922C1"/>
    <w:rsid w:val="00F92336"/>
    <w:rsid w:val="00F9282B"/>
    <w:rsid w:val="00F92A44"/>
    <w:rsid w:val="00F92BA3"/>
    <w:rsid w:val="00F92BD7"/>
    <w:rsid w:val="00F930F9"/>
    <w:rsid w:val="00F93584"/>
    <w:rsid w:val="00F938AB"/>
    <w:rsid w:val="00F93E37"/>
    <w:rsid w:val="00F9459D"/>
    <w:rsid w:val="00F9470F"/>
    <w:rsid w:val="00F947E7"/>
    <w:rsid w:val="00F94872"/>
    <w:rsid w:val="00F948B6"/>
    <w:rsid w:val="00F948EE"/>
    <w:rsid w:val="00F94A02"/>
    <w:rsid w:val="00F94B03"/>
    <w:rsid w:val="00F94E7E"/>
    <w:rsid w:val="00F950A3"/>
    <w:rsid w:val="00F95380"/>
    <w:rsid w:val="00F95445"/>
    <w:rsid w:val="00F954F3"/>
    <w:rsid w:val="00F955B0"/>
    <w:rsid w:val="00F95842"/>
    <w:rsid w:val="00F95929"/>
    <w:rsid w:val="00F95D6F"/>
    <w:rsid w:val="00F9619D"/>
    <w:rsid w:val="00F96745"/>
    <w:rsid w:val="00F96ABA"/>
    <w:rsid w:val="00F96E17"/>
    <w:rsid w:val="00F9701A"/>
    <w:rsid w:val="00F9702A"/>
    <w:rsid w:val="00F971DF"/>
    <w:rsid w:val="00F973C2"/>
    <w:rsid w:val="00F9744E"/>
    <w:rsid w:val="00F97779"/>
    <w:rsid w:val="00FA0032"/>
    <w:rsid w:val="00FA01EA"/>
    <w:rsid w:val="00FA020C"/>
    <w:rsid w:val="00FA0EBF"/>
    <w:rsid w:val="00FA11DF"/>
    <w:rsid w:val="00FA19FF"/>
    <w:rsid w:val="00FA203C"/>
    <w:rsid w:val="00FA211F"/>
    <w:rsid w:val="00FA2453"/>
    <w:rsid w:val="00FA28C2"/>
    <w:rsid w:val="00FA2946"/>
    <w:rsid w:val="00FA303C"/>
    <w:rsid w:val="00FA324B"/>
    <w:rsid w:val="00FA33D4"/>
    <w:rsid w:val="00FA39D0"/>
    <w:rsid w:val="00FA3EFA"/>
    <w:rsid w:val="00FA4828"/>
    <w:rsid w:val="00FA487B"/>
    <w:rsid w:val="00FA4C5E"/>
    <w:rsid w:val="00FA4D07"/>
    <w:rsid w:val="00FA4E8C"/>
    <w:rsid w:val="00FA4EA3"/>
    <w:rsid w:val="00FA4EA4"/>
    <w:rsid w:val="00FA51C5"/>
    <w:rsid w:val="00FA5754"/>
    <w:rsid w:val="00FA5911"/>
    <w:rsid w:val="00FA5AB7"/>
    <w:rsid w:val="00FA5ABA"/>
    <w:rsid w:val="00FA5BFC"/>
    <w:rsid w:val="00FA5C64"/>
    <w:rsid w:val="00FA5C96"/>
    <w:rsid w:val="00FA5D32"/>
    <w:rsid w:val="00FA5FED"/>
    <w:rsid w:val="00FA63F8"/>
    <w:rsid w:val="00FA66CD"/>
    <w:rsid w:val="00FA6875"/>
    <w:rsid w:val="00FA6B55"/>
    <w:rsid w:val="00FA6BB2"/>
    <w:rsid w:val="00FA6CEB"/>
    <w:rsid w:val="00FA73F0"/>
    <w:rsid w:val="00FA74A1"/>
    <w:rsid w:val="00FA7AC6"/>
    <w:rsid w:val="00FA7D12"/>
    <w:rsid w:val="00FA7D6F"/>
    <w:rsid w:val="00FA7F87"/>
    <w:rsid w:val="00FB01D6"/>
    <w:rsid w:val="00FB03ED"/>
    <w:rsid w:val="00FB04BB"/>
    <w:rsid w:val="00FB057D"/>
    <w:rsid w:val="00FB0581"/>
    <w:rsid w:val="00FB0986"/>
    <w:rsid w:val="00FB0AF9"/>
    <w:rsid w:val="00FB0B59"/>
    <w:rsid w:val="00FB0D4F"/>
    <w:rsid w:val="00FB0ED8"/>
    <w:rsid w:val="00FB120D"/>
    <w:rsid w:val="00FB1706"/>
    <w:rsid w:val="00FB1761"/>
    <w:rsid w:val="00FB1796"/>
    <w:rsid w:val="00FB1D5C"/>
    <w:rsid w:val="00FB1F78"/>
    <w:rsid w:val="00FB211D"/>
    <w:rsid w:val="00FB21A2"/>
    <w:rsid w:val="00FB22D0"/>
    <w:rsid w:val="00FB2480"/>
    <w:rsid w:val="00FB254E"/>
    <w:rsid w:val="00FB25D3"/>
    <w:rsid w:val="00FB25D4"/>
    <w:rsid w:val="00FB29AD"/>
    <w:rsid w:val="00FB2AC2"/>
    <w:rsid w:val="00FB2C5B"/>
    <w:rsid w:val="00FB2E7D"/>
    <w:rsid w:val="00FB2F27"/>
    <w:rsid w:val="00FB31C2"/>
    <w:rsid w:val="00FB3324"/>
    <w:rsid w:val="00FB34D6"/>
    <w:rsid w:val="00FB354C"/>
    <w:rsid w:val="00FB3742"/>
    <w:rsid w:val="00FB3970"/>
    <w:rsid w:val="00FB3A07"/>
    <w:rsid w:val="00FB3AA3"/>
    <w:rsid w:val="00FB3AFD"/>
    <w:rsid w:val="00FB40AB"/>
    <w:rsid w:val="00FB4185"/>
    <w:rsid w:val="00FB4201"/>
    <w:rsid w:val="00FB433E"/>
    <w:rsid w:val="00FB44AB"/>
    <w:rsid w:val="00FB46EE"/>
    <w:rsid w:val="00FB4916"/>
    <w:rsid w:val="00FB4A92"/>
    <w:rsid w:val="00FB4BDD"/>
    <w:rsid w:val="00FB4C76"/>
    <w:rsid w:val="00FB5120"/>
    <w:rsid w:val="00FB51AD"/>
    <w:rsid w:val="00FB51CE"/>
    <w:rsid w:val="00FB520B"/>
    <w:rsid w:val="00FB5442"/>
    <w:rsid w:val="00FB56BC"/>
    <w:rsid w:val="00FB58BC"/>
    <w:rsid w:val="00FB598C"/>
    <w:rsid w:val="00FB5D93"/>
    <w:rsid w:val="00FB6461"/>
    <w:rsid w:val="00FB6487"/>
    <w:rsid w:val="00FB673F"/>
    <w:rsid w:val="00FB679E"/>
    <w:rsid w:val="00FB67F6"/>
    <w:rsid w:val="00FB6832"/>
    <w:rsid w:val="00FB68F2"/>
    <w:rsid w:val="00FB6931"/>
    <w:rsid w:val="00FB6CD8"/>
    <w:rsid w:val="00FB6D19"/>
    <w:rsid w:val="00FB6F00"/>
    <w:rsid w:val="00FB70E0"/>
    <w:rsid w:val="00FB7160"/>
    <w:rsid w:val="00FB7201"/>
    <w:rsid w:val="00FB73AA"/>
    <w:rsid w:val="00FB75A5"/>
    <w:rsid w:val="00FB7659"/>
    <w:rsid w:val="00FB7D2E"/>
    <w:rsid w:val="00FB7D9D"/>
    <w:rsid w:val="00FB7DC1"/>
    <w:rsid w:val="00FB7F44"/>
    <w:rsid w:val="00FB7F5F"/>
    <w:rsid w:val="00FB7F83"/>
    <w:rsid w:val="00FC03DD"/>
    <w:rsid w:val="00FC04DB"/>
    <w:rsid w:val="00FC0793"/>
    <w:rsid w:val="00FC0970"/>
    <w:rsid w:val="00FC1121"/>
    <w:rsid w:val="00FC138B"/>
    <w:rsid w:val="00FC1484"/>
    <w:rsid w:val="00FC14EC"/>
    <w:rsid w:val="00FC1B81"/>
    <w:rsid w:val="00FC1BB9"/>
    <w:rsid w:val="00FC1BC8"/>
    <w:rsid w:val="00FC1C48"/>
    <w:rsid w:val="00FC2219"/>
    <w:rsid w:val="00FC23AF"/>
    <w:rsid w:val="00FC248F"/>
    <w:rsid w:val="00FC24B1"/>
    <w:rsid w:val="00FC2897"/>
    <w:rsid w:val="00FC2C52"/>
    <w:rsid w:val="00FC2F42"/>
    <w:rsid w:val="00FC368F"/>
    <w:rsid w:val="00FC3774"/>
    <w:rsid w:val="00FC39AD"/>
    <w:rsid w:val="00FC39BC"/>
    <w:rsid w:val="00FC3A29"/>
    <w:rsid w:val="00FC3B03"/>
    <w:rsid w:val="00FC3D00"/>
    <w:rsid w:val="00FC3E31"/>
    <w:rsid w:val="00FC4500"/>
    <w:rsid w:val="00FC4583"/>
    <w:rsid w:val="00FC4649"/>
    <w:rsid w:val="00FC4CDC"/>
    <w:rsid w:val="00FC4E7B"/>
    <w:rsid w:val="00FC5236"/>
    <w:rsid w:val="00FC52EE"/>
    <w:rsid w:val="00FC53CF"/>
    <w:rsid w:val="00FC552B"/>
    <w:rsid w:val="00FC57E6"/>
    <w:rsid w:val="00FC5B67"/>
    <w:rsid w:val="00FC5F19"/>
    <w:rsid w:val="00FC5F56"/>
    <w:rsid w:val="00FC620F"/>
    <w:rsid w:val="00FC62A6"/>
    <w:rsid w:val="00FC6676"/>
    <w:rsid w:val="00FC66DD"/>
    <w:rsid w:val="00FC677B"/>
    <w:rsid w:val="00FC67F3"/>
    <w:rsid w:val="00FC6AE9"/>
    <w:rsid w:val="00FC6B98"/>
    <w:rsid w:val="00FC6BA9"/>
    <w:rsid w:val="00FC6C40"/>
    <w:rsid w:val="00FC7267"/>
    <w:rsid w:val="00FC7754"/>
    <w:rsid w:val="00FC7869"/>
    <w:rsid w:val="00FC7A8A"/>
    <w:rsid w:val="00FC7C8F"/>
    <w:rsid w:val="00FD013F"/>
    <w:rsid w:val="00FD03AE"/>
    <w:rsid w:val="00FD045F"/>
    <w:rsid w:val="00FD049C"/>
    <w:rsid w:val="00FD0D73"/>
    <w:rsid w:val="00FD0DAD"/>
    <w:rsid w:val="00FD0F06"/>
    <w:rsid w:val="00FD0FAB"/>
    <w:rsid w:val="00FD1240"/>
    <w:rsid w:val="00FD12D3"/>
    <w:rsid w:val="00FD13A9"/>
    <w:rsid w:val="00FD1402"/>
    <w:rsid w:val="00FD148F"/>
    <w:rsid w:val="00FD15BF"/>
    <w:rsid w:val="00FD173F"/>
    <w:rsid w:val="00FD1929"/>
    <w:rsid w:val="00FD1E3F"/>
    <w:rsid w:val="00FD2033"/>
    <w:rsid w:val="00FD2220"/>
    <w:rsid w:val="00FD25DE"/>
    <w:rsid w:val="00FD2699"/>
    <w:rsid w:val="00FD2851"/>
    <w:rsid w:val="00FD290C"/>
    <w:rsid w:val="00FD2A53"/>
    <w:rsid w:val="00FD2B27"/>
    <w:rsid w:val="00FD2FC7"/>
    <w:rsid w:val="00FD3365"/>
    <w:rsid w:val="00FD381A"/>
    <w:rsid w:val="00FD3828"/>
    <w:rsid w:val="00FD3A9B"/>
    <w:rsid w:val="00FD4083"/>
    <w:rsid w:val="00FD44E8"/>
    <w:rsid w:val="00FD459F"/>
    <w:rsid w:val="00FD46C6"/>
    <w:rsid w:val="00FD4706"/>
    <w:rsid w:val="00FD4B65"/>
    <w:rsid w:val="00FD4BE7"/>
    <w:rsid w:val="00FD4FE7"/>
    <w:rsid w:val="00FD5307"/>
    <w:rsid w:val="00FD5816"/>
    <w:rsid w:val="00FD5FB9"/>
    <w:rsid w:val="00FD6336"/>
    <w:rsid w:val="00FD64AE"/>
    <w:rsid w:val="00FD66C9"/>
    <w:rsid w:val="00FD68F9"/>
    <w:rsid w:val="00FD7114"/>
    <w:rsid w:val="00FD76F8"/>
    <w:rsid w:val="00FE00C9"/>
    <w:rsid w:val="00FE013C"/>
    <w:rsid w:val="00FE054D"/>
    <w:rsid w:val="00FE0587"/>
    <w:rsid w:val="00FE08C2"/>
    <w:rsid w:val="00FE0EA8"/>
    <w:rsid w:val="00FE1190"/>
    <w:rsid w:val="00FE12AF"/>
    <w:rsid w:val="00FE1320"/>
    <w:rsid w:val="00FE1331"/>
    <w:rsid w:val="00FE13BD"/>
    <w:rsid w:val="00FE198F"/>
    <w:rsid w:val="00FE19CF"/>
    <w:rsid w:val="00FE1A21"/>
    <w:rsid w:val="00FE1A93"/>
    <w:rsid w:val="00FE1C1E"/>
    <w:rsid w:val="00FE1F62"/>
    <w:rsid w:val="00FE2107"/>
    <w:rsid w:val="00FE28EA"/>
    <w:rsid w:val="00FE2B01"/>
    <w:rsid w:val="00FE2B9F"/>
    <w:rsid w:val="00FE2CBD"/>
    <w:rsid w:val="00FE2F15"/>
    <w:rsid w:val="00FE2F22"/>
    <w:rsid w:val="00FE3130"/>
    <w:rsid w:val="00FE31EE"/>
    <w:rsid w:val="00FE3DA1"/>
    <w:rsid w:val="00FE44D6"/>
    <w:rsid w:val="00FE4546"/>
    <w:rsid w:val="00FE49D8"/>
    <w:rsid w:val="00FE4AFD"/>
    <w:rsid w:val="00FE4B28"/>
    <w:rsid w:val="00FE4BA4"/>
    <w:rsid w:val="00FE4CF1"/>
    <w:rsid w:val="00FE4D67"/>
    <w:rsid w:val="00FE4D83"/>
    <w:rsid w:val="00FE5243"/>
    <w:rsid w:val="00FE52EF"/>
    <w:rsid w:val="00FE5518"/>
    <w:rsid w:val="00FE5847"/>
    <w:rsid w:val="00FE58E1"/>
    <w:rsid w:val="00FE5923"/>
    <w:rsid w:val="00FE594E"/>
    <w:rsid w:val="00FE5B27"/>
    <w:rsid w:val="00FE5B97"/>
    <w:rsid w:val="00FE5D1D"/>
    <w:rsid w:val="00FE5D82"/>
    <w:rsid w:val="00FE5F35"/>
    <w:rsid w:val="00FE5F9B"/>
    <w:rsid w:val="00FE625A"/>
    <w:rsid w:val="00FE625F"/>
    <w:rsid w:val="00FE6318"/>
    <w:rsid w:val="00FE63C3"/>
    <w:rsid w:val="00FE6572"/>
    <w:rsid w:val="00FE6613"/>
    <w:rsid w:val="00FE6755"/>
    <w:rsid w:val="00FE68E4"/>
    <w:rsid w:val="00FE71D8"/>
    <w:rsid w:val="00FE7957"/>
    <w:rsid w:val="00FE7A3C"/>
    <w:rsid w:val="00FE7A55"/>
    <w:rsid w:val="00FE7C70"/>
    <w:rsid w:val="00FE7F74"/>
    <w:rsid w:val="00FF01A1"/>
    <w:rsid w:val="00FF01D7"/>
    <w:rsid w:val="00FF02AF"/>
    <w:rsid w:val="00FF04A4"/>
    <w:rsid w:val="00FF0AD3"/>
    <w:rsid w:val="00FF0B30"/>
    <w:rsid w:val="00FF0C0D"/>
    <w:rsid w:val="00FF0D11"/>
    <w:rsid w:val="00FF0F42"/>
    <w:rsid w:val="00FF0FC4"/>
    <w:rsid w:val="00FF0FEE"/>
    <w:rsid w:val="00FF1302"/>
    <w:rsid w:val="00FF14E8"/>
    <w:rsid w:val="00FF181B"/>
    <w:rsid w:val="00FF193F"/>
    <w:rsid w:val="00FF1BA8"/>
    <w:rsid w:val="00FF1E09"/>
    <w:rsid w:val="00FF23FE"/>
    <w:rsid w:val="00FF25A7"/>
    <w:rsid w:val="00FF278A"/>
    <w:rsid w:val="00FF27DA"/>
    <w:rsid w:val="00FF2CC6"/>
    <w:rsid w:val="00FF2D0A"/>
    <w:rsid w:val="00FF2FF6"/>
    <w:rsid w:val="00FF32EB"/>
    <w:rsid w:val="00FF33AF"/>
    <w:rsid w:val="00FF3447"/>
    <w:rsid w:val="00FF34F9"/>
    <w:rsid w:val="00FF3689"/>
    <w:rsid w:val="00FF398E"/>
    <w:rsid w:val="00FF3A64"/>
    <w:rsid w:val="00FF3A6C"/>
    <w:rsid w:val="00FF417B"/>
    <w:rsid w:val="00FF43FB"/>
    <w:rsid w:val="00FF4508"/>
    <w:rsid w:val="00FF4517"/>
    <w:rsid w:val="00FF4634"/>
    <w:rsid w:val="00FF491A"/>
    <w:rsid w:val="00FF4ABF"/>
    <w:rsid w:val="00FF4F62"/>
    <w:rsid w:val="00FF4FE8"/>
    <w:rsid w:val="00FF5263"/>
    <w:rsid w:val="00FF5266"/>
    <w:rsid w:val="00FF5288"/>
    <w:rsid w:val="00FF543F"/>
    <w:rsid w:val="00FF56A8"/>
    <w:rsid w:val="00FF56B5"/>
    <w:rsid w:val="00FF5770"/>
    <w:rsid w:val="00FF5B6B"/>
    <w:rsid w:val="00FF5B98"/>
    <w:rsid w:val="00FF6198"/>
    <w:rsid w:val="00FF630A"/>
    <w:rsid w:val="00FF654F"/>
    <w:rsid w:val="00FF6556"/>
    <w:rsid w:val="00FF6B9A"/>
    <w:rsid w:val="00FF6D0C"/>
    <w:rsid w:val="00FF70D0"/>
    <w:rsid w:val="00FF72A9"/>
    <w:rsid w:val="00FF754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9A22D4"/>
  <w15:docId w15:val="{7A21230A-D5BB-43BB-B98C-969CD48C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58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B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6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C8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195336"/>
    <w:pPr>
      <w:keepNext/>
      <w:spacing w:after="0" w:line="240" w:lineRule="auto"/>
      <w:ind w:right="113"/>
      <w:jc w:val="right"/>
      <w:outlineLvl w:val="6"/>
    </w:pPr>
    <w:rPr>
      <w:rFonts w:ascii="Times New Roman" w:eastAsia="Times New Roman" w:hAnsi="Times New Roman" w:cs="Times New Roman"/>
      <w:i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7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7E3"/>
  </w:style>
  <w:style w:type="paragraph" w:styleId="a5">
    <w:name w:val="footer"/>
    <w:basedOn w:val="a"/>
    <w:link w:val="a6"/>
    <w:uiPriority w:val="99"/>
    <w:unhideWhenUsed/>
    <w:rsid w:val="00B147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7E3"/>
  </w:style>
  <w:style w:type="character" w:styleId="a7">
    <w:name w:val="Strong"/>
    <w:basedOn w:val="a0"/>
    <w:uiPriority w:val="22"/>
    <w:qFormat/>
    <w:rsid w:val="002755FA"/>
    <w:rPr>
      <w:b/>
      <w:bCs/>
    </w:rPr>
  </w:style>
  <w:style w:type="character" w:styleId="a8">
    <w:name w:val="Hyperlink"/>
    <w:basedOn w:val="a0"/>
    <w:uiPriority w:val="99"/>
    <w:unhideWhenUsed/>
    <w:rsid w:val="002755FA"/>
    <w:rPr>
      <w:color w:val="0000FF"/>
      <w:u w:val="single"/>
    </w:rPr>
  </w:style>
  <w:style w:type="character" w:customStyle="1" w:styleId="70">
    <w:name w:val="Заголовок 7 Знак"/>
    <w:basedOn w:val="a0"/>
    <w:link w:val="7"/>
    <w:rsid w:val="00195336"/>
    <w:rPr>
      <w:rFonts w:ascii="Times New Roman" w:eastAsia="Times New Roman" w:hAnsi="Times New Roman" w:cs="Times New Roman"/>
      <w:i/>
      <w:sz w:val="28"/>
      <w:u w:val="single"/>
      <w:lang w:val="uk-UA"/>
    </w:rPr>
  </w:style>
  <w:style w:type="table" w:styleId="a9">
    <w:name w:val="Table Grid"/>
    <w:basedOn w:val="a1"/>
    <w:uiPriority w:val="39"/>
    <w:rsid w:val="0019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757C5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7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67DFF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8163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8163A"/>
    <w:pPr>
      <w:spacing w:line="240" w:lineRule="auto"/>
    </w:pPr>
  </w:style>
  <w:style w:type="character" w:customStyle="1" w:styleId="af">
    <w:name w:val="Текст примечания Знак"/>
    <w:basedOn w:val="a0"/>
    <w:link w:val="ae"/>
    <w:uiPriority w:val="99"/>
    <w:semiHidden/>
    <w:rsid w:val="007816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8163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8163A"/>
    <w:rPr>
      <w:b/>
      <w:bCs/>
    </w:rPr>
  </w:style>
  <w:style w:type="paragraph" w:customStyle="1" w:styleId="rvps2">
    <w:name w:val="rvps2"/>
    <w:basedOn w:val="a"/>
    <w:rsid w:val="003D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664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664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Emphasis"/>
    <w:basedOn w:val="a0"/>
    <w:uiPriority w:val="20"/>
    <w:qFormat/>
    <w:rsid w:val="008C10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B559F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59F"/>
    <w:rPr>
      <w:rFonts w:ascii="Consolas" w:hAnsi="Consolas"/>
    </w:rPr>
  </w:style>
  <w:style w:type="paragraph" w:styleId="af3">
    <w:name w:val="No Spacing"/>
    <w:uiPriority w:val="1"/>
    <w:qFormat/>
    <w:rsid w:val="00C906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6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9"/>
    <w:uiPriority w:val="39"/>
    <w:rsid w:val="00FB0986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9"/>
    <w:uiPriority w:val="39"/>
    <w:rsid w:val="00D87A65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9"/>
    <w:uiPriority w:val="39"/>
    <w:rsid w:val="00EA3A3A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9"/>
    <w:uiPriority w:val="39"/>
    <w:rsid w:val="00DF5DD2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AD1CAA"/>
    <w:pPr>
      <w:spacing w:after="0" w:line="240" w:lineRule="auto"/>
    </w:pPr>
    <w:rPr>
      <w:rFonts w:ascii="Calibri" w:eastAsia="Calibri" w:hAnsi="Calibri" w:cs="Times New Roman"/>
      <w:sz w:val="22"/>
      <w:szCs w:val="22"/>
      <w:lang w:val="uk-U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9"/>
    <w:uiPriority w:val="39"/>
    <w:rsid w:val="00786B66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9"/>
    <w:uiPriority w:val="39"/>
    <w:rsid w:val="00FD68F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9"/>
    <w:uiPriority w:val="39"/>
    <w:rsid w:val="00B54D2A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9"/>
    <w:uiPriority w:val="39"/>
    <w:rsid w:val="0032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текст1"/>
    <w:rsid w:val="0057276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</w:rPr>
  </w:style>
  <w:style w:type="paragraph" w:styleId="32">
    <w:name w:val="Body Text Indent 3"/>
    <w:basedOn w:val="a"/>
    <w:link w:val="33"/>
    <w:rsid w:val="003220C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3220CF"/>
    <w:rPr>
      <w:rFonts w:ascii="Times New Roman" w:eastAsia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070C8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object">
    <w:name w:val="object"/>
    <w:basedOn w:val="a0"/>
    <w:rsid w:val="00494292"/>
  </w:style>
  <w:style w:type="numbering" w:customStyle="1" w:styleId="13">
    <w:name w:val="Нет списка1"/>
    <w:next w:val="a2"/>
    <w:uiPriority w:val="99"/>
    <w:semiHidden/>
    <w:unhideWhenUsed/>
    <w:rsid w:val="00396153"/>
  </w:style>
  <w:style w:type="paragraph" w:customStyle="1" w:styleId="msonormal0">
    <w:name w:val="msonormal"/>
    <w:basedOn w:val="a"/>
    <w:rsid w:val="0039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1">
    <w:name w:val="w_pan1"/>
    <w:basedOn w:val="a"/>
    <w:rsid w:val="00396153"/>
    <w:pPr>
      <w:pBdr>
        <w:top w:val="single" w:sz="6" w:space="2" w:color="99FFCC"/>
        <w:left w:val="single" w:sz="6" w:space="2" w:color="99FFCC"/>
        <w:bottom w:val="single" w:sz="6" w:space="2" w:color="339966"/>
        <w:right w:val="single" w:sz="6" w:space="2" w:color="339966"/>
      </w:pBdr>
      <w:shd w:val="clear" w:color="auto" w:fill="66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2">
    <w:name w:val="w_pan2"/>
    <w:basedOn w:val="a"/>
    <w:rsid w:val="00396153"/>
    <w:pPr>
      <w:pBdr>
        <w:top w:val="single" w:sz="6" w:space="0" w:color="339966"/>
        <w:left w:val="single" w:sz="6" w:space="0" w:color="339966"/>
        <w:bottom w:val="single" w:sz="6" w:space="0" w:color="99FFCC"/>
        <w:right w:val="single" w:sz="12" w:space="0" w:color="99FF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01">
    <w:name w:val="w_pan01"/>
    <w:basedOn w:val="a"/>
    <w:rsid w:val="00396153"/>
    <w:pPr>
      <w:pBdr>
        <w:top w:val="single" w:sz="6" w:space="2" w:color="99FFCC"/>
        <w:left w:val="single" w:sz="6" w:space="2" w:color="99FFCC"/>
        <w:bottom w:val="single" w:sz="6" w:space="2" w:color="339966"/>
        <w:right w:val="single" w:sz="6" w:space="2" w:color="339966"/>
      </w:pBdr>
      <w:shd w:val="clear" w:color="auto" w:fill="66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02">
    <w:name w:val="w_pan02"/>
    <w:basedOn w:val="a"/>
    <w:rsid w:val="00396153"/>
    <w:pPr>
      <w:pBdr>
        <w:top w:val="single" w:sz="6" w:space="0" w:color="339966"/>
        <w:left w:val="single" w:sz="6" w:space="0" w:color="339966"/>
        <w:bottom w:val="single" w:sz="6" w:space="0" w:color="99FFCC"/>
        <w:right w:val="single" w:sz="12" w:space="0" w:color="99FF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001">
    <w:name w:val="w_pan001"/>
    <w:basedOn w:val="a"/>
    <w:rsid w:val="00396153"/>
    <w:pPr>
      <w:shd w:val="clear" w:color="auto" w:fill="66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n002">
    <w:name w:val="w_pan002"/>
    <w:basedOn w:val="a"/>
    <w:rsid w:val="0039615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tn">
    <w:name w:val="btn"/>
    <w:basedOn w:val="a"/>
    <w:rsid w:val="00396153"/>
    <w:pPr>
      <w:spacing w:before="100" w:beforeAutospacing="1" w:after="100" w:afterAutospacing="1" w:line="240" w:lineRule="auto"/>
    </w:pPr>
    <w:rPr>
      <w:rFonts w:eastAsia="Times New Roman"/>
      <w:b/>
      <w:bCs/>
      <w:sz w:val="16"/>
      <w:szCs w:val="16"/>
      <w:lang w:eastAsia="uk-UA"/>
    </w:rPr>
  </w:style>
  <w:style w:type="paragraph" w:styleId="af4">
    <w:name w:val="Body Text"/>
    <w:basedOn w:val="a"/>
    <w:link w:val="af5"/>
    <w:uiPriority w:val="99"/>
    <w:unhideWhenUsed/>
    <w:rsid w:val="008F4EA3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8F4EA3"/>
    <w:rPr>
      <w:lang w:val="uk-UA"/>
    </w:rPr>
  </w:style>
  <w:style w:type="paragraph" w:customStyle="1" w:styleId="WW-">
    <w:name w:val="WW-Базовый"/>
    <w:rsid w:val="00374526"/>
    <w:pPr>
      <w:suppressAutoHyphens/>
    </w:pPr>
    <w:rPr>
      <w:rFonts w:ascii="Calibri" w:eastAsia="Times New Roman" w:hAnsi="Calibri" w:cs="Calibri"/>
      <w:color w:val="00000A"/>
      <w:sz w:val="22"/>
      <w:szCs w:val="22"/>
      <w:lang w:val="uk-UA" w:eastAsia="zh-CN"/>
    </w:rPr>
  </w:style>
  <w:style w:type="paragraph" w:styleId="af6">
    <w:name w:val="Normal (Web)"/>
    <w:basedOn w:val="a"/>
    <w:uiPriority w:val="99"/>
    <w:semiHidden/>
    <w:unhideWhenUsed/>
    <w:rsid w:val="00F4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2">
    <w:name w:val="Основной текст (2)_"/>
    <w:link w:val="23"/>
    <w:uiPriority w:val="99"/>
    <w:locked/>
    <w:rsid w:val="004966F5"/>
    <w:rPr>
      <w:sz w:val="28"/>
      <w:shd w:val="clear" w:color="auto" w:fill="FFFFFF"/>
    </w:rPr>
  </w:style>
  <w:style w:type="paragraph" w:customStyle="1" w:styleId="23">
    <w:name w:val="Основной текст (2)"/>
    <w:basedOn w:val="a"/>
    <w:link w:val="22"/>
    <w:uiPriority w:val="99"/>
    <w:rsid w:val="004966F5"/>
    <w:pPr>
      <w:widowControl w:val="0"/>
      <w:shd w:val="clear" w:color="auto" w:fill="FFFFFF"/>
      <w:spacing w:before="600" w:after="300" w:line="317" w:lineRule="exact"/>
      <w:ind w:hanging="340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overs.semara.ru/DCH00-01/bewildered/gnaw/bewildered/glue/prime/gnaw/bewildered/gloves/gnaw/prime/glov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51EF-47C0-4B49-9DF4-31B2A293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gloves</Template>
  <TotalTime>18940</TotalTime>
  <Pages>8</Pages>
  <Words>9154</Words>
  <Characters>5218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ЧЧ</cp:lastModifiedBy>
  <cp:revision>5717</cp:revision>
  <cp:lastPrinted>2021-06-20T20:13:00Z</cp:lastPrinted>
  <dcterms:created xsi:type="dcterms:W3CDTF">2021-03-24T08:48:00Z</dcterms:created>
  <dcterms:modified xsi:type="dcterms:W3CDTF">2021-06-21T01:02:00Z</dcterms:modified>
</cp:coreProperties>
</file>